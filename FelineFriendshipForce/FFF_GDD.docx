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52AA94" w14:textId="232E74C4" w:rsidR="00C24ED8" w:rsidRDefault="00707F6E" w:rsidP="00AC19EF">
      <w:r>
        <w:rPr>
          <w:noProof/>
        </w:rPr>
        <w:drawing>
          <wp:anchor distT="0" distB="0" distL="114300" distR="114300" simplePos="0" relativeHeight="251798016" behindDoc="0" locked="0" layoutInCell="1" allowOverlap="1" wp14:anchorId="484254F3" wp14:editId="01DD1FFB">
            <wp:simplePos x="0" y="0"/>
            <wp:positionH relativeFrom="margin">
              <wp:align>center</wp:align>
            </wp:positionH>
            <wp:positionV relativeFrom="margin">
              <wp:align>top</wp:align>
            </wp:positionV>
            <wp:extent cx="4785360" cy="358648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in Menu Screen.PNG"/>
                    <pic:cNvPicPr/>
                  </pic:nvPicPr>
                  <pic:blipFill>
                    <a:blip r:embed="rId8">
                      <a:extLst>
                        <a:ext uri="{28A0092B-C50C-407E-A947-70E740481C1C}">
                          <a14:useLocalDpi xmlns:a14="http://schemas.microsoft.com/office/drawing/2010/main" val="0"/>
                        </a:ext>
                      </a:extLst>
                    </a:blip>
                    <a:stretch>
                      <a:fillRect/>
                    </a:stretch>
                  </pic:blipFill>
                  <pic:spPr>
                    <a:xfrm>
                      <a:off x="0" y="0"/>
                      <a:ext cx="4785360" cy="3586480"/>
                    </a:xfrm>
                    <a:prstGeom prst="rect">
                      <a:avLst/>
                    </a:prstGeom>
                  </pic:spPr>
                </pic:pic>
              </a:graphicData>
            </a:graphic>
            <wp14:sizeRelH relativeFrom="margin">
              <wp14:pctWidth>0</wp14:pctWidth>
            </wp14:sizeRelH>
            <wp14:sizeRelV relativeFrom="margin">
              <wp14:pctHeight>0</wp14:pctHeight>
            </wp14:sizeRelV>
          </wp:anchor>
        </w:drawing>
      </w:r>
      <w:r w:rsidR="00C24ED8" w:rsidRPr="00C24ED8">
        <w:rPr>
          <w:noProof/>
        </w:rPr>
        <w:drawing>
          <wp:anchor distT="0" distB="0" distL="114300" distR="114300" simplePos="0" relativeHeight="251658752" behindDoc="1" locked="0" layoutInCell="1" allowOverlap="1" wp14:anchorId="432A45AF" wp14:editId="47C02B4E">
            <wp:simplePos x="0" y="0"/>
            <wp:positionH relativeFrom="column">
              <wp:posOffset>1580431</wp:posOffset>
            </wp:positionH>
            <wp:positionV relativeFrom="paragraph">
              <wp:posOffset>-77638</wp:posOffset>
            </wp:positionV>
            <wp:extent cx="2706897" cy="2691442"/>
            <wp:effectExtent l="19050" t="0" r="0" b="0"/>
            <wp:wrapNone/>
            <wp:docPr id="1" name="Picture 2" descr="IC_gam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_gamelogo"/>
                    <pic:cNvPicPr>
                      <a:picLocks noChangeAspect="1" noChangeArrowheads="1"/>
                    </pic:cNvPicPr>
                  </pic:nvPicPr>
                  <pic:blipFill>
                    <a:blip r:embed="rId9" cstate="print"/>
                    <a:stretch>
                      <a:fillRect/>
                    </a:stretch>
                  </pic:blipFill>
                  <pic:spPr bwMode="auto">
                    <a:xfrm>
                      <a:off x="0" y="0"/>
                      <a:ext cx="2706897" cy="2692173"/>
                    </a:xfrm>
                    <a:prstGeom prst="rect">
                      <a:avLst/>
                    </a:prstGeom>
                    <a:noFill/>
                    <a:ln w="9525">
                      <a:noFill/>
                      <a:miter lim="800000"/>
                      <a:headEnd/>
                      <a:tailEnd/>
                    </a:ln>
                  </pic:spPr>
                </pic:pic>
              </a:graphicData>
            </a:graphic>
          </wp:anchor>
        </w:drawing>
      </w:r>
    </w:p>
    <w:p w14:paraId="7166B9DE" w14:textId="77777777" w:rsidR="00C24ED8" w:rsidRDefault="00C24ED8"/>
    <w:p w14:paraId="0CF56C24" w14:textId="77777777" w:rsidR="00C24ED8" w:rsidRDefault="00C24ED8"/>
    <w:p w14:paraId="3E426989" w14:textId="77777777" w:rsidR="00C24ED8" w:rsidRDefault="00C24ED8"/>
    <w:p w14:paraId="14D7790D" w14:textId="77777777" w:rsidR="00C24ED8" w:rsidRDefault="00C24ED8"/>
    <w:p w14:paraId="294B97C1" w14:textId="77777777" w:rsidR="00C24ED8" w:rsidRDefault="00C24ED8"/>
    <w:p w14:paraId="54098B26" w14:textId="77777777" w:rsidR="00C24ED8" w:rsidRDefault="00C24ED8"/>
    <w:p w14:paraId="0D2C07F3" w14:textId="77777777" w:rsidR="00C24ED8" w:rsidRDefault="00C24ED8"/>
    <w:p w14:paraId="6D39B244" w14:textId="2DE406DA" w:rsidR="00A6702D" w:rsidRDefault="00BF1FE8" w:rsidP="00DC4C6D">
      <w:pPr>
        <w:pStyle w:val="Title"/>
        <w:jc w:val="center"/>
      </w:pPr>
      <w:r>
        <w:t>Feline Friendship Force</w:t>
      </w:r>
      <w:r w:rsidR="00A6702D">
        <w:t xml:space="preserve"> </w:t>
      </w:r>
    </w:p>
    <w:p w14:paraId="5978D55C" w14:textId="30D7231A" w:rsidR="003F33E7" w:rsidRDefault="00A6702D" w:rsidP="00DC4C6D">
      <w:pPr>
        <w:pStyle w:val="Title"/>
        <w:jc w:val="center"/>
      </w:pPr>
      <w:r>
        <w:t>(FFF)</w:t>
      </w:r>
    </w:p>
    <w:p w14:paraId="0B9E119A" w14:textId="77777777" w:rsidR="00403477" w:rsidRPr="00E43240" w:rsidRDefault="003E70D2" w:rsidP="00DC4C6D">
      <w:pPr>
        <w:pStyle w:val="Subtitle"/>
        <w:jc w:val="center"/>
        <w:rPr>
          <w:i w:val="0"/>
        </w:rPr>
      </w:pPr>
      <w:r>
        <w:rPr>
          <w:i w:val="0"/>
        </w:rPr>
        <w:t>Acceptable Havoc</w:t>
      </w:r>
    </w:p>
    <w:p w14:paraId="4A15F8FE" w14:textId="1D9CAF0B" w:rsidR="00C24ED8" w:rsidRDefault="00B9040E" w:rsidP="00DC4C6D">
      <w:pPr>
        <w:pStyle w:val="Subtitle"/>
        <w:jc w:val="center"/>
        <w:rPr>
          <w:i w:val="0"/>
          <w:sz w:val="20"/>
          <w:szCs w:val="20"/>
        </w:rPr>
      </w:pPr>
      <w:r>
        <w:rPr>
          <w:i w:val="0"/>
          <w:sz w:val="20"/>
          <w:szCs w:val="20"/>
        </w:rPr>
        <w:t>Version 1.</w:t>
      </w:r>
      <w:r w:rsidR="008868B6">
        <w:rPr>
          <w:i w:val="0"/>
          <w:sz w:val="20"/>
          <w:szCs w:val="20"/>
        </w:rPr>
        <w:t>2</w:t>
      </w:r>
    </w:p>
    <w:p w14:paraId="47FDFD04" w14:textId="77777777" w:rsidR="00233C50" w:rsidRDefault="00233C50" w:rsidP="00233C50">
      <w:pPr>
        <w:rPr>
          <w:rStyle w:val="Emphasis"/>
        </w:rPr>
      </w:pPr>
    </w:p>
    <w:tbl>
      <w:tblPr>
        <w:tblW w:w="9397" w:type="dxa"/>
        <w:jc w:val="center"/>
        <w:tbl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insideH w:val="single" w:sz="12" w:space="0" w:color="404040" w:themeColor="text1" w:themeTint="BF"/>
          <w:insideV w:val="single" w:sz="12" w:space="0" w:color="404040" w:themeColor="text1" w:themeTint="BF"/>
        </w:tblBorders>
        <w:tblLook w:val="04A0" w:firstRow="1" w:lastRow="0" w:firstColumn="1" w:lastColumn="0" w:noHBand="0" w:noVBand="1"/>
      </w:tblPr>
      <w:tblGrid>
        <w:gridCol w:w="3439"/>
        <w:gridCol w:w="2559"/>
        <w:gridCol w:w="3399"/>
      </w:tblGrid>
      <w:tr w:rsidR="00233C50" w:rsidRPr="008F0874" w14:paraId="60F75E27" w14:textId="77777777" w:rsidTr="00D25769">
        <w:trPr>
          <w:trHeight w:val="451"/>
          <w:jc w:val="center"/>
        </w:trPr>
        <w:tc>
          <w:tcPr>
            <w:tcW w:w="3439" w:type="dxa"/>
            <w:shd w:val="clear" w:color="auto" w:fill="A6A6A6" w:themeFill="background1" w:themeFillShade="A6"/>
            <w:vAlign w:val="center"/>
          </w:tcPr>
          <w:p w14:paraId="75E06D00" w14:textId="77777777" w:rsidR="00233C50" w:rsidRPr="002353A8" w:rsidRDefault="00233C50" w:rsidP="00D25769">
            <w:pPr>
              <w:pStyle w:val="NoSpacing"/>
              <w:rPr>
                <w:rFonts w:asciiTheme="majorHAnsi" w:hAnsiTheme="majorHAnsi" w:cs="Arial"/>
                <w:b/>
                <w:bCs/>
                <w:color w:val="000000"/>
                <w:sz w:val="24"/>
                <w:szCs w:val="24"/>
              </w:rPr>
            </w:pPr>
            <w:r w:rsidRPr="002353A8">
              <w:rPr>
                <w:rFonts w:asciiTheme="majorHAnsi" w:hAnsiTheme="majorHAnsi" w:cs="Arial"/>
                <w:b/>
                <w:bCs/>
                <w:color w:val="FFFFFF" w:themeColor="background1"/>
                <w:sz w:val="24"/>
                <w:szCs w:val="24"/>
              </w:rPr>
              <w:t>Position</w:t>
            </w:r>
            <w:r w:rsidRPr="002353A8">
              <w:rPr>
                <w:rFonts w:asciiTheme="majorHAnsi" w:hAnsiTheme="majorHAnsi" w:cs="Arial"/>
                <w:b/>
                <w:bCs/>
                <w:color w:val="000000"/>
                <w:sz w:val="24"/>
                <w:szCs w:val="24"/>
              </w:rPr>
              <w:t xml:space="preserve"> </w:t>
            </w:r>
            <w:r w:rsidRPr="002353A8">
              <w:rPr>
                <w:rFonts w:asciiTheme="majorHAnsi" w:hAnsiTheme="majorHAnsi" w:cs="Arial"/>
                <w:b/>
                <w:bCs/>
                <w:color w:val="FFFFFF" w:themeColor="background1"/>
                <w:sz w:val="24"/>
                <w:szCs w:val="24"/>
              </w:rPr>
              <w:t>Title</w:t>
            </w:r>
          </w:p>
        </w:tc>
        <w:tc>
          <w:tcPr>
            <w:tcW w:w="2559" w:type="dxa"/>
            <w:shd w:val="clear" w:color="auto" w:fill="A6A6A6" w:themeFill="background1" w:themeFillShade="A6"/>
            <w:vAlign w:val="center"/>
          </w:tcPr>
          <w:p w14:paraId="3DC27E14" w14:textId="77777777" w:rsidR="00233C50" w:rsidRPr="002353A8" w:rsidRDefault="00233C50" w:rsidP="00D25769">
            <w:pPr>
              <w:pStyle w:val="NoSpacing"/>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Name</w:t>
            </w:r>
          </w:p>
        </w:tc>
        <w:tc>
          <w:tcPr>
            <w:tcW w:w="3399" w:type="dxa"/>
            <w:shd w:val="clear" w:color="auto" w:fill="A6A6A6" w:themeFill="background1" w:themeFillShade="A6"/>
            <w:vAlign w:val="center"/>
          </w:tcPr>
          <w:p w14:paraId="696BA073" w14:textId="77777777" w:rsidR="00233C50" w:rsidRPr="002353A8" w:rsidRDefault="00233C50" w:rsidP="00D25769">
            <w:pPr>
              <w:pStyle w:val="NoSpacing"/>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Signature</w:t>
            </w:r>
          </w:p>
        </w:tc>
      </w:tr>
      <w:tr w:rsidR="00233C50" w:rsidRPr="008F0874" w14:paraId="1560C952" w14:textId="77777777" w:rsidTr="00D25769">
        <w:trPr>
          <w:trHeight w:val="204"/>
          <w:jc w:val="center"/>
        </w:trPr>
        <w:tc>
          <w:tcPr>
            <w:tcW w:w="3439" w:type="dxa"/>
            <w:vAlign w:val="center"/>
          </w:tcPr>
          <w:p w14:paraId="0CE3DA1C" w14:textId="0DCE640F" w:rsidR="00233C50" w:rsidRPr="008F0874" w:rsidRDefault="000B2928" w:rsidP="00AC6BC0">
            <w:pPr>
              <w:pStyle w:val="NoSpacing"/>
              <w:rPr>
                <w:rFonts w:asciiTheme="minorHAnsi" w:hAnsiTheme="minorHAnsi" w:cs="Arial"/>
                <w:bCs/>
                <w:color w:val="000000"/>
                <w:sz w:val="20"/>
                <w:szCs w:val="20"/>
              </w:rPr>
            </w:pPr>
            <w:r>
              <w:rPr>
                <w:rFonts w:asciiTheme="minorHAnsi" w:hAnsiTheme="minorHAnsi" w:cs="Arial"/>
                <w:bCs/>
                <w:color w:val="000000"/>
                <w:sz w:val="20"/>
                <w:szCs w:val="20"/>
              </w:rPr>
              <w:t>Artist</w:t>
            </w:r>
          </w:p>
        </w:tc>
        <w:tc>
          <w:tcPr>
            <w:tcW w:w="2559" w:type="dxa"/>
            <w:vAlign w:val="center"/>
          </w:tcPr>
          <w:p w14:paraId="1C3312C8" w14:textId="341A3433" w:rsidR="00233C50" w:rsidRPr="008F0874" w:rsidRDefault="00340F92" w:rsidP="00D25769">
            <w:pPr>
              <w:pStyle w:val="NoSpacing"/>
              <w:rPr>
                <w:rFonts w:asciiTheme="minorHAnsi" w:hAnsiTheme="minorHAnsi" w:cs="Arial"/>
                <w:color w:val="000000"/>
                <w:sz w:val="20"/>
                <w:szCs w:val="20"/>
              </w:rPr>
            </w:pPr>
            <w:r>
              <w:rPr>
                <w:rFonts w:asciiTheme="minorHAnsi" w:hAnsiTheme="minorHAnsi" w:cs="Arial"/>
                <w:color w:val="000000"/>
                <w:sz w:val="20"/>
                <w:szCs w:val="20"/>
              </w:rPr>
              <w:t xml:space="preserve">Brennen </w:t>
            </w:r>
            <w:r w:rsidR="00C66B12">
              <w:rPr>
                <w:rFonts w:asciiTheme="minorHAnsi" w:hAnsiTheme="minorHAnsi" w:cs="Arial"/>
                <w:color w:val="000000"/>
                <w:sz w:val="20"/>
                <w:szCs w:val="20"/>
              </w:rPr>
              <w:t>D.</w:t>
            </w:r>
          </w:p>
        </w:tc>
        <w:tc>
          <w:tcPr>
            <w:tcW w:w="3399" w:type="dxa"/>
            <w:vAlign w:val="center"/>
          </w:tcPr>
          <w:p w14:paraId="6E643561" w14:textId="77777777" w:rsidR="00233C50" w:rsidRPr="008F0874" w:rsidRDefault="00233C50" w:rsidP="00D25769">
            <w:pPr>
              <w:pStyle w:val="NoSpacing"/>
              <w:rPr>
                <w:rFonts w:asciiTheme="minorHAnsi" w:hAnsiTheme="minorHAnsi" w:cs="Arial"/>
                <w:color w:val="000000"/>
                <w:sz w:val="20"/>
                <w:szCs w:val="20"/>
              </w:rPr>
            </w:pPr>
          </w:p>
        </w:tc>
      </w:tr>
      <w:tr w:rsidR="00233C50" w:rsidRPr="008F0874" w14:paraId="41006D6B" w14:textId="77777777" w:rsidTr="00D25769">
        <w:trPr>
          <w:trHeight w:val="204"/>
          <w:jc w:val="center"/>
        </w:trPr>
        <w:tc>
          <w:tcPr>
            <w:tcW w:w="3439" w:type="dxa"/>
            <w:shd w:val="clear" w:color="auto" w:fill="BFBFBF" w:themeFill="background1" w:themeFillShade="BF"/>
            <w:vAlign w:val="center"/>
          </w:tcPr>
          <w:p w14:paraId="3D1804AA" w14:textId="0610877F" w:rsidR="00233C50" w:rsidRPr="00E40F44" w:rsidRDefault="00340F92" w:rsidP="00D25769">
            <w:pPr>
              <w:pStyle w:val="NoSpacing"/>
              <w:rPr>
                <w:rFonts w:asciiTheme="minorHAnsi" w:hAnsiTheme="minorHAnsi" w:cs="Arial"/>
                <w:bCs/>
                <w:color w:val="000000"/>
                <w:sz w:val="20"/>
                <w:szCs w:val="20"/>
                <w:highlight w:val="lightGray"/>
              </w:rPr>
            </w:pPr>
            <w:r>
              <w:rPr>
                <w:rFonts w:asciiTheme="minorHAnsi" w:hAnsiTheme="minorHAnsi" w:cs="Arial"/>
                <w:bCs/>
                <w:color w:val="000000"/>
                <w:sz w:val="20"/>
                <w:szCs w:val="20"/>
              </w:rPr>
              <w:t>Program</w:t>
            </w:r>
            <w:r w:rsidR="000B2928">
              <w:rPr>
                <w:rFonts w:asciiTheme="minorHAnsi" w:hAnsiTheme="minorHAnsi" w:cs="Arial"/>
                <w:bCs/>
                <w:color w:val="000000"/>
                <w:sz w:val="20"/>
                <w:szCs w:val="20"/>
              </w:rPr>
              <w:t>m</w:t>
            </w:r>
            <w:r>
              <w:rPr>
                <w:rFonts w:asciiTheme="minorHAnsi" w:hAnsiTheme="minorHAnsi" w:cs="Arial"/>
                <w:bCs/>
                <w:color w:val="000000"/>
                <w:sz w:val="20"/>
                <w:szCs w:val="20"/>
              </w:rPr>
              <w:t>er</w:t>
            </w:r>
          </w:p>
        </w:tc>
        <w:tc>
          <w:tcPr>
            <w:tcW w:w="2559" w:type="dxa"/>
            <w:shd w:val="clear" w:color="auto" w:fill="BFBFBF" w:themeFill="background1" w:themeFillShade="BF"/>
            <w:vAlign w:val="center"/>
          </w:tcPr>
          <w:p w14:paraId="5D77B83C" w14:textId="173B5647" w:rsidR="00233C50" w:rsidRPr="008F0874" w:rsidRDefault="00340F92" w:rsidP="00D25769">
            <w:pPr>
              <w:pStyle w:val="NoSpacing"/>
              <w:rPr>
                <w:rFonts w:asciiTheme="minorHAnsi" w:hAnsiTheme="minorHAnsi" w:cs="Arial"/>
                <w:color w:val="000000"/>
                <w:sz w:val="20"/>
                <w:szCs w:val="20"/>
              </w:rPr>
            </w:pPr>
            <w:r>
              <w:rPr>
                <w:rFonts w:asciiTheme="minorHAnsi" w:hAnsiTheme="minorHAnsi" w:cs="Arial"/>
                <w:color w:val="000000"/>
                <w:sz w:val="20"/>
                <w:szCs w:val="20"/>
              </w:rPr>
              <w:t xml:space="preserve">Ashley </w:t>
            </w:r>
            <w:r w:rsidR="00C66B12">
              <w:rPr>
                <w:rFonts w:asciiTheme="minorHAnsi" w:hAnsiTheme="minorHAnsi" w:cs="Arial"/>
                <w:color w:val="000000"/>
                <w:sz w:val="20"/>
                <w:szCs w:val="20"/>
              </w:rPr>
              <w:t>P.</w:t>
            </w:r>
          </w:p>
        </w:tc>
        <w:tc>
          <w:tcPr>
            <w:tcW w:w="3399" w:type="dxa"/>
            <w:shd w:val="clear" w:color="auto" w:fill="BFBFBF" w:themeFill="background1" w:themeFillShade="BF"/>
            <w:vAlign w:val="center"/>
          </w:tcPr>
          <w:p w14:paraId="54E3C4C4" w14:textId="77777777" w:rsidR="00233C50" w:rsidRPr="008F0874" w:rsidRDefault="00233C50" w:rsidP="00D25769">
            <w:pPr>
              <w:pStyle w:val="NoSpacing"/>
              <w:rPr>
                <w:rFonts w:asciiTheme="minorHAnsi" w:hAnsiTheme="minorHAnsi" w:cs="Arial"/>
                <w:color w:val="000000"/>
                <w:sz w:val="20"/>
                <w:szCs w:val="20"/>
              </w:rPr>
            </w:pPr>
          </w:p>
        </w:tc>
      </w:tr>
      <w:tr w:rsidR="00233C50" w:rsidRPr="008F0874" w14:paraId="2D90F686" w14:textId="77777777" w:rsidTr="00D25769">
        <w:trPr>
          <w:trHeight w:val="204"/>
          <w:jc w:val="center"/>
        </w:trPr>
        <w:tc>
          <w:tcPr>
            <w:tcW w:w="3439" w:type="dxa"/>
            <w:shd w:val="clear" w:color="auto" w:fill="FFFFFF" w:themeFill="background1"/>
            <w:vAlign w:val="center"/>
          </w:tcPr>
          <w:p w14:paraId="48727005" w14:textId="4E1BCE4B" w:rsidR="00233C50" w:rsidRPr="008F0874" w:rsidRDefault="00340F92" w:rsidP="00233C50">
            <w:pPr>
              <w:pStyle w:val="NoSpacing"/>
              <w:rPr>
                <w:rFonts w:asciiTheme="minorHAnsi" w:hAnsiTheme="minorHAnsi" w:cs="Arial"/>
                <w:bCs/>
                <w:color w:val="000000"/>
                <w:sz w:val="20"/>
                <w:szCs w:val="20"/>
              </w:rPr>
            </w:pPr>
            <w:r>
              <w:rPr>
                <w:rFonts w:asciiTheme="minorHAnsi" w:hAnsiTheme="minorHAnsi" w:cs="Arial"/>
                <w:bCs/>
                <w:color w:val="000000"/>
                <w:sz w:val="20"/>
                <w:szCs w:val="20"/>
              </w:rPr>
              <w:t>Level Designer</w:t>
            </w:r>
          </w:p>
        </w:tc>
        <w:tc>
          <w:tcPr>
            <w:tcW w:w="2559" w:type="dxa"/>
            <w:shd w:val="clear" w:color="auto" w:fill="FFFFFF" w:themeFill="background1"/>
            <w:vAlign w:val="center"/>
          </w:tcPr>
          <w:p w14:paraId="69405AF6" w14:textId="3FDC824F" w:rsidR="00233C50" w:rsidRPr="008F0874" w:rsidRDefault="00340F92" w:rsidP="00D25769">
            <w:pPr>
              <w:pStyle w:val="NoSpacing"/>
              <w:rPr>
                <w:rFonts w:asciiTheme="minorHAnsi" w:hAnsiTheme="minorHAnsi" w:cs="Arial"/>
                <w:color w:val="000000"/>
                <w:sz w:val="20"/>
                <w:szCs w:val="20"/>
              </w:rPr>
            </w:pPr>
            <w:r>
              <w:rPr>
                <w:rFonts w:asciiTheme="minorHAnsi" w:hAnsiTheme="minorHAnsi" w:cs="Arial"/>
                <w:color w:val="000000"/>
                <w:sz w:val="20"/>
                <w:szCs w:val="20"/>
              </w:rPr>
              <w:t xml:space="preserve">Dominique </w:t>
            </w:r>
            <w:r w:rsidR="00C66B12">
              <w:rPr>
                <w:rFonts w:asciiTheme="minorHAnsi" w:hAnsiTheme="minorHAnsi" w:cs="Arial"/>
                <w:color w:val="000000"/>
                <w:sz w:val="20"/>
                <w:szCs w:val="20"/>
              </w:rPr>
              <w:t>S.</w:t>
            </w:r>
          </w:p>
        </w:tc>
        <w:tc>
          <w:tcPr>
            <w:tcW w:w="3399" w:type="dxa"/>
            <w:shd w:val="clear" w:color="auto" w:fill="FFFFFF" w:themeFill="background1"/>
            <w:vAlign w:val="center"/>
          </w:tcPr>
          <w:p w14:paraId="64EE85D4" w14:textId="77777777" w:rsidR="00233C50" w:rsidRPr="008F0874" w:rsidRDefault="00233C50" w:rsidP="00D25769">
            <w:pPr>
              <w:pStyle w:val="NoSpacing"/>
              <w:rPr>
                <w:rFonts w:asciiTheme="minorHAnsi" w:hAnsiTheme="minorHAnsi" w:cs="Arial"/>
                <w:color w:val="000000"/>
                <w:sz w:val="20"/>
                <w:szCs w:val="20"/>
              </w:rPr>
            </w:pPr>
          </w:p>
        </w:tc>
      </w:tr>
      <w:tr w:rsidR="00233C50" w:rsidRPr="008F0874" w14:paraId="62F41D54" w14:textId="77777777" w:rsidTr="00D25769">
        <w:trPr>
          <w:trHeight w:val="204"/>
          <w:jc w:val="center"/>
        </w:trPr>
        <w:tc>
          <w:tcPr>
            <w:tcW w:w="3439" w:type="dxa"/>
            <w:shd w:val="clear" w:color="auto" w:fill="BFBFBF" w:themeFill="background1" w:themeFillShade="BF"/>
            <w:vAlign w:val="center"/>
          </w:tcPr>
          <w:p w14:paraId="2D4E4AB9" w14:textId="024C2A73" w:rsidR="00233C50" w:rsidRPr="008F0874" w:rsidRDefault="00340F92" w:rsidP="00D25769">
            <w:pPr>
              <w:pStyle w:val="NoSpacing"/>
              <w:rPr>
                <w:rFonts w:asciiTheme="minorHAnsi" w:hAnsiTheme="minorHAnsi" w:cs="Arial"/>
                <w:bCs/>
                <w:color w:val="000000"/>
                <w:sz w:val="20"/>
                <w:szCs w:val="20"/>
              </w:rPr>
            </w:pPr>
            <w:r>
              <w:rPr>
                <w:rFonts w:asciiTheme="minorHAnsi" w:hAnsiTheme="minorHAnsi" w:cs="Arial"/>
                <w:bCs/>
                <w:color w:val="000000"/>
                <w:sz w:val="20"/>
                <w:szCs w:val="20"/>
              </w:rPr>
              <w:t>Level Designer</w:t>
            </w:r>
          </w:p>
        </w:tc>
        <w:tc>
          <w:tcPr>
            <w:tcW w:w="2559" w:type="dxa"/>
            <w:shd w:val="clear" w:color="auto" w:fill="BFBFBF" w:themeFill="background1" w:themeFillShade="BF"/>
            <w:vAlign w:val="center"/>
          </w:tcPr>
          <w:p w14:paraId="2F955F18" w14:textId="32D34F90" w:rsidR="00233C50" w:rsidRPr="008F0874" w:rsidRDefault="00340F92" w:rsidP="00D25769">
            <w:pPr>
              <w:pStyle w:val="NoSpacing"/>
              <w:rPr>
                <w:rFonts w:asciiTheme="minorHAnsi" w:hAnsiTheme="minorHAnsi" w:cs="Arial"/>
                <w:color w:val="000000"/>
                <w:sz w:val="20"/>
                <w:szCs w:val="20"/>
              </w:rPr>
            </w:pPr>
            <w:r>
              <w:rPr>
                <w:rFonts w:asciiTheme="minorHAnsi" w:hAnsiTheme="minorHAnsi" w:cs="Arial"/>
                <w:color w:val="000000"/>
                <w:sz w:val="20"/>
                <w:szCs w:val="20"/>
              </w:rPr>
              <w:t xml:space="preserve">Chris </w:t>
            </w:r>
            <w:r w:rsidR="00C66B12">
              <w:rPr>
                <w:rFonts w:asciiTheme="minorHAnsi" w:hAnsiTheme="minorHAnsi" w:cs="Arial"/>
                <w:color w:val="000000"/>
                <w:sz w:val="20"/>
                <w:szCs w:val="20"/>
              </w:rPr>
              <w:t>W.</w:t>
            </w:r>
          </w:p>
        </w:tc>
        <w:tc>
          <w:tcPr>
            <w:tcW w:w="3399" w:type="dxa"/>
            <w:shd w:val="clear" w:color="auto" w:fill="BFBFBF" w:themeFill="background1" w:themeFillShade="BF"/>
            <w:vAlign w:val="center"/>
          </w:tcPr>
          <w:p w14:paraId="106DE4ED" w14:textId="77777777" w:rsidR="00233C50" w:rsidRPr="008F0874" w:rsidRDefault="00233C50" w:rsidP="00D25769">
            <w:pPr>
              <w:pStyle w:val="NoSpacing"/>
              <w:rPr>
                <w:rFonts w:asciiTheme="minorHAnsi" w:hAnsiTheme="minorHAnsi" w:cs="Arial"/>
                <w:color w:val="000000"/>
                <w:sz w:val="20"/>
                <w:szCs w:val="20"/>
              </w:rPr>
            </w:pPr>
          </w:p>
        </w:tc>
      </w:tr>
      <w:tr w:rsidR="00637664" w:rsidRPr="008F0874" w14:paraId="0B3C5D6E" w14:textId="77777777" w:rsidTr="00575D80">
        <w:trPr>
          <w:trHeight w:val="204"/>
          <w:jc w:val="center"/>
        </w:trPr>
        <w:tc>
          <w:tcPr>
            <w:tcW w:w="3439" w:type="dxa"/>
            <w:shd w:val="clear" w:color="auto" w:fill="FFFFFF" w:themeFill="background1"/>
            <w:vAlign w:val="center"/>
          </w:tcPr>
          <w:p w14:paraId="0C816D0D" w14:textId="3228AB3B" w:rsidR="00637664" w:rsidRPr="00575D80" w:rsidRDefault="00637664" w:rsidP="00D25769">
            <w:pPr>
              <w:pStyle w:val="NoSpacing"/>
              <w:rPr>
                <w:rFonts w:asciiTheme="minorHAnsi" w:hAnsiTheme="minorHAnsi" w:cs="Arial"/>
                <w:bCs/>
                <w:color w:val="FF0000"/>
                <w:sz w:val="20"/>
                <w:szCs w:val="20"/>
              </w:rPr>
            </w:pPr>
            <w:r>
              <w:rPr>
                <w:rFonts w:asciiTheme="minorHAnsi" w:hAnsiTheme="minorHAnsi" w:cs="Arial"/>
                <w:bCs/>
                <w:color w:val="000000"/>
                <w:sz w:val="20"/>
                <w:szCs w:val="20"/>
              </w:rPr>
              <w:t>Programmer</w:t>
            </w:r>
          </w:p>
        </w:tc>
        <w:tc>
          <w:tcPr>
            <w:tcW w:w="2559" w:type="dxa"/>
            <w:shd w:val="clear" w:color="auto" w:fill="FFFFFF" w:themeFill="background1"/>
            <w:vAlign w:val="center"/>
          </w:tcPr>
          <w:p w14:paraId="5C4133E2" w14:textId="72906DB0" w:rsidR="00637664" w:rsidRDefault="00340F92" w:rsidP="00D25769">
            <w:pPr>
              <w:pStyle w:val="NoSpacing"/>
              <w:rPr>
                <w:rFonts w:asciiTheme="minorHAnsi" w:hAnsiTheme="minorHAnsi" w:cs="Arial"/>
                <w:color w:val="000000"/>
                <w:sz w:val="20"/>
                <w:szCs w:val="20"/>
              </w:rPr>
            </w:pPr>
            <w:r>
              <w:rPr>
                <w:rFonts w:asciiTheme="minorHAnsi" w:hAnsiTheme="minorHAnsi" w:cs="Arial"/>
                <w:color w:val="000000"/>
                <w:sz w:val="20"/>
                <w:szCs w:val="20"/>
              </w:rPr>
              <w:t>Rui X</w:t>
            </w:r>
            <w:r w:rsidR="00C66B12">
              <w:rPr>
                <w:rFonts w:asciiTheme="minorHAnsi" w:hAnsiTheme="minorHAnsi" w:cs="Arial"/>
                <w:color w:val="000000"/>
                <w:sz w:val="20"/>
                <w:szCs w:val="20"/>
              </w:rPr>
              <w:t>.</w:t>
            </w:r>
            <w:bookmarkStart w:id="0" w:name="_GoBack"/>
            <w:bookmarkEnd w:id="0"/>
          </w:p>
        </w:tc>
        <w:tc>
          <w:tcPr>
            <w:tcW w:w="3399" w:type="dxa"/>
            <w:shd w:val="clear" w:color="auto" w:fill="FFFFFF" w:themeFill="background1"/>
            <w:vAlign w:val="center"/>
          </w:tcPr>
          <w:p w14:paraId="4C704CBA" w14:textId="77777777" w:rsidR="00637664" w:rsidRPr="008F0874" w:rsidRDefault="00637664" w:rsidP="00D25769">
            <w:pPr>
              <w:pStyle w:val="NoSpacing"/>
              <w:rPr>
                <w:rFonts w:asciiTheme="minorHAnsi" w:hAnsiTheme="minorHAnsi" w:cs="Arial"/>
                <w:color w:val="000000"/>
                <w:sz w:val="20"/>
                <w:szCs w:val="20"/>
              </w:rPr>
            </w:pPr>
          </w:p>
        </w:tc>
      </w:tr>
    </w:tbl>
    <w:p w14:paraId="4A16196C" w14:textId="77777777" w:rsidR="00233C50" w:rsidRPr="00E90A64" w:rsidRDefault="00233C50">
      <w:pPr>
        <w:rPr>
          <w:rFonts w:asciiTheme="majorHAnsi" w:hAnsiTheme="majorHAnsi"/>
          <w:b/>
          <w:color w:val="A5A5A5" w:themeColor="accent1" w:themeShade="BF"/>
          <w:sz w:val="28"/>
          <w:szCs w:val="28"/>
        </w:rPr>
      </w:pPr>
    </w:p>
    <w:p w14:paraId="4CDA3261" w14:textId="77777777" w:rsidR="00AC62C2" w:rsidRDefault="00AC62C2">
      <w:pPr>
        <w:rPr>
          <w:rFonts w:asciiTheme="majorHAnsi" w:hAnsiTheme="majorHAnsi"/>
          <w:b/>
          <w:color w:val="A5A5A5" w:themeColor="accent1" w:themeShade="BF"/>
          <w:sz w:val="28"/>
          <w:szCs w:val="28"/>
        </w:rPr>
      </w:pPr>
      <w:r>
        <w:rPr>
          <w:rFonts w:asciiTheme="majorHAnsi" w:hAnsiTheme="majorHAnsi"/>
          <w:b/>
          <w:color w:val="A5A5A5" w:themeColor="accent1" w:themeShade="BF"/>
          <w:sz w:val="28"/>
          <w:szCs w:val="28"/>
        </w:rPr>
        <w:br w:type="page"/>
      </w:r>
    </w:p>
    <w:p w14:paraId="69CB8D86" w14:textId="77777777" w:rsidR="00403477" w:rsidRPr="0039586E" w:rsidRDefault="00403477">
      <w:pPr>
        <w:rPr>
          <w:rFonts w:asciiTheme="majorHAnsi" w:hAnsiTheme="majorHAnsi"/>
          <w:b/>
          <w:color w:val="A5A5A5" w:themeColor="accent1" w:themeShade="BF"/>
          <w:sz w:val="28"/>
          <w:szCs w:val="28"/>
        </w:rPr>
      </w:pPr>
      <w:r w:rsidRPr="0039586E">
        <w:rPr>
          <w:rFonts w:asciiTheme="majorHAnsi" w:hAnsiTheme="majorHAnsi"/>
          <w:b/>
          <w:color w:val="A5A5A5" w:themeColor="accent1" w:themeShade="BF"/>
          <w:sz w:val="28"/>
          <w:szCs w:val="28"/>
        </w:rPr>
        <w:lastRenderedPageBreak/>
        <w:t>Document Revisions Table</w:t>
      </w:r>
    </w:p>
    <w:tbl>
      <w:tblPr>
        <w:tblW w:w="9333" w:type="dxa"/>
        <w:jc w:val="center"/>
        <w:tbl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insideH w:val="single" w:sz="12" w:space="0" w:color="404040" w:themeColor="text1" w:themeTint="BF"/>
          <w:insideV w:val="single" w:sz="12" w:space="0" w:color="404040" w:themeColor="text1" w:themeTint="BF"/>
        </w:tblBorders>
        <w:tblLook w:val="04A0" w:firstRow="1" w:lastRow="0" w:firstColumn="1" w:lastColumn="0" w:noHBand="0" w:noVBand="1"/>
      </w:tblPr>
      <w:tblGrid>
        <w:gridCol w:w="1074"/>
        <w:gridCol w:w="3252"/>
        <w:gridCol w:w="3583"/>
        <w:gridCol w:w="1424"/>
      </w:tblGrid>
      <w:tr w:rsidR="00C24ED8" w:rsidRPr="008F0874" w14:paraId="7465D1F5" w14:textId="77777777" w:rsidTr="00177ADF">
        <w:trPr>
          <w:trHeight w:val="555"/>
          <w:jc w:val="center"/>
        </w:trPr>
        <w:tc>
          <w:tcPr>
            <w:tcW w:w="1074" w:type="dxa"/>
            <w:shd w:val="clear" w:color="auto" w:fill="A6A6A6" w:themeFill="background1" w:themeFillShade="A6"/>
            <w:vAlign w:val="center"/>
          </w:tcPr>
          <w:p w14:paraId="41014929" w14:textId="77777777" w:rsidR="00C24ED8" w:rsidRPr="002353A8" w:rsidRDefault="00C24ED8" w:rsidP="00914FDD">
            <w:pPr>
              <w:pStyle w:val="NoSpacing"/>
              <w:jc w:val="center"/>
              <w:rPr>
                <w:rFonts w:asciiTheme="majorHAnsi" w:hAnsiTheme="majorHAnsi" w:cs="Arial"/>
                <w:b/>
                <w:bCs/>
                <w:color w:val="000000"/>
                <w:sz w:val="24"/>
                <w:szCs w:val="24"/>
              </w:rPr>
            </w:pPr>
            <w:r w:rsidRPr="002353A8">
              <w:rPr>
                <w:rFonts w:asciiTheme="majorHAnsi" w:hAnsiTheme="majorHAnsi" w:cs="Arial"/>
                <w:b/>
                <w:bCs/>
                <w:color w:val="FFFFFF" w:themeColor="background1"/>
                <w:sz w:val="24"/>
                <w:szCs w:val="24"/>
              </w:rPr>
              <w:t>Version</w:t>
            </w:r>
          </w:p>
        </w:tc>
        <w:tc>
          <w:tcPr>
            <w:tcW w:w="3252" w:type="dxa"/>
            <w:shd w:val="clear" w:color="auto" w:fill="A6A6A6" w:themeFill="background1" w:themeFillShade="A6"/>
            <w:vAlign w:val="center"/>
          </w:tcPr>
          <w:p w14:paraId="696090EB" w14:textId="77777777" w:rsidR="00C24ED8" w:rsidRPr="002353A8" w:rsidRDefault="00C24ED8" w:rsidP="00914FDD">
            <w:pPr>
              <w:pStyle w:val="NoSpacing"/>
              <w:jc w:val="center"/>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Description</w:t>
            </w:r>
          </w:p>
        </w:tc>
        <w:tc>
          <w:tcPr>
            <w:tcW w:w="3583" w:type="dxa"/>
            <w:shd w:val="clear" w:color="auto" w:fill="A6A6A6" w:themeFill="background1" w:themeFillShade="A6"/>
            <w:vAlign w:val="center"/>
          </w:tcPr>
          <w:p w14:paraId="38A47E35" w14:textId="77777777" w:rsidR="00C24ED8" w:rsidRPr="002353A8" w:rsidRDefault="00C24ED8" w:rsidP="00914FDD">
            <w:pPr>
              <w:pStyle w:val="NoSpacing"/>
              <w:jc w:val="center"/>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Requestor</w:t>
            </w:r>
          </w:p>
        </w:tc>
        <w:tc>
          <w:tcPr>
            <w:tcW w:w="1424" w:type="dxa"/>
            <w:shd w:val="clear" w:color="auto" w:fill="A6A6A6" w:themeFill="background1" w:themeFillShade="A6"/>
            <w:vAlign w:val="center"/>
          </w:tcPr>
          <w:p w14:paraId="198A943E" w14:textId="77777777" w:rsidR="00C24ED8" w:rsidRPr="002353A8" w:rsidRDefault="00C24ED8" w:rsidP="00914FDD">
            <w:pPr>
              <w:pStyle w:val="NoSpacing"/>
              <w:jc w:val="center"/>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Date</w:t>
            </w:r>
          </w:p>
        </w:tc>
      </w:tr>
      <w:tr w:rsidR="00C24ED8" w:rsidRPr="008F0874" w14:paraId="7822567D" w14:textId="77777777" w:rsidTr="00177ADF">
        <w:trPr>
          <w:trHeight w:val="251"/>
          <w:jc w:val="center"/>
        </w:trPr>
        <w:tc>
          <w:tcPr>
            <w:tcW w:w="1074" w:type="dxa"/>
            <w:vAlign w:val="center"/>
          </w:tcPr>
          <w:p w14:paraId="01349021" w14:textId="77777777" w:rsidR="00C24ED8" w:rsidRPr="003E70D2" w:rsidRDefault="003E70D2" w:rsidP="00960246">
            <w:pPr>
              <w:pStyle w:val="NoSpacing"/>
              <w:jc w:val="center"/>
              <w:rPr>
                <w:rFonts w:asciiTheme="minorHAnsi" w:hAnsiTheme="minorHAnsi" w:cs="Arial"/>
                <w:bCs/>
                <w:sz w:val="20"/>
                <w:szCs w:val="20"/>
              </w:rPr>
            </w:pPr>
            <w:r w:rsidRPr="003E70D2">
              <w:rPr>
                <w:rFonts w:asciiTheme="minorHAnsi" w:hAnsiTheme="minorHAnsi" w:cs="Arial"/>
                <w:bCs/>
                <w:sz w:val="20"/>
                <w:szCs w:val="20"/>
              </w:rPr>
              <w:t>0.1</w:t>
            </w:r>
          </w:p>
        </w:tc>
        <w:tc>
          <w:tcPr>
            <w:tcW w:w="3252" w:type="dxa"/>
            <w:vAlign w:val="center"/>
          </w:tcPr>
          <w:p w14:paraId="5889F9A9" w14:textId="77777777" w:rsidR="00C24ED8" w:rsidRPr="003E70D2" w:rsidRDefault="003E70D2" w:rsidP="00914FDD">
            <w:pPr>
              <w:pStyle w:val="NoSpacing"/>
              <w:jc w:val="center"/>
              <w:rPr>
                <w:rFonts w:asciiTheme="minorHAnsi" w:hAnsiTheme="minorHAnsi" w:cs="Arial"/>
                <w:sz w:val="20"/>
                <w:szCs w:val="20"/>
              </w:rPr>
            </w:pPr>
            <w:r w:rsidRPr="003E70D2">
              <w:rPr>
                <w:rFonts w:asciiTheme="minorHAnsi" w:hAnsiTheme="minorHAnsi" w:cs="Arial"/>
                <w:sz w:val="20"/>
                <w:szCs w:val="20"/>
              </w:rPr>
              <w:t>Initial Google Doc</w:t>
            </w:r>
          </w:p>
        </w:tc>
        <w:tc>
          <w:tcPr>
            <w:tcW w:w="3583" w:type="dxa"/>
            <w:vAlign w:val="center"/>
          </w:tcPr>
          <w:p w14:paraId="403BA0A9" w14:textId="77777777" w:rsidR="00C24ED8" w:rsidRPr="003E70D2" w:rsidRDefault="003E70D2" w:rsidP="00914FDD">
            <w:pPr>
              <w:pStyle w:val="NoSpacing"/>
              <w:jc w:val="center"/>
              <w:rPr>
                <w:rFonts w:asciiTheme="minorHAnsi" w:hAnsiTheme="minorHAnsi" w:cs="Arial"/>
                <w:sz w:val="20"/>
                <w:szCs w:val="20"/>
              </w:rPr>
            </w:pPr>
            <w:r w:rsidRPr="003E70D2">
              <w:rPr>
                <w:rFonts w:asciiTheme="minorHAnsi" w:hAnsiTheme="minorHAnsi" w:cs="Arial"/>
                <w:sz w:val="20"/>
                <w:szCs w:val="20"/>
              </w:rPr>
              <w:t>Despain</w:t>
            </w:r>
          </w:p>
        </w:tc>
        <w:tc>
          <w:tcPr>
            <w:tcW w:w="1424" w:type="dxa"/>
            <w:vAlign w:val="center"/>
          </w:tcPr>
          <w:p w14:paraId="4A8F57A6" w14:textId="77777777" w:rsidR="00C24ED8" w:rsidRPr="008F0874" w:rsidRDefault="003E70D2"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09/28/17</w:t>
            </w:r>
          </w:p>
        </w:tc>
      </w:tr>
      <w:tr w:rsidR="00C24ED8" w:rsidRPr="008F0874" w14:paraId="2702BF94" w14:textId="77777777" w:rsidTr="00177ADF">
        <w:trPr>
          <w:trHeight w:val="251"/>
          <w:jc w:val="center"/>
        </w:trPr>
        <w:tc>
          <w:tcPr>
            <w:tcW w:w="1074" w:type="dxa"/>
            <w:shd w:val="clear" w:color="auto" w:fill="C0C0C0"/>
            <w:vAlign w:val="center"/>
          </w:tcPr>
          <w:p w14:paraId="585CFBC9" w14:textId="77777777" w:rsidR="00C24ED8" w:rsidRPr="008F0874" w:rsidRDefault="003E70D2" w:rsidP="00914FDD">
            <w:pPr>
              <w:pStyle w:val="NoSpacing"/>
              <w:jc w:val="center"/>
              <w:rPr>
                <w:rFonts w:asciiTheme="minorHAnsi" w:hAnsiTheme="minorHAnsi" w:cs="Arial"/>
                <w:bCs/>
                <w:color w:val="000000"/>
                <w:sz w:val="20"/>
                <w:szCs w:val="20"/>
              </w:rPr>
            </w:pPr>
            <w:r>
              <w:rPr>
                <w:rFonts w:asciiTheme="minorHAnsi" w:hAnsiTheme="minorHAnsi" w:cs="Arial"/>
                <w:bCs/>
                <w:color w:val="000000"/>
                <w:sz w:val="20"/>
                <w:szCs w:val="20"/>
              </w:rPr>
              <w:t>0.2</w:t>
            </w:r>
          </w:p>
        </w:tc>
        <w:tc>
          <w:tcPr>
            <w:tcW w:w="3252" w:type="dxa"/>
            <w:shd w:val="clear" w:color="auto" w:fill="C0C0C0"/>
            <w:vAlign w:val="center"/>
          </w:tcPr>
          <w:p w14:paraId="023429F6" w14:textId="77777777" w:rsidR="00C24ED8" w:rsidRPr="008F0874" w:rsidRDefault="003E70D2"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Transfer to Word Doc</w:t>
            </w:r>
          </w:p>
        </w:tc>
        <w:tc>
          <w:tcPr>
            <w:tcW w:w="3583" w:type="dxa"/>
            <w:shd w:val="clear" w:color="auto" w:fill="C0C0C0"/>
            <w:vAlign w:val="center"/>
          </w:tcPr>
          <w:p w14:paraId="263A70F9" w14:textId="77777777" w:rsidR="00C24ED8" w:rsidRPr="008F0874" w:rsidRDefault="003E70D2"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Acceptable Havoc</w:t>
            </w:r>
          </w:p>
        </w:tc>
        <w:tc>
          <w:tcPr>
            <w:tcW w:w="1424" w:type="dxa"/>
            <w:shd w:val="clear" w:color="auto" w:fill="C0C0C0"/>
            <w:vAlign w:val="center"/>
          </w:tcPr>
          <w:p w14:paraId="2B0CD98D" w14:textId="77777777" w:rsidR="00C24ED8" w:rsidRPr="008F0874" w:rsidRDefault="003E70D2"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10/10/2017</w:t>
            </w:r>
          </w:p>
        </w:tc>
      </w:tr>
      <w:tr w:rsidR="00C24ED8" w:rsidRPr="008F0874" w14:paraId="4EC0D466" w14:textId="77777777" w:rsidTr="00177ADF">
        <w:trPr>
          <w:trHeight w:val="251"/>
          <w:jc w:val="center"/>
        </w:trPr>
        <w:tc>
          <w:tcPr>
            <w:tcW w:w="1074" w:type="dxa"/>
            <w:vAlign w:val="center"/>
          </w:tcPr>
          <w:p w14:paraId="2F7C63F0" w14:textId="42AB4E1D" w:rsidR="00C24ED8" w:rsidRPr="008F0874" w:rsidRDefault="00817749" w:rsidP="00914FDD">
            <w:pPr>
              <w:pStyle w:val="NoSpacing"/>
              <w:jc w:val="center"/>
              <w:rPr>
                <w:rFonts w:asciiTheme="minorHAnsi" w:hAnsiTheme="minorHAnsi" w:cs="Arial"/>
                <w:bCs/>
                <w:color w:val="000000"/>
                <w:sz w:val="20"/>
                <w:szCs w:val="20"/>
              </w:rPr>
            </w:pPr>
            <w:r>
              <w:rPr>
                <w:rFonts w:asciiTheme="minorHAnsi" w:hAnsiTheme="minorHAnsi" w:cs="Arial"/>
                <w:bCs/>
                <w:color w:val="000000"/>
                <w:sz w:val="20"/>
                <w:szCs w:val="20"/>
              </w:rPr>
              <w:t>0.3</w:t>
            </w:r>
          </w:p>
        </w:tc>
        <w:tc>
          <w:tcPr>
            <w:tcW w:w="3252" w:type="dxa"/>
            <w:vAlign w:val="center"/>
          </w:tcPr>
          <w:p w14:paraId="5212B97D" w14:textId="06BDE779" w:rsidR="00C24ED8" w:rsidRPr="008F0874" w:rsidRDefault="00817749"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Updating GDD</w:t>
            </w:r>
          </w:p>
        </w:tc>
        <w:tc>
          <w:tcPr>
            <w:tcW w:w="3583" w:type="dxa"/>
            <w:vAlign w:val="center"/>
          </w:tcPr>
          <w:p w14:paraId="3362DF4E" w14:textId="3CC6C57D" w:rsidR="00C24ED8" w:rsidRPr="008F0874" w:rsidRDefault="00817749"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Acceptable Havoc</w:t>
            </w:r>
          </w:p>
        </w:tc>
        <w:tc>
          <w:tcPr>
            <w:tcW w:w="1424" w:type="dxa"/>
            <w:vAlign w:val="center"/>
          </w:tcPr>
          <w:p w14:paraId="731D8694" w14:textId="5701DF23" w:rsidR="00C24ED8" w:rsidRPr="008F0874" w:rsidRDefault="00817749"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10/11/17</w:t>
            </w:r>
          </w:p>
        </w:tc>
      </w:tr>
      <w:tr w:rsidR="00C24ED8" w:rsidRPr="008F0874" w14:paraId="5EEB19C7" w14:textId="77777777" w:rsidTr="00177ADF">
        <w:trPr>
          <w:trHeight w:val="251"/>
          <w:jc w:val="center"/>
        </w:trPr>
        <w:tc>
          <w:tcPr>
            <w:tcW w:w="1074" w:type="dxa"/>
            <w:shd w:val="clear" w:color="auto" w:fill="C0C0C0"/>
            <w:vAlign w:val="center"/>
          </w:tcPr>
          <w:p w14:paraId="56A137FA" w14:textId="5E323B39" w:rsidR="00C24ED8" w:rsidRPr="008F0874" w:rsidRDefault="00637664" w:rsidP="00914FDD">
            <w:pPr>
              <w:pStyle w:val="NoSpacing"/>
              <w:jc w:val="center"/>
              <w:rPr>
                <w:rFonts w:asciiTheme="minorHAnsi" w:hAnsiTheme="minorHAnsi" w:cs="Arial"/>
                <w:bCs/>
                <w:color w:val="000000"/>
                <w:sz w:val="20"/>
                <w:szCs w:val="20"/>
              </w:rPr>
            </w:pPr>
            <w:r>
              <w:rPr>
                <w:rFonts w:asciiTheme="minorHAnsi" w:hAnsiTheme="minorHAnsi" w:cs="Arial"/>
                <w:bCs/>
                <w:color w:val="000000"/>
                <w:sz w:val="20"/>
                <w:szCs w:val="20"/>
              </w:rPr>
              <w:t>0.4</w:t>
            </w:r>
          </w:p>
        </w:tc>
        <w:tc>
          <w:tcPr>
            <w:tcW w:w="3252" w:type="dxa"/>
            <w:shd w:val="clear" w:color="auto" w:fill="C0C0C0"/>
            <w:vAlign w:val="center"/>
          </w:tcPr>
          <w:p w14:paraId="01ED5362" w14:textId="0D442FAD" w:rsidR="00C24ED8" w:rsidRPr="008F0874" w:rsidRDefault="0063766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Updating GDD</w:t>
            </w:r>
          </w:p>
        </w:tc>
        <w:tc>
          <w:tcPr>
            <w:tcW w:w="3583" w:type="dxa"/>
            <w:shd w:val="clear" w:color="auto" w:fill="C0C0C0"/>
            <w:vAlign w:val="center"/>
          </w:tcPr>
          <w:p w14:paraId="08A476C0" w14:textId="26D5B885" w:rsidR="00C24ED8" w:rsidRPr="008F0874" w:rsidRDefault="0063766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Acceptable Havoc</w:t>
            </w:r>
          </w:p>
        </w:tc>
        <w:tc>
          <w:tcPr>
            <w:tcW w:w="1424" w:type="dxa"/>
            <w:shd w:val="clear" w:color="auto" w:fill="C0C0C0"/>
            <w:vAlign w:val="center"/>
          </w:tcPr>
          <w:p w14:paraId="286C544F" w14:textId="08BA324C" w:rsidR="00C24ED8" w:rsidRPr="008F0874" w:rsidRDefault="0063766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10/18/17</w:t>
            </w:r>
          </w:p>
        </w:tc>
      </w:tr>
      <w:tr w:rsidR="00C24ED8" w:rsidRPr="008F0874" w14:paraId="138FA167" w14:textId="77777777" w:rsidTr="00177ADF">
        <w:trPr>
          <w:trHeight w:val="251"/>
          <w:jc w:val="center"/>
        </w:trPr>
        <w:tc>
          <w:tcPr>
            <w:tcW w:w="1074" w:type="dxa"/>
            <w:vAlign w:val="center"/>
          </w:tcPr>
          <w:p w14:paraId="7C48D5FF" w14:textId="60ACBD64" w:rsidR="00C24ED8" w:rsidRPr="008F0874" w:rsidRDefault="00D4519C" w:rsidP="00914FDD">
            <w:pPr>
              <w:pStyle w:val="NoSpacing"/>
              <w:jc w:val="center"/>
              <w:rPr>
                <w:rFonts w:asciiTheme="minorHAnsi" w:hAnsiTheme="minorHAnsi" w:cs="Arial"/>
                <w:bCs/>
                <w:color w:val="000000"/>
                <w:sz w:val="20"/>
                <w:szCs w:val="20"/>
              </w:rPr>
            </w:pPr>
            <w:r>
              <w:rPr>
                <w:rFonts w:asciiTheme="minorHAnsi" w:hAnsiTheme="minorHAnsi" w:cs="Arial"/>
                <w:bCs/>
                <w:color w:val="000000"/>
                <w:sz w:val="20"/>
                <w:szCs w:val="20"/>
              </w:rPr>
              <w:t>0.5</w:t>
            </w:r>
          </w:p>
        </w:tc>
        <w:tc>
          <w:tcPr>
            <w:tcW w:w="3252" w:type="dxa"/>
            <w:vAlign w:val="center"/>
          </w:tcPr>
          <w:p w14:paraId="114692F9" w14:textId="6A204958" w:rsidR="00C24ED8" w:rsidRPr="008F0874" w:rsidRDefault="00D4519C"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Updating GDD</w:t>
            </w:r>
          </w:p>
        </w:tc>
        <w:tc>
          <w:tcPr>
            <w:tcW w:w="3583" w:type="dxa"/>
            <w:vAlign w:val="center"/>
          </w:tcPr>
          <w:p w14:paraId="5B810D55" w14:textId="55F3B588" w:rsidR="00C24ED8" w:rsidRPr="008F0874" w:rsidRDefault="00D4519C"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Acceptable Havoc</w:t>
            </w:r>
          </w:p>
        </w:tc>
        <w:tc>
          <w:tcPr>
            <w:tcW w:w="1424" w:type="dxa"/>
            <w:vAlign w:val="center"/>
          </w:tcPr>
          <w:p w14:paraId="00E95C89" w14:textId="3908EDCF" w:rsidR="00C24ED8" w:rsidRPr="008F0874" w:rsidRDefault="00D4519C"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10/24/17</w:t>
            </w:r>
          </w:p>
        </w:tc>
      </w:tr>
      <w:tr w:rsidR="00C24ED8" w:rsidRPr="008F0874" w14:paraId="4F17C2CA" w14:textId="77777777" w:rsidTr="00177ADF">
        <w:trPr>
          <w:trHeight w:val="251"/>
          <w:jc w:val="center"/>
        </w:trPr>
        <w:tc>
          <w:tcPr>
            <w:tcW w:w="1074" w:type="dxa"/>
            <w:shd w:val="clear" w:color="auto" w:fill="C0C0C0"/>
            <w:vAlign w:val="center"/>
          </w:tcPr>
          <w:p w14:paraId="082FB7A7" w14:textId="71580536" w:rsidR="00C24ED8" w:rsidRPr="008F0874" w:rsidRDefault="00064DD4" w:rsidP="00914FDD">
            <w:pPr>
              <w:pStyle w:val="NoSpacing"/>
              <w:jc w:val="center"/>
              <w:rPr>
                <w:rFonts w:asciiTheme="minorHAnsi" w:hAnsiTheme="minorHAnsi" w:cs="Arial"/>
                <w:bCs/>
                <w:color w:val="000000"/>
                <w:sz w:val="20"/>
                <w:szCs w:val="20"/>
              </w:rPr>
            </w:pPr>
            <w:r>
              <w:rPr>
                <w:rFonts w:asciiTheme="minorHAnsi" w:hAnsiTheme="minorHAnsi" w:cs="Arial"/>
                <w:bCs/>
                <w:color w:val="000000"/>
                <w:sz w:val="20"/>
                <w:szCs w:val="20"/>
              </w:rPr>
              <w:t>0.6</w:t>
            </w:r>
          </w:p>
        </w:tc>
        <w:tc>
          <w:tcPr>
            <w:tcW w:w="3252" w:type="dxa"/>
            <w:shd w:val="clear" w:color="auto" w:fill="C0C0C0"/>
            <w:vAlign w:val="center"/>
          </w:tcPr>
          <w:p w14:paraId="29A5285F" w14:textId="2D1C39AC" w:rsidR="00C24ED8" w:rsidRPr="008F0874" w:rsidRDefault="00064DD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Updating GDD</w:t>
            </w:r>
          </w:p>
        </w:tc>
        <w:tc>
          <w:tcPr>
            <w:tcW w:w="3583" w:type="dxa"/>
            <w:shd w:val="clear" w:color="auto" w:fill="C0C0C0"/>
            <w:vAlign w:val="center"/>
          </w:tcPr>
          <w:p w14:paraId="400A842A" w14:textId="2F87654B" w:rsidR="00C24ED8" w:rsidRPr="008F0874" w:rsidRDefault="00064DD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Acceptable Havoc</w:t>
            </w:r>
          </w:p>
        </w:tc>
        <w:tc>
          <w:tcPr>
            <w:tcW w:w="1424" w:type="dxa"/>
            <w:shd w:val="clear" w:color="auto" w:fill="C0C0C0"/>
            <w:vAlign w:val="center"/>
          </w:tcPr>
          <w:p w14:paraId="6E7D1190" w14:textId="521709A5" w:rsidR="00C24ED8" w:rsidRPr="008F0874" w:rsidRDefault="00064DD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10/26/17</w:t>
            </w:r>
          </w:p>
        </w:tc>
      </w:tr>
      <w:tr w:rsidR="00C24ED8" w:rsidRPr="008F0874" w14:paraId="62F97D9E" w14:textId="77777777" w:rsidTr="00177ADF">
        <w:trPr>
          <w:trHeight w:val="251"/>
          <w:jc w:val="center"/>
        </w:trPr>
        <w:tc>
          <w:tcPr>
            <w:tcW w:w="1074" w:type="dxa"/>
            <w:vAlign w:val="center"/>
          </w:tcPr>
          <w:p w14:paraId="5D98946D" w14:textId="4EFD9A43" w:rsidR="00C24ED8" w:rsidRPr="008F0874" w:rsidRDefault="006D1B52" w:rsidP="00914FDD">
            <w:pPr>
              <w:pStyle w:val="NoSpacing"/>
              <w:jc w:val="center"/>
              <w:rPr>
                <w:rFonts w:asciiTheme="minorHAnsi" w:hAnsiTheme="minorHAnsi" w:cs="Arial"/>
                <w:bCs/>
                <w:color w:val="000000"/>
                <w:sz w:val="20"/>
                <w:szCs w:val="20"/>
              </w:rPr>
            </w:pPr>
            <w:r>
              <w:rPr>
                <w:rFonts w:asciiTheme="minorHAnsi" w:hAnsiTheme="minorHAnsi" w:cs="Arial"/>
                <w:bCs/>
                <w:color w:val="000000"/>
                <w:sz w:val="20"/>
                <w:szCs w:val="20"/>
              </w:rPr>
              <w:t>0.7</w:t>
            </w:r>
          </w:p>
        </w:tc>
        <w:tc>
          <w:tcPr>
            <w:tcW w:w="3252" w:type="dxa"/>
            <w:vAlign w:val="center"/>
          </w:tcPr>
          <w:p w14:paraId="4182F9A8" w14:textId="624CA3EE" w:rsidR="00C24ED8" w:rsidRPr="008F0874" w:rsidRDefault="006D1B52"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Updating GDD</w:t>
            </w:r>
          </w:p>
        </w:tc>
        <w:tc>
          <w:tcPr>
            <w:tcW w:w="3583" w:type="dxa"/>
            <w:vAlign w:val="center"/>
          </w:tcPr>
          <w:p w14:paraId="58B076A0" w14:textId="4EE5278E" w:rsidR="00C24ED8" w:rsidRPr="008F0874" w:rsidRDefault="006D1B52"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Acceptable Havoc</w:t>
            </w:r>
          </w:p>
        </w:tc>
        <w:tc>
          <w:tcPr>
            <w:tcW w:w="1424" w:type="dxa"/>
            <w:vAlign w:val="center"/>
          </w:tcPr>
          <w:p w14:paraId="04C3B4BE" w14:textId="1CED600C" w:rsidR="00C24ED8" w:rsidRPr="008F0874" w:rsidRDefault="006D1B52"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11/2/17</w:t>
            </w:r>
          </w:p>
        </w:tc>
      </w:tr>
      <w:tr w:rsidR="00C24ED8" w:rsidRPr="008F0874" w14:paraId="36DADF15" w14:textId="77777777" w:rsidTr="00177ADF">
        <w:trPr>
          <w:trHeight w:val="251"/>
          <w:jc w:val="center"/>
        </w:trPr>
        <w:tc>
          <w:tcPr>
            <w:tcW w:w="1074" w:type="dxa"/>
            <w:shd w:val="clear" w:color="auto" w:fill="C0C0C0"/>
            <w:vAlign w:val="center"/>
          </w:tcPr>
          <w:p w14:paraId="1854F0C4" w14:textId="15EE73BA" w:rsidR="00C24ED8" w:rsidRPr="008F0874" w:rsidRDefault="006D2390" w:rsidP="00914FDD">
            <w:pPr>
              <w:pStyle w:val="NoSpacing"/>
              <w:jc w:val="center"/>
              <w:rPr>
                <w:rFonts w:asciiTheme="minorHAnsi" w:hAnsiTheme="minorHAnsi" w:cs="Arial"/>
                <w:bCs/>
                <w:color w:val="000000"/>
                <w:sz w:val="20"/>
                <w:szCs w:val="20"/>
              </w:rPr>
            </w:pPr>
            <w:r>
              <w:rPr>
                <w:rFonts w:asciiTheme="minorHAnsi" w:hAnsiTheme="minorHAnsi" w:cs="Arial"/>
                <w:bCs/>
                <w:color w:val="000000"/>
                <w:sz w:val="20"/>
                <w:szCs w:val="20"/>
              </w:rPr>
              <w:t>0.8</w:t>
            </w:r>
          </w:p>
        </w:tc>
        <w:tc>
          <w:tcPr>
            <w:tcW w:w="3252" w:type="dxa"/>
            <w:shd w:val="clear" w:color="auto" w:fill="C0C0C0"/>
            <w:vAlign w:val="center"/>
          </w:tcPr>
          <w:p w14:paraId="0DA544EE" w14:textId="3DD7D59F" w:rsidR="00C24ED8" w:rsidRPr="008F0874" w:rsidRDefault="006D2390"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Updating GDD</w:t>
            </w:r>
          </w:p>
        </w:tc>
        <w:tc>
          <w:tcPr>
            <w:tcW w:w="3583" w:type="dxa"/>
            <w:shd w:val="clear" w:color="auto" w:fill="C0C0C0"/>
            <w:vAlign w:val="center"/>
          </w:tcPr>
          <w:p w14:paraId="18521B01" w14:textId="2EB580B8" w:rsidR="00C24ED8" w:rsidRPr="008F0874" w:rsidRDefault="006D2390"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Acceptable Havoc</w:t>
            </w:r>
          </w:p>
        </w:tc>
        <w:tc>
          <w:tcPr>
            <w:tcW w:w="1424" w:type="dxa"/>
            <w:shd w:val="clear" w:color="auto" w:fill="C0C0C0"/>
            <w:vAlign w:val="center"/>
          </w:tcPr>
          <w:p w14:paraId="20E2C637" w14:textId="3546784C" w:rsidR="00C24ED8" w:rsidRPr="008F0874" w:rsidRDefault="006D2390"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11/7/17</w:t>
            </w:r>
          </w:p>
        </w:tc>
      </w:tr>
      <w:tr w:rsidR="00C24ED8" w:rsidRPr="008F0874" w14:paraId="0E9D71F1" w14:textId="77777777" w:rsidTr="00177ADF">
        <w:trPr>
          <w:trHeight w:val="251"/>
          <w:jc w:val="center"/>
        </w:trPr>
        <w:tc>
          <w:tcPr>
            <w:tcW w:w="1074" w:type="dxa"/>
            <w:vAlign w:val="center"/>
          </w:tcPr>
          <w:p w14:paraId="05ACFDD4" w14:textId="7F534F89" w:rsidR="00C24ED8" w:rsidRPr="008F0874" w:rsidRDefault="00B24434" w:rsidP="00914FDD">
            <w:pPr>
              <w:pStyle w:val="NoSpacing"/>
              <w:jc w:val="center"/>
              <w:rPr>
                <w:rFonts w:asciiTheme="minorHAnsi" w:hAnsiTheme="minorHAnsi" w:cs="Arial"/>
                <w:bCs/>
                <w:color w:val="000000"/>
                <w:sz w:val="20"/>
                <w:szCs w:val="20"/>
              </w:rPr>
            </w:pPr>
            <w:r>
              <w:rPr>
                <w:rFonts w:asciiTheme="minorHAnsi" w:hAnsiTheme="minorHAnsi" w:cs="Arial"/>
                <w:bCs/>
                <w:color w:val="000000"/>
                <w:sz w:val="20"/>
                <w:szCs w:val="20"/>
              </w:rPr>
              <w:t>0.9</w:t>
            </w:r>
          </w:p>
        </w:tc>
        <w:tc>
          <w:tcPr>
            <w:tcW w:w="3252" w:type="dxa"/>
            <w:vAlign w:val="center"/>
          </w:tcPr>
          <w:p w14:paraId="58924F48" w14:textId="51C7404C" w:rsidR="00C24ED8" w:rsidRPr="008F0874" w:rsidRDefault="00B2443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Updating GDD</w:t>
            </w:r>
          </w:p>
        </w:tc>
        <w:tc>
          <w:tcPr>
            <w:tcW w:w="3583" w:type="dxa"/>
            <w:vAlign w:val="center"/>
          </w:tcPr>
          <w:p w14:paraId="7FF86FDE" w14:textId="5D45F43F" w:rsidR="00C24ED8" w:rsidRPr="008F0874" w:rsidRDefault="00B2443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Acceptable Havoc</w:t>
            </w:r>
          </w:p>
        </w:tc>
        <w:tc>
          <w:tcPr>
            <w:tcW w:w="1424" w:type="dxa"/>
            <w:vAlign w:val="center"/>
          </w:tcPr>
          <w:p w14:paraId="78E89B5F" w14:textId="7A351FCC" w:rsidR="00C24ED8" w:rsidRPr="008F0874" w:rsidRDefault="00B2443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11/8/17</w:t>
            </w:r>
          </w:p>
        </w:tc>
      </w:tr>
      <w:tr w:rsidR="00C24ED8" w:rsidRPr="008F0874" w14:paraId="4269A0FA" w14:textId="77777777" w:rsidTr="00177ADF">
        <w:trPr>
          <w:trHeight w:val="251"/>
          <w:jc w:val="center"/>
        </w:trPr>
        <w:tc>
          <w:tcPr>
            <w:tcW w:w="1074" w:type="dxa"/>
            <w:shd w:val="clear" w:color="auto" w:fill="C0C0C0"/>
            <w:vAlign w:val="center"/>
          </w:tcPr>
          <w:p w14:paraId="4928E9B7" w14:textId="6C402AC8" w:rsidR="00C24ED8" w:rsidRPr="008F0874" w:rsidRDefault="00796DC6" w:rsidP="00914FDD">
            <w:pPr>
              <w:pStyle w:val="NoSpacing"/>
              <w:jc w:val="center"/>
              <w:rPr>
                <w:rFonts w:asciiTheme="minorHAnsi" w:hAnsiTheme="minorHAnsi" w:cs="Arial"/>
                <w:bCs/>
                <w:color w:val="000000"/>
                <w:sz w:val="20"/>
                <w:szCs w:val="20"/>
              </w:rPr>
            </w:pPr>
            <w:r>
              <w:rPr>
                <w:rFonts w:asciiTheme="minorHAnsi" w:hAnsiTheme="minorHAnsi" w:cs="Arial"/>
                <w:bCs/>
                <w:color w:val="000000"/>
                <w:sz w:val="20"/>
                <w:szCs w:val="20"/>
              </w:rPr>
              <w:t>1.0</w:t>
            </w:r>
          </w:p>
        </w:tc>
        <w:tc>
          <w:tcPr>
            <w:tcW w:w="3252" w:type="dxa"/>
            <w:shd w:val="clear" w:color="auto" w:fill="C0C0C0"/>
            <w:vAlign w:val="center"/>
          </w:tcPr>
          <w:p w14:paraId="419AF00A" w14:textId="20EDBD5C" w:rsidR="00C24ED8" w:rsidRPr="008F0874" w:rsidRDefault="00796DC6"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GDD to Launch</w:t>
            </w:r>
          </w:p>
        </w:tc>
        <w:tc>
          <w:tcPr>
            <w:tcW w:w="3583" w:type="dxa"/>
            <w:shd w:val="clear" w:color="auto" w:fill="C0C0C0"/>
            <w:vAlign w:val="center"/>
          </w:tcPr>
          <w:p w14:paraId="6FF79250" w14:textId="4FA1DAAB" w:rsidR="00C24ED8" w:rsidRPr="008F0874" w:rsidRDefault="00796DC6"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Acceptable Havoc</w:t>
            </w:r>
          </w:p>
        </w:tc>
        <w:tc>
          <w:tcPr>
            <w:tcW w:w="1424" w:type="dxa"/>
            <w:shd w:val="clear" w:color="auto" w:fill="C0C0C0"/>
            <w:vAlign w:val="center"/>
          </w:tcPr>
          <w:p w14:paraId="07B4E95F" w14:textId="4B8CBE6F" w:rsidR="00C24ED8" w:rsidRPr="008F0874" w:rsidRDefault="00796DC6"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11/17/17</w:t>
            </w:r>
          </w:p>
        </w:tc>
      </w:tr>
      <w:tr w:rsidR="00C24ED8" w:rsidRPr="008F0874" w14:paraId="23648043" w14:textId="77777777" w:rsidTr="00177ADF">
        <w:trPr>
          <w:trHeight w:val="251"/>
          <w:jc w:val="center"/>
        </w:trPr>
        <w:tc>
          <w:tcPr>
            <w:tcW w:w="1074" w:type="dxa"/>
            <w:vAlign w:val="center"/>
          </w:tcPr>
          <w:p w14:paraId="69516AE3" w14:textId="2EB4735A" w:rsidR="00C24ED8" w:rsidRPr="008F0874" w:rsidRDefault="00B9040E" w:rsidP="00914FDD">
            <w:pPr>
              <w:pStyle w:val="NoSpacing"/>
              <w:jc w:val="center"/>
              <w:rPr>
                <w:rFonts w:asciiTheme="minorHAnsi" w:hAnsiTheme="minorHAnsi" w:cs="Arial"/>
                <w:bCs/>
                <w:color w:val="000000"/>
                <w:sz w:val="20"/>
                <w:szCs w:val="20"/>
              </w:rPr>
            </w:pPr>
            <w:r>
              <w:rPr>
                <w:rFonts w:asciiTheme="minorHAnsi" w:hAnsiTheme="minorHAnsi" w:cs="Arial"/>
                <w:bCs/>
                <w:color w:val="000000"/>
                <w:sz w:val="20"/>
                <w:szCs w:val="20"/>
              </w:rPr>
              <w:t>1.1</w:t>
            </w:r>
          </w:p>
        </w:tc>
        <w:tc>
          <w:tcPr>
            <w:tcW w:w="3252" w:type="dxa"/>
            <w:vAlign w:val="center"/>
          </w:tcPr>
          <w:p w14:paraId="737E7F06" w14:textId="34F988FE" w:rsidR="00C24ED8" w:rsidRPr="008F0874" w:rsidRDefault="00B9040E"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Fixing Format &amp; Splash Screen Update</w:t>
            </w:r>
          </w:p>
        </w:tc>
        <w:tc>
          <w:tcPr>
            <w:tcW w:w="3583" w:type="dxa"/>
            <w:vAlign w:val="center"/>
          </w:tcPr>
          <w:p w14:paraId="56DBECFC" w14:textId="577EA864" w:rsidR="00C24ED8" w:rsidRPr="008F0874" w:rsidRDefault="00B9040E"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Acceptable Havoc</w:t>
            </w:r>
          </w:p>
        </w:tc>
        <w:tc>
          <w:tcPr>
            <w:tcW w:w="1424" w:type="dxa"/>
            <w:vAlign w:val="center"/>
          </w:tcPr>
          <w:p w14:paraId="4E1F574A" w14:textId="1C5C7663" w:rsidR="00C24ED8" w:rsidRPr="008F0874" w:rsidRDefault="00B9040E"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11/20/17</w:t>
            </w:r>
          </w:p>
        </w:tc>
      </w:tr>
      <w:tr w:rsidR="00C24ED8" w:rsidRPr="008F0874" w14:paraId="23AD2EBE" w14:textId="77777777" w:rsidTr="00177ADF">
        <w:trPr>
          <w:trHeight w:val="251"/>
          <w:jc w:val="center"/>
        </w:trPr>
        <w:tc>
          <w:tcPr>
            <w:tcW w:w="1074" w:type="dxa"/>
            <w:shd w:val="clear" w:color="auto" w:fill="C0C0C0"/>
            <w:vAlign w:val="center"/>
          </w:tcPr>
          <w:p w14:paraId="61993DAA" w14:textId="5A06583B" w:rsidR="00C24ED8" w:rsidRPr="008F0874" w:rsidRDefault="001F3874" w:rsidP="00914FDD">
            <w:pPr>
              <w:pStyle w:val="NoSpacing"/>
              <w:jc w:val="center"/>
              <w:rPr>
                <w:rFonts w:asciiTheme="minorHAnsi" w:hAnsiTheme="minorHAnsi" w:cs="Arial"/>
                <w:bCs/>
                <w:color w:val="000000"/>
                <w:sz w:val="20"/>
                <w:szCs w:val="20"/>
              </w:rPr>
            </w:pPr>
            <w:r>
              <w:rPr>
                <w:rFonts w:asciiTheme="minorHAnsi" w:hAnsiTheme="minorHAnsi" w:cs="Arial"/>
                <w:bCs/>
                <w:color w:val="000000"/>
                <w:sz w:val="20"/>
                <w:szCs w:val="20"/>
              </w:rPr>
              <w:t>1.2</w:t>
            </w:r>
          </w:p>
        </w:tc>
        <w:tc>
          <w:tcPr>
            <w:tcW w:w="3252" w:type="dxa"/>
            <w:shd w:val="clear" w:color="auto" w:fill="C0C0C0"/>
            <w:vAlign w:val="center"/>
          </w:tcPr>
          <w:p w14:paraId="4EDF8CDB" w14:textId="35EF2356" w:rsidR="00C24ED8" w:rsidRPr="008F0874" w:rsidRDefault="001F387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Adding art sections and art elements to all parts of the GDD.</w:t>
            </w:r>
          </w:p>
        </w:tc>
        <w:tc>
          <w:tcPr>
            <w:tcW w:w="3583" w:type="dxa"/>
            <w:shd w:val="clear" w:color="auto" w:fill="C0C0C0"/>
            <w:vAlign w:val="center"/>
          </w:tcPr>
          <w:p w14:paraId="712B8F30" w14:textId="6876E6A2" w:rsidR="00C24ED8" w:rsidRPr="008F0874" w:rsidRDefault="001F387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Acceptable Havoc</w:t>
            </w:r>
          </w:p>
        </w:tc>
        <w:tc>
          <w:tcPr>
            <w:tcW w:w="1424" w:type="dxa"/>
            <w:shd w:val="clear" w:color="auto" w:fill="C0C0C0"/>
            <w:vAlign w:val="center"/>
          </w:tcPr>
          <w:p w14:paraId="2F211847" w14:textId="2849C8A1" w:rsidR="00C24ED8" w:rsidRPr="008F0874" w:rsidRDefault="001F3874" w:rsidP="00914FDD">
            <w:pPr>
              <w:pStyle w:val="NoSpacing"/>
              <w:jc w:val="center"/>
              <w:rPr>
                <w:rFonts w:asciiTheme="minorHAnsi" w:hAnsiTheme="minorHAnsi" w:cs="Arial"/>
                <w:color w:val="000000"/>
                <w:sz w:val="20"/>
                <w:szCs w:val="20"/>
              </w:rPr>
            </w:pPr>
            <w:r>
              <w:rPr>
                <w:rFonts w:asciiTheme="minorHAnsi" w:hAnsiTheme="minorHAnsi" w:cs="Arial"/>
                <w:color w:val="000000"/>
                <w:sz w:val="20"/>
                <w:szCs w:val="20"/>
              </w:rPr>
              <w:t>11/21/17</w:t>
            </w:r>
          </w:p>
        </w:tc>
      </w:tr>
      <w:tr w:rsidR="00C24ED8" w:rsidRPr="008F0874" w14:paraId="297588AA" w14:textId="77777777" w:rsidTr="00177ADF">
        <w:trPr>
          <w:trHeight w:val="251"/>
          <w:jc w:val="center"/>
        </w:trPr>
        <w:tc>
          <w:tcPr>
            <w:tcW w:w="1074" w:type="dxa"/>
            <w:vAlign w:val="center"/>
          </w:tcPr>
          <w:p w14:paraId="45E6E56C"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vAlign w:val="center"/>
          </w:tcPr>
          <w:p w14:paraId="45FC3521"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vAlign w:val="center"/>
          </w:tcPr>
          <w:p w14:paraId="778F051B" w14:textId="77777777" w:rsidR="00C24ED8" w:rsidRPr="008F0874" w:rsidRDefault="00C24ED8" w:rsidP="00914FDD">
            <w:pPr>
              <w:pStyle w:val="NoSpacing"/>
              <w:jc w:val="center"/>
              <w:rPr>
                <w:rFonts w:asciiTheme="minorHAnsi" w:hAnsiTheme="minorHAnsi" w:cs="Arial"/>
                <w:color w:val="000000"/>
                <w:sz w:val="20"/>
                <w:szCs w:val="20"/>
              </w:rPr>
            </w:pPr>
          </w:p>
        </w:tc>
        <w:tc>
          <w:tcPr>
            <w:tcW w:w="1424" w:type="dxa"/>
            <w:vAlign w:val="center"/>
          </w:tcPr>
          <w:p w14:paraId="44C3E002"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40B956A0" w14:textId="77777777" w:rsidTr="00177ADF">
        <w:trPr>
          <w:trHeight w:val="251"/>
          <w:jc w:val="center"/>
        </w:trPr>
        <w:tc>
          <w:tcPr>
            <w:tcW w:w="1074" w:type="dxa"/>
            <w:shd w:val="clear" w:color="auto" w:fill="C0C0C0"/>
            <w:vAlign w:val="center"/>
          </w:tcPr>
          <w:p w14:paraId="1D08B6BB"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shd w:val="clear" w:color="auto" w:fill="C0C0C0"/>
            <w:vAlign w:val="center"/>
          </w:tcPr>
          <w:p w14:paraId="7256D6A8"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shd w:val="clear" w:color="auto" w:fill="C0C0C0"/>
            <w:vAlign w:val="center"/>
          </w:tcPr>
          <w:p w14:paraId="0875EA1D" w14:textId="77777777" w:rsidR="00C24ED8" w:rsidRPr="008F0874" w:rsidRDefault="00C24ED8" w:rsidP="00914FDD">
            <w:pPr>
              <w:pStyle w:val="NoSpacing"/>
              <w:jc w:val="center"/>
              <w:rPr>
                <w:rFonts w:asciiTheme="minorHAnsi" w:hAnsiTheme="minorHAnsi" w:cs="Arial"/>
                <w:color w:val="000000"/>
                <w:sz w:val="20"/>
                <w:szCs w:val="20"/>
              </w:rPr>
            </w:pPr>
          </w:p>
        </w:tc>
        <w:tc>
          <w:tcPr>
            <w:tcW w:w="1424" w:type="dxa"/>
            <w:shd w:val="clear" w:color="auto" w:fill="C0C0C0"/>
            <w:vAlign w:val="center"/>
          </w:tcPr>
          <w:p w14:paraId="2EA31069"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4348DB7B" w14:textId="77777777" w:rsidTr="00177ADF">
        <w:trPr>
          <w:trHeight w:val="251"/>
          <w:jc w:val="center"/>
        </w:trPr>
        <w:tc>
          <w:tcPr>
            <w:tcW w:w="1074" w:type="dxa"/>
            <w:vAlign w:val="center"/>
          </w:tcPr>
          <w:p w14:paraId="213D00BC"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vAlign w:val="center"/>
          </w:tcPr>
          <w:p w14:paraId="3C51E026"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vAlign w:val="center"/>
          </w:tcPr>
          <w:p w14:paraId="2C10DFF5" w14:textId="77777777" w:rsidR="00C24ED8" w:rsidRPr="008F0874" w:rsidRDefault="00C24ED8" w:rsidP="00914FDD">
            <w:pPr>
              <w:pStyle w:val="NoSpacing"/>
              <w:jc w:val="center"/>
              <w:rPr>
                <w:rFonts w:asciiTheme="minorHAnsi" w:hAnsiTheme="minorHAnsi" w:cs="Arial"/>
                <w:color w:val="000000"/>
                <w:sz w:val="20"/>
                <w:szCs w:val="20"/>
              </w:rPr>
            </w:pPr>
          </w:p>
        </w:tc>
        <w:tc>
          <w:tcPr>
            <w:tcW w:w="1424" w:type="dxa"/>
            <w:vAlign w:val="center"/>
          </w:tcPr>
          <w:p w14:paraId="1E6C7ECA"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31FE0CF0" w14:textId="77777777" w:rsidTr="00177ADF">
        <w:trPr>
          <w:trHeight w:val="251"/>
          <w:jc w:val="center"/>
        </w:trPr>
        <w:tc>
          <w:tcPr>
            <w:tcW w:w="1074" w:type="dxa"/>
            <w:tcBorders>
              <w:bottom w:val="single" w:sz="12" w:space="0" w:color="404040" w:themeColor="text1" w:themeTint="BF"/>
            </w:tcBorders>
            <w:shd w:val="clear" w:color="auto" w:fill="C0C0C0"/>
            <w:vAlign w:val="center"/>
          </w:tcPr>
          <w:p w14:paraId="5D18DE31"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bottom w:val="single" w:sz="12" w:space="0" w:color="404040" w:themeColor="text1" w:themeTint="BF"/>
            </w:tcBorders>
            <w:shd w:val="clear" w:color="auto" w:fill="C0C0C0"/>
            <w:vAlign w:val="center"/>
          </w:tcPr>
          <w:p w14:paraId="1E10D5D8"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bottom w:val="single" w:sz="12" w:space="0" w:color="404040" w:themeColor="text1" w:themeTint="BF"/>
            </w:tcBorders>
            <w:shd w:val="clear" w:color="auto" w:fill="C0C0C0"/>
            <w:vAlign w:val="center"/>
          </w:tcPr>
          <w:p w14:paraId="06E8835C" w14:textId="77777777" w:rsidR="00C24ED8" w:rsidRPr="008F0874" w:rsidRDefault="00C24ED8" w:rsidP="00914FDD">
            <w:pPr>
              <w:pStyle w:val="NoSpacing"/>
              <w:jc w:val="center"/>
              <w:rPr>
                <w:rFonts w:asciiTheme="minorHAnsi" w:hAnsiTheme="minorHAnsi" w:cs="Arial"/>
                <w:color w:val="000000"/>
                <w:sz w:val="20"/>
                <w:szCs w:val="20"/>
              </w:rPr>
            </w:pPr>
          </w:p>
        </w:tc>
        <w:tc>
          <w:tcPr>
            <w:tcW w:w="1424" w:type="dxa"/>
            <w:tcBorders>
              <w:bottom w:val="single" w:sz="12" w:space="0" w:color="404040" w:themeColor="text1" w:themeTint="BF"/>
            </w:tcBorders>
            <w:shd w:val="clear" w:color="auto" w:fill="C0C0C0"/>
            <w:vAlign w:val="center"/>
          </w:tcPr>
          <w:p w14:paraId="21040344"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7472EB24" w14:textId="77777777" w:rsidTr="00177ADF">
        <w:trPr>
          <w:trHeight w:val="251"/>
          <w:jc w:val="center"/>
        </w:trPr>
        <w:tc>
          <w:tcPr>
            <w:tcW w:w="107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7A4326BB"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7D31C213"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78EF53B3" w14:textId="77777777" w:rsidR="00C24ED8" w:rsidRPr="008F0874" w:rsidRDefault="00C24ED8" w:rsidP="00914FDD">
            <w:pPr>
              <w:pStyle w:val="NoSpacing"/>
              <w:jc w:val="center"/>
              <w:rPr>
                <w:rFonts w:asciiTheme="minorHAnsi" w:hAnsiTheme="minorHAnsi" w:cs="Arial"/>
                <w:color w:val="000000"/>
                <w:sz w:val="20"/>
                <w:szCs w:val="20"/>
              </w:rPr>
            </w:pPr>
          </w:p>
        </w:tc>
        <w:tc>
          <w:tcPr>
            <w:tcW w:w="142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106B0386"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118EC85E" w14:textId="77777777" w:rsidTr="00177ADF">
        <w:trPr>
          <w:trHeight w:val="251"/>
          <w:jc w:val="center"/>
        </w:trPr>
        <w:tc>
          <w:tcPr>
            <w:tcW w:w="107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77B3BE82"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45A079F0"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3872B7A4" w14:textId="77777777" w:rsidR="00C24ED8" w:rsidRPr="008F0874" w:rsidRDefault="00C24ED8" w:rsidP="00914FDD">
            <w:pPr>
              <w:pStyle w:val="NoSpacing"/>
              <w:jc w:val="center"/>
              <w:rPr>
                <w:rFonts w:asciiTheme="minorHAnsi" w:hAnsiTheme="minorHAnsi" w:cs="Arial"/>
                <w:color w:val="000000"/>
                <w:sz w:val="20"/>
                <w:szCs w:val="20"/>
              </w:rPr>
            </w:pPr>
          </w:p>
        </w:tc>
        <w:tc>
          <w:tcPr>
            <w:tcW w:w="142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23FBE50C"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3D34E3D2" w14:textId="77777777" w:rsidTr="00177ADF">
        <w:trPr>
          <w:trHeight w:val="251"/>
          <w:jc w:val="center"/>
        </w:trPr>
        <w:tc>
          <w:tcPr>
            <w:tcW w:w="107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2DA96ACF"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57734490"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7C1A3F72" w14:textId="77777777" w:rsidR="00C24ED8" w:rsidRPr="008F0874" w:rsidRDefault="00C24ED8" w:rsidP="00914FDD">
            <w:pPr>
              <w:pStyle w:val="NoSpacing"/>
              <w:jc w:val="center"/>
              <w:rPr>
                <w:rFonts w:asciiTheme="minorHAnsi" w:hAnsiTheme="minorHAnsi" w:cs="Arial"/>
                <w:color w:val="000000"/>
                <w:sz w:val="20"/>
                <w:szCs w:val="20"/>
              </w:rPr>
            </w:pPr>
          </w:p>
        </w:tc>
        <w:tc>
          <w:tcPr>
            <w:tcW w:w="142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1600F147"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58766372" w14:textId="77777777" w:rsidTr="00177ADF">
        <w:trPr>
          <w:trHeight w:val="251"/>
          <w:jc w:val="center"/>
        </w:trPr>
        <w:tc>
          <w:tcPr>
            <w:tcW w:w="107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3114BD84"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03B73CB6"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27A0B7BC" w14:textId="77777777" w:rsidR="00C24ED8" w:rsidRPr="008F0874" w:rsidRDefault="00C24ED8" w:rsidP="00914FDD">
            <w:pPr>
              <w:pStyle w:val="NoSpacing"/>
              <w:jc w:val="center"/>
              <w:rPr>
                <w:rFonts w:asciiTheme="minorHAnsi" w:hAnsiTheme="minorHAnsi" w:cs="Arial"/>
                <w:color w:val="000000"/>
                <w:sz w:val="20"/>
                <w:szCs w:val="20"/>
              </w:rPr>
            </w:pPr>
          </w:p>
        </w:tc>
        <w:tc>
          <w:tcPr>
            <w:tcW w:w="142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5BB561D1"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1CC6541A" w14:textId="77777777" w:rsidTr="00177ADF">
        <w:trPr>
          <w:trHeight w:val="251"/>
          <w:jc w:val="center"/>
        </w:trPr>
        <w:tc>
          <w:tcPr>
            <w:tcW w:w="107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50D1E20E"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1EDA2488"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31B82908" w14:textId="77777777" w:rsidR="00C24ED8" w:rsidRPr="008F0874" w:rsidRDefault="00C24ED8" w:rsidP="00914FDD">
            <w:pPr>
              <w:pStyle w:val="NoSpacing"/>
              <w:jc w:val="center"/>
              <w:rPr>
                <w:rFonts w:asciiTheme="minorHAnsi" w:hAnsiTheme="minorHAnsi" w:cs="Arial"/>
                <w:color w:val="000000"/>
                <w:sz w:val="20"/>
                <w:szCs w:val="20"/>
              </w:rPr>
            </w:pPr>
          </w:p>
        </w:tc>
        <w:tc>
          <w:tcPr>
            <w:tcW w:w="142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010AF785"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5B7455C0" w14:textId="77777777" w:rsidTr="00177ADF">
        <w:trPr>
          <w:trHeight w:val="251"/>
          <w:jc w:val="center"/>
        </w:trPr>
        <w:tc>
          <w:tcPr>
            <w:tcW w:w="107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7F95386B"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1AA25773"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6101884E" w14:textId="77777777" w:rsidR="00C24ED8" w:rsidRPr="008F0874" w:rsidRDefault="00C24ED8" w:rsidP="00914FDD">
            <w:pPr>
              <w:pStyle w:val="NoSpacing"/>
              <w:jc w:val="center"/>
              <w:rPr>
                <w:rFonts w:asciiTheme="minorHAnsi" w:hAnsiTheme="minorHAnsi" w:cs="Arial"/>
                <w:color w:val="000000"/>
                <w:sz w:val="20"/>
                <w:szCs w:val="20"/>
              </w:rPr>
            </w:pPr>
          </w:p>
        </w:tc>
        <w:tc>
          <w:tcPr>
            <w:tcW w:w="142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12D6F4A7"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32A303D0" w14:textId="77777777" w:rsidTr="00177ADF">
        <w:trPr>
          <w:trHeight w:val="251"/>
          <w:jc w:val="center"/>
        </w:trPr>
        <w:tc>
          <w:tcPr>
            <w:tcW w:w="107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190A919A"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4580752C"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6C1BE39C" w14:textId="77777777" w:rsidR="00C24ED8" w:rsidRPr="008F0874" w:rsidRDefault="00C24ED8" w:rsidP="00914FDD">
            <w:pPr>
              <w:pStyle w:val="NoSpacing"/>
              <w:jc w:val="center"/>
              <w:rPr>
                <w:rFonts w:asciiTheme="minorHAnsi" w:hAnsiTheme="minorHAnsi" w:cs="Arial"/>
                <w:color w:val="000000"/>
                <w:sz w:val="20"/>
                <w:szCs w:val="20"/>
              </w:rPr>
            </w:pPr>
          </w:p>
        </w:tc>
        <w:tc>
          <w:tcPr>
            <w:tcW w:w="142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04F7D495" w14:textId="77777777" w:rsidR="00C24ED8" w:rsidRPr="008F0874" w:rsidRDefault="00C24ED8" w:rsidP="00914FDD">
            <w:pPr>
              <w:pStyle w:val="NoSpacing"/>
              <w:jc w:val="center"/>
              <w:rPr>
                <w:rFonts w:asciiTheme="minorHAnsi" w:hAnsiTheme="minorHAnsi" w:cs="Arial"/>
                <w:color w:val="000000"/>
                <w:sz w:val="20"/>
                <w:szCs w:val="20"/>
              </w:rPr>
            </w:pPr>
          </w:p>
        </w:tc>
      </w:tr>
    </w:tbl>
    <w:p w14:paraId="32D6186E" w14:textId="77777777" w:rsidR="00403477" w:rsidRDefault="00403477">
      <w:r>
        <w:br w:type="page"/>
      </w:r>
    </w:p>
    <w:sdt>
      <w:sdtPr>
        <w:rPr>
          <w:rFonts w:asciiTheme="minorHAnsi" w:eastAsiaTheme="minorHAnsi" w:hAnsiTheme="minorHAnsi" w:cstheme="minorBidi"/>
          <w:b w:val="0"/>
          <w:bCs w:val="0"/>
          <w:color w:val="auto"/>
          <w:sz w:val="22"/>
          <w:szCs w:val="22"/>
        </w:rPr>
        <w:id w:val="18836567"/>
        <w:docPartObj>
          <w:docPartGallery w:val="Table of Contents"/>
          <w:docPartUnique/>
        </w:docPartObj>
      </w:sdtPr>
      <w:sdtEndPr>
        <w:rPr>
          <w:rFonts w:eastAsiaTheme="minorEastAsia"/>
        </w:rPr>
      </w:sdtEndPr>
      <w:sdtContent>
        <w:p w14:paraId="5A7413F1" w14:textId="77777777" w:rsidR="007504EC" w:rsidRDefault="007504EC">
          <w:pPr>
            <w:pStyle w:val="TOCHeading"/>
          </w:pPr>
          <w:r>
            <w:t>Table of Contents</w:t>
          </w:r>
        </w:p>
        <w:p w14:paraId="25B5690B" w14:textId="53D5AAEA" w:rsidR="00A27609" w:rsidRDefault="00BD67C9">
          <w:pPr>
            <w:pStyle w:val="TOC1"/>
            <w:rPr>
              <w:noProof/>
            </w:rPr>
          </w:pPr>
          <w:r>
            <w:fldChar w:fldCharType="begin"/>
          </w:r>
          <w:r w:rsidR="007504EC">
            <w:instrText xml:space="preserve"> TOC \o "1-3" \h \z \u </w:instrText>
          </w:r>
          <w:r>
            <w:fldChar w:fldCharType="separate"/>
          </w:r>
          <w:hyperlink w:anchor="_Toc499030912" w:history="1">
            <w:r w:rsidR="00A27609" w:rsidRPr="00334E7B">
              <w:rPr>
                <w:rStyle w:val="Hyperlink"/>
                <w:noProof/>
              </w:rPr>
              <w:t>Table of Figures</w:t>
            </w:r>
            <w:r w:rsidR="00A27609">
              <w:rPr>
                <w:noProof/>
                <w:webHidden/>
              </w:rPr>
              <w:tab/>
            </w:r>
            <w:r w:rsidR="00A27609">
              <w:rPr>
                <w:noProof/>
                <w:webHidden/>
              </w:rPr>
              <w:fldChar w:fldCharType="begin"/>
            </w:r>
            <w:r w:rsidR="00A27609">
              <w:rPr>
                <w:noProof/>
                <w:webHidden/>
              </w:rPr>
              <w:instrText xml:space="preserve"> PAGEREF _Toc499030912 \h </w:instrText>
            </w:r>
            <w:r w:rsidR="00A27609">
              <w:rPr>
                <w:noProof/>
                <w:webHidden/>
              </w:rPr>
            </w:r>
            <w:r w:rsidR="00A27609">
              <w:rPr>
                <w:noProof/>
                <w:webHidden/>
              </w:rPr>
              <w:fldChar w:fldCharType="separate"/>
            </w:r>
            <w:r w:rsidR="00A27609">
              <w:rPr>
                <w:noProof/>
                <w:webHidden/>
              </w:rPr>
              <w:t>5</w:t>
            </w:r>
            <w:r w:rsidR="00A27609">
              <w:rPr>
                <w:noProof/>
                <w:webHidden/>
              </w:rPr>
              <w:fldChar w:fldCharType="end"/>
            </w:r>
          </w:hyperlink>
        </w:p>
        <w:p w14:paraId="3B8BA4B0" w14:textId="021F7548" w:rsidR="00A27609" w:rsidRDefault="009C4C93">
          <w:pPr>
            <w:pStyle w:val="TOC1"/>
            <w:rPr>
              <w:noProof/>
            </w:rPr>
          </w:pPr>
          <w:hyperlink w:anchor="_Toc499030913" w:history="1">
            <w:r w:rsidR="00A27609" w:rsidRPr="00334E7B">
              <w:rPr>
                <w:rStyle w:val="Hyperlink"/>
                <w:noProof/>
              </w:rPr>
              <w:t>Concept</w:t>
            </w:r>
            <w:r w:rsidR="00A27609">
              <w:rPr>
                <w:noProof/>
                <w:webHidden/>
              </w:rPr>
              <w:tab/>
            </w:r>
            <w:r w:rsidR="00A27609">
              <w:rPr>
                <w:noProof/>
                <w:webHidden/>
              </w:rPr>
              <w:fldChar w:fldCharType="begin"/>
            </w:r>
            <w:r w:rsidR="00A27609">
              <w:rPr>
                <w:noProof/>
                <w:webHidden/>
              </w:rPr>
              <w:instrText xml:space="preserve"> PAGEREF _Toc499030913 \h </w:instrText>
            </w:r>
            <w:r w:rsidR="00A27609">
              <w:rPr>
                <w:noProof/>
                <w:webHidden/>
              </w:rPr>
            </w:r>
            <w:r w:rsidR="00A27609">
              <w:rPr>
                <w:noProof/>
                <w:webHidden/>
              </w:rPr>
              <w:fldChar w:fldCharType="separate"/>
            </w:r>
            <w:r w:rsidR="00A27609">
              <w:rPr>
                <w:noProof/>
                <w:webHidden/>
              </w:rPr>
              <w:t>7</w:t>
            </w:r>
            <w:r w:rsidR="00A27609">
              <w:rPr>
                <w:noProof/>
                <w:webHidden/>
              </w:rPr>
              <w:fldChar w:fldCharType="end"/>
            </w:r>
          </w:hyperlink>
        </w:p>
        <w:p w14:paraId="7739B7AB" w14:textId="1CA5F1AB" w:rsidR="00A27609" w:rsidRDefault="009C4C93">
          <w:pPr>
            <w:pStyle w:val="TOC2"/>
            <w:tabs>
              <w:tab w:val="right" w:leader="dot" w:pos="9350"/>
            </w:tabs>
            <w:rPr>
              <w:noProof/>
            </w:rPr>
          </w:pPr>
          <w:hyperlink w:anchor="_Toc499030914" w:history="1">
            <w:r w:rsidR="00A27609" w:rsidRPr="00334E7B">
              <w:rPr>
                <w:rStyle w:val="Hyperlink"/>
                <w:noProof/>
              </w:rPr>
              <w:t>High Concept</w:t>
            </w:r>
            <w:r w:rsidR="00A27609">
              <w:rPr>
                <w:noProof/>
                <w:webHidden/>
              </w:rPr>
              <w:tab/>
            </w:r>
            <w:r w:rsidR="00A27609">
              <w:rPr>
                <w:noProof/>
                <w:webHidden/>
              </w:rPr>
              <w:fldChar w:fldCharType="begin"/>
            </w:r>
            <w:r w:rsidR="00A27609">
              <w:rPr>
                <w:noProof/>
                <w:webHidden/>
              </w:rPr>
              <w:instrText xml:space="preserve"> PAGEREF _Toc499030914 \h </w:instrText>
            </w:r>
            <w:r w:rsidR="00A27609">
              <w:rPr>
                <w:noProof/>
                <w:webHidden/>
              </w:rPr>
            </w:r>
            <w:r w:rsidR="00A27609">
              <w:rPr>
                <w:noProof/>
                <w:webHidden/>
              </w:rPr>
              <w:fldChar w:fldCharType="separate"/>
            </w:r>
            <w:r w:rsidR="00A27609">
              <w:rPr>
                <w:noProof/>
                <w:webHidden/>
              </w:rPr>
              <w:t>7</w:t>
            </w:r>
            <w:r w:rsidR="00A27609">
              <w:rPr>
                <w:noProof/>
                <w:webHidden/>
              </w:rPr>
              <w:fldChar w:fldCharType="end"/>
            </w:r>
          </w:hyperlink>
        </w:p>
        <w:p w14:paraId="7C48231D" w14:textId="7B648313" w:rsidR="00A27609" w:rsidRDefault="009C4C93">
          <w:pPr>
            <w:pStyle w:val="TOC2"/>
            <w:tabs>
              <w:tab w:val="right" w:leader="dot" w:pos="9350"/>
            </w:tabs>
            <w:rPr>
              <w:noProof/>
            </w:rPr>
          </w:pPr>
          <w:hyperlink w:anchor="_Toc499030915" w:history="1">
            <w:r w:rsidR="00A27609" w:rsidRPr="00334E7B">
              <w:rPr>
                <w:rStyle w:val="Hyperlink"/>
                <w:noProof/>
              </w:rPr>
              <w:t>Game Pillars</w:t>
            </w:r>
            <w:r w:rsidR="00A27609">
              <w:rPr>
                <w:noProof/>
                <w:webHidden/>
              </w:rPr>
              <w:tab/>
            </w:r>
            <w:r w:rsidR="00A27609">
              <w:rPr>
                <w:noProof/>
                <w:webHidden/>
              </w:rPr>
              <w:fldChar w:fldCharType="begin"/>
            </w:r>
            <w:r w:rsidR="00A27609">
              <w:rPr>
                <w:noProof/>
                <w:webHidden/>
              </w:rPr>
              <w:instrText xml:space="preserve"> PAGEREF _Toc499030915 \h </w:instrText>
            </w:r>
            <w:r w:rsidR="00A27609">
              <w:rPr>
                <w:noProof/>
                <w:webHidden/>
              </w:rPr>
            </w:r>
            <w:r w:rsidR="00A27609">
              <w:rPr>
                <w:noProof/>
                <w:webHidden/>
              </w:rPr>
              <w:fldChar w:fldCharType="separate"/>
            </w:r>
            <w:r w:rsidR="00A27609">
              <w:rPr>
                <w:noProof/>
                <w:webHidden/>
              </w:rPr>
              <w:t>7</w:t>
            </w:r>
            <w:r w:rsidR="00A27609">
              <w:rPr>
                <w:noProof/>
                <w:webHidden/>
              </w:rPr>
              <w:fldChar w:fldCharType="end"/>
            </w:r>
          </w:hyperlink>
        </w:p>
        <w:p w14:paraId="76780372" w14:textId="1C616C67" w:rsidR="00A27609" w:rsidRDefault="009C4C93">
          <w:pPr>
            <w:pStyle w:val="TOC2"/>
            <w:tabs>
              <w:tab w:val="right" w:leader="dot" w:pos="9350"/>
            </w:tabs>
            <w:rPr>
              <w:noProof/>
            </w:rPr>
          </w:pPr>
          <w:hyperlink w:anchor="_Toc499030916" w:history="1">
            <w:r w:rsidR="00A27609" w:rsidRPr="00334E7B">
              <w:rPr>
                <w:rStyle w:val="Hyperlink"/>
                <w:noProof/>
              </w:rPr>
              <w:t>Game Description</w:t>
            </w:r>
            <w:r w:rsidR="00A27609">
              <w:rPr>
                <w:noProof/>
                <w:webHidden/>
              </w:rPr>
              <w:tab/>
            </w:r>
            <w:r w:rsidR="00A27609">
              <w:rPr>
                <w:noProof/>
                <w:webHidden/>
              </w:rPr>
              <w:fldChar w:fldCharType="begin"/>
            </w:r>
            <w:r w:rsidR="00A27609">
              <w:rPr>
                <w:noProof/>
                <w:webHidden/>
              </w:rPr>
              <w:instrText xml:space="preserve"> PAGEREF _Toc499030916 \h </w:instrText>
            </w:r>
            <w:r w:rsidR="00A27609">
              <w:rPr>
                <w:noProof/>
                <w:webHidden/>
              </w:rPr>
            </w:r>
            <w:r w:rsidR="00A27609">
              <w:rPr>
                <w:noProof/>
                <w:webHidden/>
              </w:rPr>
              <w:fldChar w:fldCharType="separate"/>
            </w:r>
            <w:r w:rsidR="00A27609">
              <w:rPr>
                <w:noProof/>
                <w:webHidden/>
              </w:rPr>
              <w:t>8</w:t>
            </w:r>
            <w:r w:rsidR="00A27609">
              <w:rPr>
                <w:noProof/>
                <w:webHidden/>
              </w:rPr>
              <w:fldChar w:fldCharType="end"/>
            </w:r>
          </w:hyperlink>
        </w:p>
        <w:p w14:paraId="75292C9D" w14:textId="6DE643BF" w:rsidR="00A27609" w:rsidRDefault="009C4C93">
          <w:pPr>
            <w:pStyle w:val="TOC2"/>
            <w:tabs>
              <w:tab w:val="right" w:leader="dot" w:pos="9350"/>
            </w:tabs>
            <w:rPr>
              <w:noProof/>
            </w:rPr>
          </w:pPr>
          <w:hyperlink w:anchor="_Toc499030917" w:history="1">
            <w:r w:rsidR="00A27609" w:rsidRPr="00334E7B">
              <w:rPr>
                <w:rStyle w:val="Hyperlink"/>
                <w:noProof/>
              </w:rPr>
              <w:t>Gameplay Loops</w:t>
            </w:r>
            <w:r w:rsidR="00A27609">
              <w:rPr>
                <w:noProof/>
                <w:webHidden/>
              </w:rPr>
              <w:tab/>
            </w:r>
            <w:r w:rsidR="00A27609">
              <w:rPr>
                <w:noProof/>
                <w:webHidden/>
              </w:rPr>
              <w:fldChar w:fldCharType="begin"/>
            </w:r>
            <w:r w:rsidR="00A27609">
              <w:rPr>
                <w:noProof/>
                <w:webHidden/>
              </w:rPr>
              <w:instrText xml:space="preserve"> PAGEREF _Toc499030917 \h </w:instrText>
            </w:r>
            <w:r w:rsidR="00A27609">
              <w:rPr>
                <w:noProof/>
                <w:webHidden/>
              </w:rPr>
            </w:r>
            <w:r w:rsidR="00A27609">
              <w:rPr>
                <w:noProof/>
                <w:webHidden/>
              </w:rPr>
              <w:fldChar w:fldCharType="separate"/>
            </w:r>
            <w:r w:rsidR="00A27609">
              <w:rPr>
                <w:noProof/>
                <w:webHidden/>
              </w:rPr>
              <w:t>9</w:t>
            </w:r>
            <w:r w:rsidR="00A27609">
              <w:rPr>
                <w:noProof/>
                <w:webHidden/>
              </w:rPr>
              <w:fldChar w:fldCharType="end"/>
            </w:r>
          </w:hyperlink>
        </w:p>
        <w:p w14:paraId="47A17B25" w14:textId="6846E844" w:rsidR="00A27609" w:rsidRDefault="009C4C93">
          <w:pPr>
            <w:pStyle w:val="TOC2"/>
            <w:tabs>
              <w:tab w:val="right" w:leader="dot" w:pos="9350"/>
            </w:tabs>
            <w:rPr>
              <w:noProof/>
            </w:rPr>
          </w:pPr>
          <w:hyperlink w:anchor="_Toc499030918" w:history="1">
            <w:r w:rsidR="00A27609" w:rsidRPr="00334E7B">
              <w:rPr>
                <w:rStyle w:val="Hyperlink"/>
                <w:noProof/>
              </w:rPr>
              <w:t>Gameplay Minute</w:t>
            </w:r>
            <w:r w:rsidR="00A27609">
              <w:rPr>
                <w:noProof/>
                <w:webHidden/>
              </w:rPr>
              <w:tab/>
            </w:r>
            <w:r w:rsidR="00A27609">
              <w:rPr>
                <w:noProof/>
                <w:webHidden/>
              </w:rPr>
              <w:fldChar w:fldCharType="begin"/>
            </w:r>
            <w:r w:rsidR="00A27609">
              <w:rPr>
                <w:noProof/>
                <w:webHidden/>
              </w:rPr>
              <w:instrText xml:space="preserve"> PAGEREF _Toc499030918 \h </w:instrText>
            </w:r>
            <w:r w:rsidR="00A27609">
              <w:rPr>
                <w:noProof/>
                <w:webHidden/>
              </w:rPr>
            </w:r>
            <w:r w:rsidR="00A27609">
              <w:rPr>
                <w:noProof/>
                <w:webHidden/>
              </w:rPr>
              <w:fldChar w:fldCharType="separate"/>
            </w:r>
            <w:r w:rsidR="00A27609">
              <w:rPr>
                <w:noProof/>
                <w:webHidden/>
              </w:rPr>
              <w:t>10</w:t>
            </w:r>
            <w:r w:rsidR="00A27609">
              <w:rPr>
                <w:noProof/>
                <w:webHidden/>
              </w:rPr>
              <w:fldChar w:fldCharType="end"/>
            </w:r>
          </w:hyperlink>
        </w:p>
        <w:p w14:paraId="18FE1AE0" w14:textId="3096FD29" w:rsidR="00A27609" w:rsidRDefault="009C4C93">
          <w:pPr>
            <w:pStyle w:val="TOC1"/>
            <w:rPr>
              <w:noProof/>
            </w:rPr>
          </w:pPr>
          <w:hyperlink w:anchor="_Toc499030919" w:history="1">
            <w:r w:rsidR="00A27609" w:rsidRPr="00334E7B">
              <w:rPr>
                <w:rStyle w:val="Hyperlink"/>
                <w:noProof/>
              </w:rPr>
              <w:t>Puzzle Elements</w:t>
            </w:r>
            <w:r w:rsidR="00A27609">
              <w:rPr>
                <w:noProof/>
                <w:webHidden/>
              </w:rPr>
              <w:tab/>
            </w:r>
            <w:r w:rsidR="00A27609">
              <w:rPr>
                <w:noProof/>
                <w:webHidden/>
              </w:rPr>
              <w:fldChar w:fldCharType="begin"/>
            </w:r>
            <w:r w:rsidR="00A27609">
              <w:rPr>
                <w:noProof/>
                <w:webHidden/>
              </w:rPr>
              <w:instrText xml:space="preserve"> PAGEREF _Toc499030919 \h </w:instrText>
            </w:r>
            <w:r w:rsidR="00A27609">
              <w:rPr>
                <w:noProof/>
                <w:webHidden/>
              </w:rPr>
            </w:r>
            <w:r w:rsidR="00A27609">
              <w:rPr>
                <w:noProof/>
                <w:webHidden/>
              </w:rPr>
              <w:fldChar w:fldCharType="separate"/>
            </w:r>
            <w:r w:rsidR="00A27609">
              <w:rPr>
                <w:noProof/>
                <w:webHidden/>
              </w:rPr>
              <w:t>12</w:t>
            </w:r>
            <w:r w:rsidR="00A27609">
              <w:rPr>
                <w:noProof/>
                <w:webHidden/>
              </w:rPr>
              <w:fldChar w:fldCharType="end"/>
            </w:r>
          </w:hyperlink>
        </w:p>
        <w:p w14:paraId="6759D472" w14:textId="207B9520" w:rsidR="00A27609" w:rsidRDefault="009C4C93">
          <w:pPr>
            <w:pStyle w:val="TOC2"/>
            <w:tabs>
              <w:tab w:val="right" w:leader="dot" w:pos="9350"/>
            </w:tabs>
            <w:rPr>
              <w:noProof/>
            </w:rPr>
          </w:pPr>
          <w:hyperlink w:anchor="_Toc499030920" w:history="1">
            <w:r w:rsidR="00A27609" w:rsidRPr="00334E7B">
              <w:rPr>
                <w:rStyle w:val="Hyperlink"/>
                <w:noProof/>
              </w:rPr>
              <w:t>Player’s Objective</w:t>
            </w:r>
            <w:r w:rsidR="00A27609">
              <w:rPr>
                <w:noProof/>
                <w:webHidden/>
              </w:rPr>
              <w:tab/>
            </w:r>
            <w:r w:rsidR="00A27609">
              <w:rPr>
                <w:noProof/>
                <w:webHidden/>
              </w:rPr>
              <w:fldChar w:fldCharType="begin"/>
            </w:r>
            <w:r w:rsidR="00A27609">
              <w:rPr>
                <w:noProof/>
                <w:webHidden/>
              </w:rPr>
              <w:instrText xml:space="preserve"> PAGEREF _Toc499030920 \h </w:instrText>
            </w:r>
            <w:r w:rsidR="00A27609">
              <w:rPr>
                <w:noProof/>
                <w:webHidden/>
              </w:rPr>
            </w:r>
            <w:r w:rsidR="00A27609">
              <w:rPr>
                <w:noProof/>
                <w:webHidden/>
              </w:rPr>
              <w:fldChar w:fldCharType="separate"/>
            </w:r>
            <w:r w:rsidR="00A27609">
              <w:rPr>
                <w:noProof/>
                <w:webHidden/>
              </w:rPr>
              <w:t>14</w:t>
            </w:r>
            <w:r w:rsidR="00A27609">
              <w:rPr>
                <w:noProof/>
                <w:webHidden/>
              </w:rPr>
              <w:fldChar w:fldCharType="end"/>
            </w:r>
          </w:hyperlink>
        </w:p>
        <w:p w14:paraId="7C3807C8" w14:textId="777EDB5E" w:rsidR="00A27609" w:rsidRDefault="009C4C93">
          <w:pPr>
            <w:pStyle w:val="TOC3"/>
            <w:tabs>
              <w:tab w:val="right" w:leader="dot" w:pos="9350"/>
            </w:tabs>
            <w:rPr>
              <w:noProof/>
            </w:rPr>
          </w:pPr>
          <w:hyperlink w:anchor="_Toc499030921" w:history="1">
            <w:r w:rsidR="00A27609" w:rsidRPr="00334E7B">
              <w:rPr>
                <w:rStyle w:val="Hyperlink"/>
                <w:noProof/>
              </w:rPr>
              <w:t>Primary Objective</w:t>
            </w:r>
            <w:r w:rsidR="00A27609">
              <w:rPr>
                <w:noProof/>
                <w:webHidden/>
              </w:rPr>
              <w:tab/>
            </w:r>
            <w:r w:rsidR="00A27609">
              <w:rPr>
                <w:noProof/>
                <w:webHidden/>
              </w:rPr>
              <w:fldChar w:fldCharType="begin"/>
            </w:r>
            <w:r w:rsidR="00A27609">
              <w:rPr>
                <w:noProof/>
                <w:webHidden/>
              </w:rPr>
              <w:instrText xml:space="preserve"> PAGEREF _Toc499030921 \h </w:instrText>
            </w:r>
            <w:r w:rsidR="00A27609">
              <w:rPr>
                <w:noProof/>
                <w:webHidden/>
              </w:rPr>
            </w:r>
            <w:r w:rsidR="00A27609">
              <w:rPr>
                <w:noProof/>
                <w:webHidden/>
              </w:rPr>
              <w:fldChar w:fldCharType="separate"/>
            </w:r>
            <w:r w:rsidR="00A27609">
              <w:rPr>
                <w:noProof/>
                <w:webHidden/>
              </w:rPr>
              <w:t>14</w:t>
            </w:r>
            <w:r w:rsidR="00A27609">
              <w:rPr>
                <w:noProof/>
                <w:webHidden/>
              </w:rPr>
              <w:fldChar w:fldCharType="end"/>
            </w:r>
          </w:hyperlink>
        </w:p>
        <w:p w14:paraId="0C8F72DA" w14:textId="54CF69DC" w:rsidR="00A27609" w:rsidRDefault="009C4C93">
          <w:pPr>
            <w:pStyle w:val="TOC3"/>
            <w:tabs>
              <w:tab w:val="right" w:leader="dot" w:pos="9350"/>
            </w:tabs>
            <w:rPr>
              <w:noProof/>
            </w:rPr>
          </w:pPr>
          <w:hyperlink w:anchor="_Toc499030922" w:history="1">
            <w:r w:rsidR="00A27609" w:rsidRPr="00334E7B">
              <w:rPr>
                <w:rStyle w:val="Hyperlink"/>
                <w:noProof/>
              </w:rPr>
              <w:t>Secondary Objective</w:t>
            </w:r>
            <w:r w:rsidR="00A27609">
              <w:rPr>
                <w:noProof/>
                <w:webHidden/>
              </w:rPr>
              <w:tab/>
            </w:r>
            <w:r w:rsidR="00A27609">
              <w:rPr>
                <w:noProof/>
                <w:webHidden/>
              </w:rPr>
              <w:fldChar w:fldCharType="begin"/>
            </w:r>
            <w:r w:rsidR="00A27609">
              <w:rPr>
                <w:noProof/>
                <w:webHidden/>
              </w:rPr>
              <w:instrText xml:space="preserve"> PAGEREF _Toc499030922 \h </w:instrText>
            </w:r>
            <w:r w:rsidR="00A27609">
              <w:rPr>
                <w:noProof/>
                <w:webHidden/>
              </w:rPr>
            </w:r>
            <w:r w:rsidR="00A27609">
              <w:rPr>
                <w:noProof/>
                <w:webHidden/>
              </w:rPr>
              <w:fldChar w:fldCharType="separate"/>
            </w:r>
            <w:r w:rsidR="00A27609">
              <w:rPr>
                <w:noProof/>
                <w:webHidden/>
              </w:rPr>
              <w:t>14</w:t>
            </w:r>
            <w:r w:rsidR="00A27609">
              <w:rPr>
                <w:noProof/>
                <w:webHidden/>
              </w:rPr>
              <w:fldChar w:fldCharType="end"/>
            </w:r>
          </w:hyperlink>
        </w:p>
        <w:p w14:paraId="7635DDF3" w14:textId="58866DBD" w:rsidR="00A27609" w:rsidRDefault="009C4C93">
          <w:pPr>
            <w:pStyle w:val="TOC2"/>
            <w:tabs>
              <w:tab w:val="right" w:leader="dot" w:pos="9350"/>
            </w:tabs>
            <w:rPr>
              <w:noProof/>
            </w:rPr>
          </w:pPr>
          <w:hyperlink w:anchor="_Toc499030923" w:history="1">
            <w:r w:rsidR="00A27609" w:rsidRPr="00334E7B">
              <w:rPr>
                <w:rStyle w:val="Hyperlink"/>
                <w:noProof/>
              </w:rPr>
              <w:t>Controls</w:t>
            </w:r>
            <w:r w:rsidR="00A27609">
              <w:rPr>
                <w:noProof/>
                <w:webHidden/>
              </w:rPr>
              <w:tab/>
            </w:r>
            <w:r w:rsidR="00A27609">
              <w:rPr>
                <w:noProof/>
                <w:webHidden/>
              </w:rPr>
              <w:fldChar w:fldCharType="begin"/>
            </w:r>
            <w:r w:rsidR="00A27609">
              <w:rPr>
                <w:noProof/>
                <w:webHidden/>
              </w:rPr>
              <w:instrText xml:space="preserve"> PAGEREF _Toc499030923 \h </w:instrText>
            </w:r>
            <w:r w:rsidR="00A27609">
              <w:rPr>
                <w:noProof/>
                <w:webHidden/>
              </w:rPr>
            </w:r>
            <w:r w:rsidR="00A27609">
              <w:rPr>
                <w:noProof/>
                <w:webHidden/>
              </w:rPr>
              <w:fldChar w:fldCharType="separate"/>
            </w:r>
            <w:r w:rsidR="00A27609">
              <w:rPr>
                <w:noProof/>
                <w:webHidden/>
              </w:rPr>
              <w:t>14</w:t>
            </w:r>
            <w:r w:rsidR="00A27609">
              <w:rPr>
                <w:noProof/>
                <w:webHidden/>
              </w:rPr>
              <w:fldChar w:fldCharType="end"/>
            </w:r>
          </w:hyperlink>
        </w:p>
        <w:p w14:paraId="0B909B6E" w14:textId="2CF43F62" w:rsidR="00A27609" w:rsidRDefault="009C4C93">
          <w:pPr>
            <w:pStyle w:val="TOC2"/>
            <w:tabs>
              <w:tab w:val="right" w:leader="dot" w:pos="9350"/>
            </w:tabs>
            <w:rPr>
              <w:noProof/>
            </w:rPr>
          </w:pPr>
          <w:hyperlink w:anchor="_Toc499030924" w:history="1">
            <w:r w:rsidR="00A27609" w:rsidRPr="00334E7B">
              <w:rPr>
                <w:rStyle w:val="Hyperlink"/>
                <w:noProof/>
              </w:rPr>
              <w:t>Interface</w:t>
            </w:r>
            <w:r w:rsidR="00A27609">
              <w:rPr>
                <w:noProof/>
                <w:webHidden/>
              </w:rPr>
              <w:tab/>
            </w:r>
            <w:r w:rsidR="00A27609">
              <w:rPr>
                <w:noProof/>
                <w:webHidden/>
              </w:rPr>
              <w:fldChar w:fldCharType="begin"/>
            </w:r>
            <w:r w:rsidR="00A27609">
              <w:rPr>
                <w:noProof/>
                <w:webHidden/>
              </w:rPr>
              <w:instrText xml:space="preserve"> PAGEREF _Toc499030924 \h </w:instrText>
            </w:r>
            <w:r w:rsidR="00A27609">
              <w:rPr>
                <w:noProof/>
                <w:webHidden/>
              </w:rPr>
            </w:r>
            <w:r w:rsidR="00A27609">
              <w:rPr>
                <w:noProof/>
                <w:webHidden/>
              </w:rPr>
              <w:fldChar w:fldCharType="separate"/>
            </w:r>
            <w:r w:rsidR="00A27609">
              <w:rPr>
                <w:noProof/>
                <w:webHidden/>
              </w:rPr>
              <w:t>14</w:t>
            </w:r>
            <w:r w:rsidR="00A27609">
              <w:rPr>
                <w:noProof/>
                <w:webHidden/>
              </w:rPr>
              <w:fldChar w:fldCharType="end"/>
            </w:r>
          </w:hyperlink>
        </w:p>
        <w:p w14:paraId="45A79105" w14:textId="279DB52B" w:rsidR="00A27609" w:rsidRDefault="009C4C93">
          <w:pPr>
            <w:pStyle w:val="TOC2"/>
            <w:tabs>
              <w:tab w:val="right" w:leader="dot" w:pos="9350"/>
            </w:tabs>
            <w:rPr>
              <w:noProof/>
            </w:rPr>
          </w:pPr>
          <w:hyperlink w:anchor="_Toc499030925" w:history="1">
            <w:r w:rsidR="00A27609" w:rsidRPr="00334E7B">
              <w:rPr>
                <w:rStyle w:val="Hyperlink"/>
                <w:noProof/>
              </w:rPr>
              <w:t>Nodes and the Laser Pointer</w:t>
            </w:r>
            <w:r w:rsidR="00A27609">
              <w:rPr>
                <w:noProof/>
                <w:webHidden/>
              </w:rPr>
              <w:tab/>
            </w:r>
            <w:r w:rsidR="00A27609">
              <w:rPr>
                <w:noProof/>
                <w:webHidden/>
              </w:rPr>
              <w:fldChar w:fldCharType="begin"/>
            </w:r>
            <w:r w:rsidR="00A27609">
              <w:rPr>
                <w:noProof/>
                <w:webHidden/>
              </w:rPr>
              <w:instrText xml:space="preserve"> PAGEREF _Toc499030925 \h </w:instrText>
            </w:r>
            <w:r w:rsidR="00A27609">
              <w:rPr>
                <w:noProof/>
                <w:webHidden/>
              </w:rPr>
            </w:r>
            <w:r w:rsidR="00A27609">
              <w:rPr>
                <w:noProof/>
                <w:webHidden/>
              </w:rPr>
              <w:fldChar w:fldCharType="separate"/>
            </w:r>
            <w:r w:rsidR="00A27609">
              <w:rPr>
                <w:noProof/>
                <w:webHidden/>
              </w:rPr>
              <w:t>15</w:t>
            </w:r>
            <w:r w:rsidR="00A27609">
              <w:rPr>
                <w:noProof/>
                <w:webHidden/>
              </w:rPr>
              <w:fldChar w:fldCharType="end"/>
            </w:r>
          </w:hyperlink>
        </w:p>
        <w:p w14:paraId="48734049" w14:textId="5EA36B7C" w:rsidR="00A27609" w:rsidRDefault="009C4C93">
          <w:pPr>
            <w:pStyle w:val="TOC3"/>
            <w:tabs>
              <w:tab w:val="right" w:leader="dot" w:pos="9350"/>
            </w:tabs>
            <w:rPr>
              <w:noProof/>
            </w:rPr>
          </w:pPr>
          <w:hyperlink w:anchor="_Toc499030926" w:history="1">
            <w:r w:rsidR="00A27609" w:rsidRPr="00334E7B">
              <w:rPr>
                <w:rStyle w:val="Hyperlink"/>
                <w:noProof/>
              </w:rPr>
              <w:t>Node Placement</w:t>
            </w:r>
            <w:r w:rsidR="00A27609">
              <w:rPr>
                <w:noProof/>
                <w:webHidden/>
              </w:rPr>
              <w:tab/>
            </w:r>
            <w:r w:rsidR="00A27609">
              <w:rPr>
                <w:noProof/>
                <w:webHidden/>
              </w:rPr>
              <w:fldChar w:fldCharType="begin"/>
            </w:r>
            <w:r w:rsidR="00A27609">
              <w:rPr>
                <w:noProof/>
                <w:webHidden/>
              </w:rPr>
              <w:instrText xml:space="preserve"> PAGEREF _Toc499030926 \h </w:instrText>
            </w:r>
            <w:r w:rsidR="00A27609">
              <w:rPr>
                <w:noProof/>
                <w:webHidden/>
              </w:rPr>
            </w:r>
            <w:r w:rsidR="00A27609">
              <w:rPr>
                <w:noProof/>
                <w:webHidden/>
              </w:rPr>
              <w:fldChar w:fldCharType="separate"/>
            </w:r>
            <w:r w:rsidR="00A27609">
              <w:rPr>
                <w:noProof/>
                <w:webHidden/>
              </w:rPr>
              <w:t>15</w:t>
            </w:r>
            <w:r w:rsidR="00A27609">
              <w:rPr>
                <w:noProof/>
                <w:webHidden/>
              </w:rPr>
              <w:fldChar w:fldCharType="end"/>
            </w:r>
          </w:hyperlink>
        </w:p>
        <w:p w14:paraId="087617B3" w14:textId="6921F04C" w:rsidR="00A27609" w:rsidRDefault="009C4C93">
          <w:pPr>
            <w:pStyle w:val="TOC2"/>
            <w:tabs>
              <w:tab w:val="right" w:leader="dot" w:pos="9350"/>
            </w:tabs>
            <w:rPr>
              <w:noProof/>
            </w:rPr>
          </w:pPr>
          <w:hyperlink w:anchor="_Toc499030927" w:history="1">
            <w:r w:rsidR="00A27609" w:rsidRPr="00334E7B">
              <w:rPr>
                <w:rStyle w:val="Hyperlink"/>
                <w:noProof/>
              </w:rPr>
              <w:t>Cats</w:t>
            </w:r>
            <w:r w:rsidR="00A27609">
              <w:rPr>
                <w:noProof/>
                <w:webHidden/>
              </w:rPr>
              <w:tab/>
            </w:r>
            <w:r w:rsidR="00A27609">
              <w:rPr>
                <w:noProof/>
                <w:webHidden/>
              </w:rPr>
              <w:fldChar w:fldCharType="begin"/>
            </w:r>
            <w:r w:rsidR="00A27609">
              <w:rPr>
                <w:noProof/>
                <w:webHidden/>
              </w:rPr>
              <w:instrText xml:space="preserve"> PAGEREF _Toc499030927 \h </w:instrText>
            </w:r>
            <w:r w:rsidR="00A27609">
              <w:rPr>
                <w:noProof/>
                <w:webHidden/>
              </w:rPr>
            </w:r>
            <w:r w:rsidR="00A27609">
              <w:rPr>
                <w:noProof/>
                <w:webHidden/>
              </w:rPr>
              <w:fldChar w:fldCharType="separate"/>
            </w:r>
            <w:r w:rsidR="00A27609">
              <w:rPr>
                <w:noProof/>
                <w:webHidden/>
              </w:rPr>
              <w:t>16</w:t>
            </w:r>
            <w:r w:rsidR="00A27609">
              <w:rPr>
                <w:noProof/>
                <w:webHidden/>
              </w:rPr>
              <w:fldChar w:fldCharType="end"/>
            </w:r>
          </w:hyperlink>
        </w:p>
        <w:p w14:paraId="3577E613" w14:textId="3B4D4736" w:rsidR="00A27609" w:rsidRDefault="009C4C93">
          <w:pPr>
            <w:pStyle w:val="TOC3"/>
            <w:tabs>
              <w:tab w:val="right" w:leader="dot" w:pos="9350"/>
            </w:tabs>
            <w:rPr>
              <w:noProof/>
            </w:rPr>
          </w:pPr>
          <w:hyperlink w:anchor="_Toc499030928" w:history="1">
            <w:r w:rsidR="00A27609" w:rsidRPr="00334E7B">
              <w:rPr>
                <w:rStyle w:val="Hyperlink"/>
                <w:noProof/>
              </w:rPr>
              <w:t>Cat Conveyance</w:t>
            </w:r>
            <w:r w:rsidR="00A27609">
              <w:rPr>
                <w:noProof/>
                <w:webHidden/>
              </w:rPr>
              <w:tab/>
            </w:r>
            <w:r w:rsidR="00A27609">
              <w:rPr>
                <w:noProof/>
                <w:webHidden/>
              </w:rPr>
              <w:fldChar w:fldCharType="begin"/>
            </w:r>
            <w:r w:rsidR="00A27609">
              <w:rPr>
                <w:noProof/>
                <w:webHidden/>
              </w:rPr>
              <w:instrText xml:space="preserve"> PAGEREF _Toc499030928 \h </w:instrText>
            </w:r>
            <w:r w:rsidR="00A27609">
              <w:rPr>
                <w:noProof/>
                <w:webHidden/>
              </w:rPr>
            </w:r>
            <w:r w:rsidR="00A27609">
              <w:rPr>
                <w:noProof/>
                <w:webHidden/>
              </w:rPr>
              <w:fldChar w:fldCharType="separate"/>
            </w:r>
            <w:r w:rsidR="00A27609">
              <w:rPr>
                <w:noProof/>
                <w:webHidden/>
              </w:rPr>
              <w:t>16</w:t>
            </w:r>
            <w:r w:rsidR="00A27609">
              <w:rPr>
                <w:noProof/>
                <w:webHidden/>
              </w:rPr>
              <w:fldChar w:fldCharType="end"/>
            </w:r>
          </w:hyperlink>
        </w:p>
        <w:p w14:paraId="53C23BA5" w14:textId="207B6A00" w:rsidR="00A27609" w:rsidRDefault="009C4C93">
          <w:pPr>
            <w:pStyle w:val="TOC3"/>
            <w:tabs>
              <w:tab w:val="right" w:leader="dot" w:pos="9350"/>
            </w:tabs>
            <w:rPr>
              <w:noProof/>
            </w:rPr>
          </w:pPr>
          <w:hyperlink w:anchor="_Toc499030929" w:history="1">
            <w:r w:rsidR="00A27609" w:rsidRPr="00334E7B">
              <w:rPr>
                <w:rStyle w:val="Hyperlink"/>
                <w:noProof/>
              </w:rPr>
              <w:t>Cat Placement</w:t>
            </w:r>
            <w:r w:rsidR="00A27609">
              <w:rPr>
                <w:noProof/>
                <w:webHidden/>
              </w:rPr>
              <w:tab/>
            </w:r>
            <w:r w:rsidR="00A27609">
              <w:rPr>
                <w:noProof/>
                <w:webHidden/>
              </w:rPr>
              <w:fldChar w:fldCharType="begin"/>
            </w:r>
            <w:r w:rsidR="00A27609">
              <w:rPr>
                <w:noProof/>
                <w:webHidden/>
              </w:rPr>
              <w:instrText xml:space="preserve"> PAGEREF _Toc499030929 \h </w:instrText>
            </w:r>
            <w:r w:rsidR="00A27609">
              <w:rPr>
                <w:noProof/>
                <w:webHidden/>
              </w:rPr>
            </w:r>
            <w:r w:rsidR="00A27609">
              <w:rPr>
                <w:noProof/>
                <w:webHidden/>
              </w:rPr>
              <w:fldChar w:fldCharType="separate"/>
            </w:r>
            <w:r w:rsidR="00A27609">
              <w:rPr>
                <w:noProof/>
                <w:webHidden/>
              </w:rPr>
              <w:t>16</w:t>
            </w:r>
            <w:r w:rsidR="00A27609">
              <w:rPr>
                <w:noProof/>
                <w:webHidden/>
              </w:rPr>
              <w:fldChar w:fldCharType="end"/>
            </w:r>
          </w:hyperlink>
        </w:p>
        <w:p w14:paraId="5D77137D" w14:textId="09BD89B9" w:rsidR="00A27609" w:rsidRDefault="009C4C93">
          <w:pPr>
            <w:pStyle w:val="TOC3"/>
            <w:tabs>
              <w:tab w:val="right" w:leader="dot" w:pos="9350"/>
            </w:tabs>
            <w:rPr>
              <w:noProof/>
            </w:rPr>
          </w:pPr>
          <w:hyperlink w:anchor="_Toc499030930" w:history="1">
            <w:r w:rsidR="00A27609" w:rsidRPr="00334E7B">
              <w:rPr>
                <w:rStyle w:val="Hyperlink"/>
                <w:noProof/>
              </w:rPr>
              <w:t>Cat Sprite</w:t>
            </w:r>
            <w:r w:rsidR="00A27609">
              <w:rPr>
                <w:noProof/>
                <w:webHidden/>
              </w:rPr>
              <w:tab/>
            </w:r>
            <w:r w:rsidR="00A27609">
              <w:rPr>
                <w:noProof/>
                <w:webHidden/>
              </w:rPr>
              <w:fldChar w:fldCharType="begin"/>
            </w:r>
            <w:r w:rsidR="00A27609">
              <w:rPr>
                <w:noProof/>
                <w:webHidden/>
              </w:rPr>
              <w:instrText xml:space="preserve"> PAGEREF _Toc499030930 \h </w:instrText>
            </w:r>
            <w:r w:rsidR="00A27609">
              <w:rPr>
                <w:noProof/>
                <w:webHidden/>
              </w:rPr>
            </w:r>
            <w:r w:rsidR="00A27609">
              <w:rPr>
                <w:noProof/>
                <w:webHidden/>
              </w:rPr>
              <w:fldChar w:fldCharType="separate"/>
            </w:r>
            <w:r w:rsidR="00A27609">
              <w:rPr>
                <w:noProof/>
                <w:webHidden/>
              </w:rPr>
              <w:t>16</w:t>
            </w:r>
            <w:r w:rsidR="00A27609">
              <w:rPr>
                <w:noProof/>
                <w:webHidden/>
              </w:rPr>
              <w:fldChar w:fldCharType="end"/>
            </w:r>
          </w:hyperlink>
        </w:p>
        <w:p w14:paraId="3C33877D" w14:textId="442CF43D" w:rsidR="00A27609" w:rsidRDefault="009C4C93">
          <w:pPr>
            <w:pStyle w:val="TOC2"/>
            <w:tabs>
              <w:tab w:val="right" w:leader="dot" w:pos="9350"/>
            </w:tabs>
            <w:rPr>
              <w:noProof/>
            </w:rPr>
          </w:pPr>
          <w:hyperlink w:anchor="_Toc499030931" w:history="1">
            <w:r w:rsidR="00A27609" w:rsidRPr="00334E7B">
              <w:rPr>
                <w:rStyle w:val="Hyperlink"/>
                <w:noProof/>
              </w:rPr>
              <w:t>Dogs</w:t>
            </w:r>
            <w:r w:rsidR="00A27609">
              <w:rPr>
                <w:noProof/>
                <w:webHidden/>
              </w:rPr>
              <w:tab/>
            </w:r>
            <w:r w:rsidR="00A27609">
              <w:rPr>
                <w:noProof/>
                <w:webHidden/>
              </w:rPr>
              <w:fldChar w:fldCharType="begin"/>
            </w:r>
            <w:r w:rsidR="00A27609">
              <w:rPr>
                <w:noProof/>
                <w:webHidden/>
              </w:rPr>
              <w:instrText xml:space="preserve"> PAGEREF _Toc499030931 \h </w:instrText>
            </w:r>
            <w:r w:rsidR="00A27609">
              <w:rPr>
                <w:noProof/>
                <w:webHidden/>
              </w:rPr>
            </w:r>
            <w:r w:rsidR="00A27609">
              <w:rPr>
                <w:noProof/>
                <w:webHidden/>
              </w:rPr>
              <w:fldChar w:fldCharType="separate"/>
            </w:r>
            <w:r w:rsidR="00A27609">
              <w:rPr>
                <w:noProof/>
                <w:webHidden/>
              </w:rPr>
              <w:t>17</w:t>
            </w:r>
            <w:r w:rsidR="00A27609">
              <w:rPr>
                <w:noProof/>
                <w:webHidden/>
              </w:rPr>
              <w:fldChar w:fldCharType="end"/>
            </w:r>
          </w:hyperlink>
        </w:p>
        <w:p w14:paraId="1FE1A186" w14:textId="7736A24D" w:rsidR="00A27609" w:rsidRDefault="009C4C93">
          <w:pPr>
            <w:pStyle w:val="TOC3"/>
            <w:tabs>
              <w:tab w:val="right" w:leader="dot" w:pos="9350"/>
            </w:tabs>
            <w:rPr>
              <w:noProof/>
            </w:rPr>
          </w:pPr>
          <w:hyperlink w:anchor="_Toc499030932" w:history="1">
            <w:r w:rsidR="00A27609" w:rsidRPr="00334E7B">
              <w:rPr>
                <w:rStyle w:val="Hyperlink"/>
                <w:noProof/>
              </w:rPr>
              <w:t>Dog AI State</w:t>
            </w:r>
            <w:r w:rsidR="00A27609">
              <w:rPr>
                <w:noProof/>
                <w:webHidden/>
              </w:rPr>
              <w:tab/>
            </w:r>
            <w:r w:rsidR="00A27609">
              <w:rPr>
                <w:noProof/>
                <w:webHidden/>
              </w:rPr>
              <w:fldChar w:fldCharType="begin"/>
            </w:r>
            <w:r w:rsidR="00A27609">
              <w:rPr>
                <w:noProof/>
                <w:webHidden/>
              </w:rPr>
              <w:instrText xml:space="preserve"> PAGEREF _Toc499030932 \h </w:instrText>
            </w:r>
            <w:r w:rsidR="00A27609">
              <w:rPr>
                <w:noProof/>
                <w:webHidden/>
              </w:rPr>
            </w:r>
            <w:r w:rsidR="00A27609">
              <w:rPr>
                <w:noProof/>
                <w:webHidden/>
              </w:rPr>
              <w:fldChar w:fldCharType="separate"/>
            </w:r>
            <w:r w:rsidR="00A27609">
              <w:rPr>
                <w:noProof/>
                <w:webHidden/>
              </w:rPr>
              <w:t>17</w:t>
            </w:r>
            <w:r w:rsidR="00A27609">
              <w:rPr>
                <w:noProof/>
                <w:webHidden/>
              </w:rPr>
              <w:fldChar w:fldCharType="end"/>
            </w:r>
          </w:hyperlink>
        </w:p>
        <w:p w14:paraId="2DFE66BA" w14:textId="63BF9244" w:rsidR="00A27609" w:rsidRDefault="009C4C93">
          <w:pPr>
            <w:pStyle w:val="TOC3"/>
            <w:tabs>
              <w:tab w:val="right" w:leader="dot" w:pos="9350"/>
            </w:tabs>
            <w:rPr>
              <w:noProof/>
            </w:rPr>
          </w:pPr>
          <w:hyperlink w:anchor="_Toc499030933" w:history="1">
            <w:r w:rsidR="00A27609" w:rsidRPr="00334E7B">
              <w:rPr>
                <w:rStyle w:val="Hyperlink"/>
                <w:noProof/>
              </w:rPr>
              <w:t>Dog Placement</w:t>
            </w:r>
            <w:r w:rsidR="00A27609">
              <w:rPr>
                <w:noProof/>
                <w:webHidden/>
              </w:rPr>
              <w:tab/>
            </w:r>
            <w:r w:rsidR="00A27609">
              <w:rPr>
                <w:noProof/>
                <w:webHidden/>
              </w:rPr>
              <w:fldChar w:fldCharType="begin"/>
            </w:r>
            <w:r w:rsidR="00A27609">
              <w:rPr>
                <w:noProof/>
                <w:webHidden/>
              </w:rPr>
              <w:instrText xml:space="preserve"> PAGEREF _Toc499030933 \h </w:instrText>
            </w:r>
            <w:r w:rsidR="00A27609">
              <w:rPr>
                <w:noProof/>
                <w:webHidden/>
              </w:rPr>
            </w:r>
            <w:r w:rsidR="00A27609">
              <w:rPr>
                <w:noProof/>
                <w:webHidden/>
              </w:rPr>
              <w:fldChar w:fldCharType="separate"/>
            </w:r>
            <w:r w:rsidR="00A27609">
              <w:rPr>
                <w:noProof/>
                <w:webHidden/>
              </w:rPr>
              <w:t>18</w:t>
            </w:r>
            <w:r w:rsidR="00A27609">
              <w:rPr>
                <w:noProof/>
                <w:webHidden/>
              </w:rPr>
              <w:fldChar w:fldCharType="end"/>
            </w:r>
          </w:hyperlink>
        </w:p>
        <w:p w14:paraId="13B7A745" w14:textId="0C89062A" w:rsidR="00A27609" w:rsidRDefault="009C4C93">
          <w:pPr>
            <w:pStyle w:val="TOC3"/>
            <w:tabs>
              <w:tab w:val="right" w:leader="dot" w:pos="9350"/>
            </w:tabs>
            <w:rPr>
              <w:noProof/>
            </w:rPr>
          </w:pPr>
          <w:hyperlink w:anchor="_Toc499030934" w:history="1">
            <w:r w:rsidR="00A27609" w:rsidRPr="00334E7B">
              <w:rPr>
                <w:rStyle w:val="Hyperlink"/>
                <w:noProof/>
              </w:rPr>
              <w:t>Enemy Sprite</w:t>
            </w:r>
            <w:r w:rsidR="00A27609">
              <w:rPr>
                <w:noProof/>
                <w:webHidden/>
              </w:rPr>
              <w:tab/>
            </w:r>
            <w:r w:rsidR="00A27609">
              <w:rPr>
                <w:noProof/>
                <w:webHidden/>
              </w:rPr>
              <w:fldChar w:fldCharType="begin"/>
            </w:r>
            <w:r w:rsidR="00A27609">
              <w:rPr>
                <w:noProof/>
                <w:webHidden/>
              </w:rPr>
              <w:instrText xml:space="preserve"> PAGEREF _Toc499030934 \h </w:instrText>
            </w:r>
            <w:r w:rsidR="00A27609">
              <w:rPr>
                <w:noProof/>
                <w:webHidden/>
              </w:rPr>
            </w:r>
            <w:r w:rsidR="00A27609">
              <w:rPr>
                <w:noProof/>
                <w:webHidden/>
              </w:rPr>
              <w:fldChar w:fldCharType="separate"/>
            </w:r>
            <w:r w:rsidR="00A27609">
              <w:rPr>
                <w:noProof/>
                <w:webHidden/>
              </w:rPr>
              <w:t>19</w:t>
            </w:r>
            <w:r w:rsidR="00A27609">
              <w:rPr>
                <w:noProof/>
                <w:webHidden/>
              </w:rPr>
              <w:fldChar w:fldCharType="end"/>
            </w:r>
          </w:hyperlink>
        </w:p>
        <w:p w14:paraId="0798B04D" w14:textId="3BCFF09A" w:rsidR="00A27609" w:rsidRDefault="009C4C93">
          <w:pPr>
            <w:pStyle w:val="TOC3"/>
            <w:tabs>
              <w:tab w:val="right" w:leader="dot" w:pos="9350"/>
            </w:tabs>
            <w:rPr>
              <w:noProof/>
            </w:rPr>
          </w:pPr>
          <w:hyperlink w:anchor="_Toc499030935" w:history="1">
            <w:r w:rsidR="00A27609" w:rsidRPr="00334E7B">
              <w:rPr>
                <w:rStyle w:val="Hyperlink"/>
                <w:noProof/>
              </w:rPr>
              <w:t>Additional Dog Sprites</w:t>
            </w:r>
            <w:r w:rsidR="00A27609">
              <w:rPr>
                <w:noProof/>
                <w:webHidden/>
              </w:rPr>
              <w:tab/>
            </w:r>
            <w:r w:rsidR="00A27609">
              <w:rPr>
                <w:noProof/>
                <w:webHidden/>
              </w:rPr>
              <w:fldChar w:fldCharType="begin"/>
            </w:r>
            <w:r w:rsidR="00A27609">
              <w:rPr>
                <w:noProof/>
                <w:webHidden/>
              </w:rPr>
              <w:instrText xml:space="preserve"> PAGEREF _Toc499030935 \h </w:instrText>
            </w:r>
            <w:r w:rsidR="00A27609">
              <w:rPr>
                <w:noProof/>
                <w:webHidden/>
              </w:rPr>
            </w:r>
            <w:r w:rsidR="00A27609">
              <w:rPr>
                <w:noProof/>
                <w:webHidden/>
              </w:rPr>
              <w:fldChar w:fldCharType="separate"/>
            </w:r>
            <w:r w:rsidR="00A27609">
              <w:rPr>
                <w:noProof/>
                <w:webHidden/>
              </w:rPr>
              <w:t>19</w:t>
            </w:r>
            <w:r w:rsidR="00A27609">
              <w:rPr>
                <w:noProof/>
                <w:webHidden/>
              </w:rPr>
              <w:fldChar w:fldCharType="end"/>
            </w:r>
          </w:hyperlink>
        </w:p>
        <w:p w14:paraId="07B03039" w14:textId="55A307A8" w:rsidR="00A27609" w:rsidRDefault="009C4C93">
          <w:pPr>
            <w:pStyle w:val="TOC2"/>
            <w:tabs>
              <w:tab w:val="right" w:leader="dot" w:pos="9350"/>
            </w:tabs>
            <w:rPr>
              <w:noProof/>
            </w:rPr>
          </w:pPr>
          <w:hyperlink w:anchor="_Toc499030936" w:history="1">
            <w:r w:rsidR="00A27609" w:rsidRPr="00334E7B">
              <w:rPr>
                <w:rStyle w:val="Hyperlink"/>
                <w:noProof/>
              </w:rPr>
              <w:t>Box</w:t>
            </w:r>
            <w:r w:rsidR="00A27609">
              <w:rPr>
                <w:noProof/>
                <w:webHidden/>
              </w:rPr>
              <w:tab/>
            </w:r>
            <w:r w:rsidR="00A27609">
              <w:rPr>
                <w:noProof/>
                <w:webHidden/>
              </w:rPr>
              <w:fldChar w:fldCharType="begin"/>
            </w:r>
            <w:r w:rsidR="00A27609">
              <w:rPr>
                <w:noProof/>
                <w:webHidden/>
              </w:rPr>
              <w:instrText xml:space="preserve"> PAGEREF _Toc499030936 \h </w:instrText>
            </w:r>
            <w:r w:rsidR="00A27609">
              <w:rPr>
                <w:noProof/>
                <w:webHidden/>
              </w:rPr>
            </w:r>
            <w:r w:rsidR="00A27609">
              <w:rPr>
                <w:noProof/>
                <w:webHidden/>
              </w:rPr>
              <w:fldChar w:fldCharType="separate"/>
            </w:r>
            <w:r w:rsidR="00A27609">
              <w:rPr>
                <w:noProof/>
                <w:webHidden/>
              </w:rPr>
              <w:t>20</w:t>
            </w:r>
            <w:r w:rsidR="00A27609">
              <w:rPr>
                <w:noProof/>
                <w:webHidden/>
              </w:rPr>
              <w:fldChar w:fldCharType="end"/>
            </w:r>
          </w:hyperlink>
        </w:p>
        <w:p w14:paraId="0D36C1AB" w14:textId="727202A0" w:rsidR="00A27609" w:rsidRDefault="009C4C93">
          <w:pPr>
            <w:pStyle w:val="TOC3"/>
            <w:tabs>
              <w:tab w:val="right" w:leader="dot" w:pos="9350"/>
            </w:tabs>
            <w:rPr>
              <w:noProof/>
            </w:rPr>
          </w:pPr>
          <w:hyperlink w:anchor="_Toc499030937" w:history="1">
            <w:r w:rsidR="00A27609" w:rsidRPr="00334E7B">
              <w:rPr>
                <w:rStyle w:val="Hyperlink"/>
                <w:noProof/>
              </w:rPr>
              <w:t>Box Placement</w:t>
            </w:r>
            <w:r w:rsidR="00A27609">
              <w:rPr>
                <w:noProof/>
                <w:webHidden/>
              </w:rPr>
              <w:tab/>
            </w:r>
            <w:r w:rsidR="00A27609">
              <w:rPr>
                <w:noProof/>
                <w:webHidden/>
              </w:rPr>
              <w:fldChar w:fldCharType="begin"/>
            </w:r>
            <w:r w:rsidR="00A27609">
              <w:rPr>
                <w:noProof/>
                <w:webHidden/>
              </w:rPr>
              <w:instrText xml:space="preserve"> PAGEREF _Toc499030937 \h </w:instrText>
            </w:r>
            <w:r w:rsidR="00A27609">
              <w:rPr>
                <w:noProof/>
                <w:webHidden/>
              </w:rPr>
            </w:r>
            <w:r w:rsidR="00A27609">
              <w:rPr>
                <w:noProof/>
                <w:webHidden/>
              </w:rPr>
              <w:fldChar w:fldCharType="separate"/>
            </w:r>
            <w:r w:rsidR="00A27609">
              <w:rPr>
                <w:noProof/>
                <w:webHidden/>
              </w:rPr>
              <w:t>20</w:t>
            </w:r>
            <w:r w:rsidR="00A27609">
              <w:rPr>
                <w:noProof/>
                <w:webHidden/>
              </w:rPr>
              <w:fldChar w:fldCharType="end"/>
            </w:r>
          </w:hyperlink>
        </w:p>
        <w:p w14:paraId="08B07120" w14:textId="7706EA43" w:rsidR="00A27609" w:rsidRDefault="009C4C93">
          <w:pPr>
            <w:pStyle w:val="TOC3"/>
            <w:tabs>
              <w:tab w:val="right" w:leader="dot" w:pos="9350"/>
            </w:tabs>
            <w:rPr>
              <w:noProof/>
            </w:rPr>
          </w:pPr>
          <w:hyperlink w:anchor="_Toc499030938" w:history="1">
            <w:r w:rsidR="00A27609" w:rsidRPr="00334E7B">
              <w:rPr>
                <w:rStyle w:val="Hyperlink"/>
                <w:noProof/>
              </w:rPr>
              <w:t>Box Art</w:t>
            </w:r>
            <w:r w:rsidR="00A27609">
              <w:rPr>
                <w:noProof/>
                <w:webHidden/>
              </w:rPr>
              <w:tab/>
            </w:r>
            <w:r w:rsidR="00A27609">
              <w:rPr>
                <w:noProof/>
                <w:webHidden/>
              </w:rPr>
              <w:fldChar w:fldCharType="begin"/>
            </w:r>
            <w:r w:rsidR="00A27609">
              <w:rPr>
                <w:noProof/>
                <w:webHidden/>
              </w:rPr>
              <w:instrText xml:space="preserve"> PAGEREF _Toc499030938 \h </w:instrText>
            </w:r>
            <w:r w:rsidR="00A27609">
              <w:rPr>
                <w:noProof/>
                <w:webHidden/>
              </w:rPr>
            </w:r>
            <w:r w:rsidR="00A27609">
              <w:rPr>
                <w:noProof/>
                <w:webHidden/>
              </w:rPr>
              <w:fldChar w:fldCharType="separate"/>
            </w:r>
            <w:r w:rsidR="00A27609">
              <w:rPr>
                <w:noProof/>
                <w:webHidden/>
              </w:rPr>
              <w:t>20</w:t>
            </w:r>
            <w:r w:rsidR="00A27609">
              <w:rPr>
                <w:noProof/>
                <w:webHidden/>
              </w:rPr>
              <w:fldChar w:fldCharType="end"/>
            </w:r>
          </w:hyperlink>
        </w:p>
        <w:p w14:paraId="73F08E59" w14:textId="03B31C3E" w:rsidR="00A27609" w:rsidRDefault="009C4C93">
          <w:pPr>
            <w:pStyle w:val="TOC3"/>
            <w:tabs>
              <w:tab w:val="right" w:leader="dot" w:pos="9350"/>
            </w:tabs>
            <w:rPr>
              <w:noProof/>
            </w:rPr>
          </w:pPr>
          <w:hyperlink w:anchor="_Toc499030939" w:history="1">
            <w:r w:rsidR="00A27609" w:rsidRPr="00334E7B">
              <w:rPr>
                <w:rStyle w:val="Hyperlink"/>
                <w:noProof/>
              </w:rPr>
              <w:t>Box Sound</w:t>
            </w:r>
            <w:r w:rsidR="00A27609">
              <w:rPr>
                <w:noProof/>
                <w:webHidden/>
              </w:rPr>
              <w:tab/>
            </w:r>
            <w:r w:rsidR="00A27609">
              <w:rPr>
                <w:noProof/>
                <w:webHidden/>
              </w:rPr>
              <w:fldChar w:fldCharType="begin"/>
            </w:r>
            <w:r w:rsidR="00A27609">
              <w:rPr>
                <w:noProof/>
                <w:webHidden/>
              </w:rPr>
              <w:instrText xml:space="preserve"> PAGEREF _Toc499030939 \h </w:instrText>
            </w:r>
            <w:r w:rsidR="00A27609">
              <w:rPr>
                <w:noProof/>
                <w:webHidden/>
              </w:rPr>
            </w:r>
            <w:r w:rsidR="00A27609">
              <w:rPr>
                <w:noProof/>
                <w:webHidden/>
              </w:rPr>
              <w:fldChar w:fldCharType="separate"/>
            </w:r>
            <w:r w:rsidR="00A27609">
              <w:rPr>
                <w:noProof/>
                <w:webHidden/>
              </w:rPr>
              <w:t>20</w:t>
            </w:r>
            <w:r w:rsidR="00A27609">
              <w:rPr>
                <w:noProof/>
                <w:webHidden/>
              </w:rPr>
              <w:fldChar w:fldCharType="end"/>
            </w:r>
          </w:hyperlink>
        </w:p>
        <w:p w14:paraId="6E91CF3C" w14:textId="3EC89FA0" w:rsidR="00A27609" w:rsidRDefault="009C4C93">
          <w:pPr>
            <w:pStyle w:val="TOC2"/>
            <w:tabs>
              <w:tab w:val="right" w:leader="dot" w:pos="9350"/>
            </w:tabs>
            <w:rPr>
              <w:noProof/>
            </w:rPr>
          </w:pPr>
          <w:hyperlink w:anchor="_Toc499030940" w:history="1">
            <w:r w:rsidR="00A27609" w:rsidRPr="00334E7B">
              <w:rPr>
                <w:rStyle w:val="Hyperlink"/>
                <w:noProof/>
              </w:rPr>
              <w:t>Hose and Water</w:t>
            </w:r>
            <w:r w:rsidR="00A27609">
              <w:rPr>
                <w:noProof/>
                <w:webHidden/>
              </w:rPr>
              <w:tab/>
            </w:r>
            <w:r w:rsidR="00A27609">
              <w:rPr>
                <w:noProof/>
                <w:webHidden/>
              </w:rPr>
              <w:fldChar w:fldCharType="begin"/>
            </w:r>
            <w:r w:rsidR="00A27609">
              <w:rPr>
                <w:noProof/>
                <w:webHidden/>
              </w:rPr>
              <w:instrText xml:space="preserve"> PAGEREF _Toc499030940 \h </w:instrText>
            </w:r>
            <w:r w:rsidR="00A27609">
              <w:rPr>
                <w:noProof/>
                <w:webHidden/>
              </w:rPr>
            </w:r>
            <w:r w:rsidR="00A27609">
              <w:rPr>
                <w:noProof/>
                <w:webHidden/>
              </w:rPr>
              <w:fldChar w:fldCharType="separate"/>
            </w:r>
            <w:r w:rsidR="00A27609">
              <w:rPr>
                <w:noProof/>
                <w:webHidden/>
              </w:rPr>
              <w:t>21</w:t>
            </w:r>
            <w:r w:rsidR="00A27609">
              <w:rPr>
                <w:noProof/>
                <w:webHidden/>
              </w:rPr>
              <w:fldChar w:fldCharType="end"/>
            </w:r>
          </w:hyperlink>
        </w:p>
        <w:p w14:paraId="6AC82801" w14:textId="7ABD9D07" w:rsidR="00A27609" w:rsidRDefault="009C4C93">
          <w:pPr>
            <w:pStyle w:val="TOC3"/>
            <w:tabs>
              <w:tab w:val="right" w:leader="dot" w:pos="9350"/>
            </w:tabs>
            <w:rPr>
              <w:noProof/>
            </w:rPr>
          </w:pPr>
          <w:hyperlink w:anchor="_Toc499030941" w:history="1">
            <w:r w:rsidR="00A27609" w:rsidRPr="00334E7B">
              <w:rPr>
                <w:rStyle w:val="Hyperlink"/>
                <w:noProof/>
              </w:rPr>
              <w:t>Hose and Water Conveyance</w:t>
            </w:r>
            <w:r w:rsidR="00A27609">
              <w:rPr>
                <w:noProof/>
                <w:webHidden/>
              </w:rPr>
              <w:tab/>
            </w:r>
            <w:r w:rsidR="00A27609">
              <w:rPr>
                <w:noProof/>
                <w:webHidden/>
              </w:rPr>
              <w:fldChar w:fldCharType="begin"/>
            </w:r>
            <w:r w:rsidR="00A27609">
              <w:rPr>
                <w:noProof/>
                <w:webHidden/>
              </w:rPr>
              <w:instrText xml:space="preserve"> PAGEREF _Toc499030941 \h </w:instrText>
            </w:r>
            <w:r w:rsidR="00A27609">
              <w:rPr>
                <w:noProof/>
                <w:webHidden/>
              </w:rPr>
            </w:r>
            <w:r w:rsidR="00A27609">
              <w:rPr>
                <w:noProof/>
                <w:webHidden/>
              </w:rPr>
              <w:fldChar w:fldCharType="separate"/>
            </w:r>
            <w:r w:rsidR="00A27609">
              <w:rPr>
                <w:noProof/>
                <w:webHidden/>
              </w:rPr>
              <w:t>21</w:t>
            </w:r>
            <w:r w:rsidR="00A27609">
              <w:rPr>
                <w:noProof/>
                <w:webHidden/>
              </w:rPr>
              <w:fldChar w:fldCharType="end"/>
            </w:r>
          </w:hyperlink>
        </w:p>
        <w:p w14:paraId="1BB3AE45" w14:textId="006859A8" w:rsidR="00A27609" w:rsidRDefault="009C4C93">
          <w:pPr>
            <w:pStyle w:val="TOC3"/>
            <w:tabs>
              <w:tab w:val="right" w:leader="dot" w:pos="9350"/>
            </w:tabs>
            <w:rPr>
              <w:noProof/>
            </w:rPr>
          </w:pPr>
          <w:hyperlink w:anchor="_Toc499030942" w:history="1">
            <w:r w:rsidR="00A27609" w:rsidRPr="00334E7B">
              <w:rPr>
                <w:rStyle w:val="Hyperlink"/>
                <w:noProof/>
              </w:rPr>
              <w:t>Hose and Water Placement</w:t>
            </w:r>
            <w:r w:rsidR="00A27609">
              <w:rPr>
                <w:noProof/>
                <w:webHidden/>
              </w:rPr>
              <w:tab/>
            </w:r>
            <w:r w:rsidR="00A27609">
              <w:rPr>
                <w:noProof/>
                <w:webHidden/>
              </w:rPr>
              <w:fldChar w:fldCharType="begin"/>
            </w:r>
            <w:r w:rsidR="00A27609">
              <w:rPr>
                <w:noProof/>
                <w:webHidden/>
              </w:rPr>
              <w:instrText xml:space="preserve"> PAGEREF _Toc499030942 \h </w:instrText>
            </w:r>
            <w:r w:rsidR="00A27609">
              <w:rPr>
                <w:noProof/>
                <w:webHidden/>
              </w:rPr>
            </w:r>
            <w:r w:rsidR="00A27609">
              <w:rPr>
                <w:noProof/>
                <w:webHidden/>
              </w:rPr>
              <w:fldChar w:fldCharType="separate"/>
            </w:r>
            <w:r w:rsidR="00A27609">
              <w:rPr>
                <w:noProof/>
                <w:webHidden/>
              </w:rPr>
              <w:t>21</w:t>
            </w:r>
            <w:r w:rsidR="00A27609">
              <w:rPr>
                <w:noProof/>
                <w:webHidden/>
              </w:rPr>
              <w:fldChar w:fldCharType="end"/>
            </w:r>
          </w:hyperlink>
        </w:p>
        <w:p w14:paraId="573142F0" w14:textId="5A6F2645" w:rsidR="00A27609" w:rsidRDefault="009C4C93">
          <w:pPr>
            <w:pStyle w:val="TOC2"/>
            <w:tabs>
              <w:tab w:val="right" w:leader="dot" w:pos="9350"/>
            </w:tabs>
            <w:rPr>
              <w:noProof/>
            </w:rPr>
          </w:pPr>
          <w:hyperlink w:anchor="_Toc499030943" w:history="1">
            <w:r w:rsidR="00A27609" w:rsidRPr="00334E7B">
              <w:rPr>
                <w:rStyle w:val="Hyperlink"/>
                <w:noProof/>
              </w:rPr>
              <w:t>Invisible Objects</w:t>
            </w:r>
            <w:r w:rsidR="00A27609">
              <w:rPr>
                <w:noProof/>
                <w:webHidden/>
              </w:rPr>
              <w:tab/>
            </w:r>
            <w:r w:rsidR="00A27609">
              <w:rPr>
                <w:noProof/>
                <w:webHidden/>
              </w:rPr>
              <w:fldChar w:fldCharType="begin"/>
            </w:r>
            <w:r w:rsidR="00A27609">
              <w:rPr>
                <w:noProof/>
                <w:webHidden/>
              </w:rPr>
              <w:instrText xml:space="preserve"> PAGEREF _Toc499030943 \h </w:instrText>
            </w:r>
            <w:r w:rsidR="00A27609">
              <w:rPr>
                <w:noProof/>
                <w:webHidden/>
              </w:rPr>
            </w:r>
            <w:r w:rsidR="00A27609">
              <w:rPr>
                <w:noProof/>
                <w:webHidden/>
              </w:rPr>
              <w:fldChar w:fldCharType="separate"/>
            </w:r>
            <w:r w:rsidR="00A27609">
              <w:rPr>
                <w:noProof/>
                <w:webHidden/>
              </w:rPr>
              <w:t>22</w:t>
            </w:r>
            <w:r w:rsidR="00A27609">
              <w:rPr>
                <w:noProof/>
                <w:webHidden/>
              </w:rPr>
              <w:fldChar w:fldCharType="end"/>
            </w:r>
          </w:hyperlink>
        </w:p>
        <w:p w14:paraId="17E1E208" w14:textId="4E343A45" w:rsidR="00A27609" w:rsidRDefault="009C4C93">
          <w:pPr>
            <w:pStyle w:val="TOC3"/>
            <w:tabs>
              <w:tab w:val="right" w:leader="dot" w:pos="9350"/>
            </w:tabs>
            <w:rPr>
              <w:noProof/>
            </w:rPr>
          </w:pPr>
          <w:hyperlink w:anchor="_Toc499030944" w:history="1">
            <w:r w:rsidR="00A27609" w:rsidRPr="00334E7B">
              <w:rPr>
                <w:rStyle w:val="Hyperlink"/>
                <w:noProof/>
              </w:rPr>
              <w:t>Invisible Object Placement</w:t>
            </w:r>
            <w:r w:rsidR="00A27609">
              <w:rPr>
                <w:noProof/>
                <w:webHidden/>
              </w:rPr>
              <w:tab/>
            </w:r>
            <w:r w:rsidR="00A27609">
              <w:rPr>
                <w:noProof/>
                <w:webHidden/>
              </w:rPr>
              <w:fldChar w:fldCharType="begin"/>
            </w:r>
            <w:r w:rsidR="00A27609">
              <w:rPr>
                <w:noProof/>
                <w:webHidden/>
              </w:rPr>
              <w:instrText xml:space="preserve"> PAGEREF _Toc499030944 \h </w:instrText>
            </w:r>
            <w:r w:rsidR="00A27609">
              <w:rPr>
                <w:noProof/>
                <w:webHidden/>
              </w:rPr>
            </w:r>
            <w:r w:rsidR="00A27609">
              <w:rPr>
                <w:noProof/>
                <w:webHidden/>
              </w:rPr>
              <w:fldChar w:fldCharType="separate"/>
            </w:r>
            <w:r w:rsidR="00A27609">
              <w:rPr>
                <w:noProof/>
                <w:webHidden/>
              </w:rPr>
              <w:t>22</w:t>
            </w:r>
            <w:r w:rsidR="00A27609">
              <w:rPr>
                <w:noProof/>
                <w:webHidden/>
              </w:rPr>
              <w:fldChar w:fldCharType="end"/>
            </w:r>
          </w:hyperlink>
        </w:p>
        <w:p w14:paraId="4FA91583" w14:textId="22F968A4" w:rsidR="00A27609" w:rsidRDefault="009C4C93">
          <w:pPr>
            <w:pStyle w:val="TOC2"/>
            <w:tabs>
              <w:tab w:val="right" w:leader="dot" w:pos="9350"/>
            </w:tabs>
            <w:rPr>
              <w:noProof/>
            </w:rPr>
          </w:pPr>
          <w:hyperlink w:anchor="_Toc499030945" w:history="1">
            <w:r w:rsidR="00A27609" w:rsidRPr="00334E7B">
              <w:rPr>
                <w:rStyle w:val="Hyperlink"/>
                <w:noProof/>
              </w:rPr>
              <w:t>Cat Nip</w:t>
            </w:r>
            <w:r w:rsidR="00A27609">
              <w:rPr>
                <w:noProof/>
                <w:webHidden/>
              </w:rPr>
              <w:tab/>
            </w:r>
            <w:r w:rsidR="00A27609">
              <w:rPr>
                <w:noProof/>
                <w:webHidden/>
              </w:rPr>
              <w:fldChar w:fldCharType="begin"/>
            </w:r>
            <w:r w:rsidR="00A27609">
              <w:rPr>
                <w:noProof/>
                <w:webHidden/>
              </w:rPr>
              <w:instrText xml:space="preserve"> PAGEREF _Toc499030945 \h </w:instrText>
            </w:r>
            <w:r w:rsidR="00A27609">
              <w:rPr>
                <w:noProof/>
                <w:webHidden/>
              </w:rPr>
            </w:r>
            <w:r w:rsidR="00A27609">
              <w:rPr>
                <w:noProof/>
                <w:webHidden/>
              </w:rPr>
              <w:fldChar w:fldCharType="separate"/>
            </w:r>
            <w:r w:rsidR="00A27609">
              <w:rPr>
                <w:noProof/>
                <w:webHidden/>
              </w:rPr>
              <w:t>23</w:t>
            </w:r>
            <w:r w:rsidR="00A27609">
              <w:rPr>
                <w:noProof/>
                <w:webHidden/>
              </w:rPr>
              <w:fldChar w:fldCharType="end"/>
            </w:r>
          </w:hyperlink>
        </w:p>
        <w:p w14:paraId="24AB1CCE" w14:textId="31A707C6" w:rsidR="00A27609" w:rsidRDefault="009C4C93">
          <w:pPr>
            <w:pStyle w:val="TOC3"/>
            <w:tabs>
              <w:tab w:val="right" w:leader="dot" w:pos="9350"/>
            </w:tabs>
            <w:rPr>
              <w:noProof/>
            </w:rPr>
          </w:pPr>
          <w:hyperlink w:anchor="_Toc499030946" w:history="1">
            <w:r w:rsidR="00A27609" w:rsidRPr="00334E7B">
              <w:rPr>
                <w:rStyle w:val="Hyperlink"/>
                <w:noProof/>
              </w:rPr>
              <w:t>Cat Nip Placement</w:t>
            </w:r>
            <w:r w:rsidR="00A27609">
              <w:rPr>
                <w:noProof/>
                <w:webHidden/>
              </w:rPr>
              <w:tab/>
            </w:r>
            <w:r w:rsidR="00A27609">
              <w:rPr>
                <w:noProof/>
                <w:webHidden/>
              </w:rPr>
              <w:fldChar w:fldCharType="begin"/>
            </w:r>
            <w:r w:rsidR="00A27609">
              <w:rPr>
                <w:noProof/>
                <w:webHidden/>
              </w:rPr>
              <w:instrText xml:space="preserve"> PAGEREF _Toc499030946 \h </w:instrText>
            </w:r>
            <w:r w:rsidR="00A27609">
              <w:rPr>
                <w:noProof/>
                <w:webHidden/>
              </w:rPr>
            </w:r>
            <w:r w:rsidR="00A27609">
              <w:rPr>
                <w:noProof/>
                <w:webHidden/>
              </w:rPr>
              <w:fldChar w:fldCharType="separate"/>
            </w:r>
            <w:r w:rsidR="00A27609">
              <w:rPr>
                <w:noProof/>
                <w:webHidden/>
              </w:rPr>
              <w:t>23</w:t>
            </w:r>
            <w:r w:rsidR="00A27609">
              <w:rPr>
                <w:noProof/>
                <w:webHidden/>
              </w:rPr>
              <w:fldChar w:fldCharType="end"/>
            </w:r>
          </w:hyperlink>
        </w:p>
        <w:p w14:paraId="537CD8FC" w14:textId="4D17B958" w:rsidR="00A27609" w:rsidRDefault="009C4C93">
          <w:pPr>
            <w:pStyle w:val="TOC3"/>
            <w:tabs>
              <w:tab w:val="right" w:leader="dot" w:pos="9350"/>
            </w:tabs>
            <w:rPr>
              <w:noProof/>
            </w:rPr>
          </w:pPr>
          <w:hyperlink w:anchor="_Toc499030947" w:history="1">
            <w:r w:rsidR="00A27609" w:rsidRPr="00334E7B">
              <w:rPr>
                <w:rStyle w:val="Hyperlink"/>
                <w:noProof/>
              </w:rPr>
              <w:t>Cat Nip Art</w:t>
            </w:r>
            <w:r w:rsidR="00A27609">
              <w:rPr>
                <w:noProof/>
                <w:webHidden/>
              </w:rPr>
              <w:tab/>
            </w:r>
            <w:r w:rsidR="00A27609">
              <w:rPr>
                <w:noProof/>
                <w:webHidden/>
              </w:rPr>
              <w:fldChar w:fldCharType="begin"/>
            </w:r>
            <w:r w:rsidR="00A27609">
              <w:rPr>
                <w:noProof/>
                <w:webHidden/>
              </w:rPr>
              <w:instrText xml:space="preserve"> PAGEREF _Toc499030947 \h </w:instrText>
            </w:r>
            <w:r w:rsidR="00A27609">
              <w:rPr>
                <w:noProof/>
                <w:webHidden/>
              </w:rPr>
            </w:r>
            <w:r w:rsidR="00A27609">
              <w:rPr>
                <w:noProof/>
                <w:webHidden/>
              </w:rPr>
              <w:fldChar w:fldCharType="separate"/>
            </w:r>
            <w:r w:rsidR="00A27609">
              <w:rPr>
                <w:noProof/>
                <w:webHidden/>
              </w:rPr>
              <w:t>23</w:t>
            </w:r>
            <w:r w:rsidR="00A27609">
              <w:rPr>
                <w:noProof/>
                <w:webHidden/>
              </w:rPr>
              <w:fldChar w:fldCharType="end"/>
            </w:r>
          </w:hyperlink>
        </w:p>
        <w:p w14:paraId="779D26B1" w14:textId="635A5ACD" w:rsidR="00A27609" w:rsidRDefault="009C4C93">
          <w:pPr>
            <w:pStyle w:val="TOC3"/>
            <w:tabs>
              <w:tab w:val="right" w:leader="dot" w:pos="9350"/>
            </w:tabs>
            <w:rPr>
              <w:noProof/>
            </w:rPr>
          </w:pPr>
          <w:hyperlink w:anchor="_Toc499030948" w:history="1">
            <w:r w:rsidR="00A27609" w:rsidRPr="00334E7B">
              <w:rPr>
                <w:rStyle w:val="Hyperlink"/>
                <w:noProof/>
              </w:rPr>
              <w:t>Base Background Asset Sprites</w:t>
            </w:r>
            <w:r w:rsidR="00A27609">
              <w:rPr>
                <w:noProof/>
                <w:webHidden/>
              </w:rPr>
              <w:tab/>
            </w:r>
            <w:r w:rsidR="00A27609">
              <w:rPr>
                <w:noProof/>
                <w:webHidden/>
              </w:rPr>
              <w:fldChar w:fldCharType="begin"/>
            </w:r>
            <w:r w:rsidR="00A27609">
              <w:rPr>
                <w:noProof/>
                <w:webHidden/>
              </w:rPr>
              <w:instrText xml:space="preserve"> PAGEREF _Toc499030948 \h </w:instrText>
            </w:r>
            <w:r w:rsidR="00A27609">
              <w:rPr>
                <w:noProof/>
                <w:webHidden/>
              </w:rPr>
            </w:r>
            <w:r w:rsidR="00A27609">
              <w:rPr>
                <w:noProof/>
                <w:webHidden/>
              </w:rPr>
              <w:fldChar w:fldCharType="separate"/>
            </w:r>
            <w:r w:rsidR="00A27609">
              <w:rPr>
                <w:noProof/>
                <w:webHidden/>
              </w:rPr>
              <w:t>24</w:t>
            </w:r>
            <w:r w:rsidR="00A27609">
              <w:rPr>
                <w:noProof/>
                <w:webHidden/>
              </w:rPr>
              <w:fldChar w:fldCharType="end"/>
            </w:r>
          </w:hyperlink>
        </w:p>
        <w:p w14:paraId="62E24AC3" w14:textId="4F8830E3" w:rsidR="00A27609" w:rsidRDefault="009C4C93">
          <w:pPr>
            <w:pStyle w:val="TOC3"/>
            <w:tabs>
              <w:tab w:val="right" w:leader="dot" w:pos="9350"/>
            </w:tabs>
            <w:rPr>
              <w:noProof/>
            </w:rPr>
          </w:pPr>
          <w:hyperlink w:anchor="_Toc499030949" w:history="1">
            <w:r w:rsidR="00A27609" w:rsidRPr="00334E7B">
              <w:rPr>
                <w:rStyle w:val="Hyperlink"/>
                <w:noProof/>
              </w:rPr>
              <w:t>Modified Background Asset Sprites</w:t>
            </w:r>
            <w:r w:rsidR="00A27609">
              <w:rPr>
                <w:noProof/>
                <w:webHidden/>
              </w:rPr>
              <w:tab/>
            </w:r>
            <w:r w:rsidR="00A27609">
              <w:rPr>
                <w:noProof/>
                <w:webHidden/>
              </w:rPr>
              <w:fldChar w:fldCharType="begin"/>
            </w:r>
            <w:r w:rsidR="00A27609">
              <w:rPr>
                <w:noProof/>
                <w:webHidden/>
              </w:rPr>
              <w:instrText xml:space="preserve"> PAGEREF _Toc499030949 \h </w:instrText>
            </w:r>
            <w:r w:rsidR="00A27609">
              <w:rPr>
                <w:noProof/>
                <w:webHidden/>
              </w:rPr>
            </w:r>
            <w:r w:rsidR="00A27609">
              <w:rPr>
                <w:noProof/>
                <w:webHidden/>
              </w:rPr>
              <w:fldChar w:fldCharType="separate"/>
            </w:r>
            <w:r w:rsidR="00A27609">
              <w:rPr>
                <w:noProof/>
                <w:webHidden/>
              </w:rPr>
              <w:t>24</w:t>
            </w:r>
            <w:r w:rsidR="00A27609">
              <w:rPr>
                <w:noProof/>
                <w:webHidden/>
              </w:rPr>
              <w:fldChar w:fldCharType="end"/>
            </w:r>
          </w:hyperlink>
        </w:p>
        <w:p w14:paraId="1E5AFB6D" w14:textId="3E624D25" w:rsidR="00A27609" w:rsidRDefault="009C4C93">
          <w:pPr>
            <w:pStyle w:val="TOC2"/>
            <w:tabs>
              <w:tab w:val="right" w:leader="dot" w:pos="9350"/>
            </w:tabs>
            <w:rPr>
              <w:noProof/>
            </w:rPr>
          </w:pPr>
          <w:hyperlink w:anchor="_Toc499030950" w:history="1">
            <w:r w:rsidR="00A27609" w:rsidRPr="00334E7B">
              <w:rPr>
                <w:rStyle w:val="Hyperlink"/>
                <w:noProof/>
              </w:rPr>
              <w:t>Camera/HUD/UI</w:t>
            </w:r>
            <w:r w:rsidR="00A27609">
              <w:rPr>
                <w:noProof/>
                <w:webHidden/>
              </w:rPr>
              <w:tab/>
            </w:r>
            <w:r w:rsidR="00A27609">
              <w:rPr>
                <w:noProof/>
                <w:webHidden/>
              </w:rPr>
              <w:fldChar w:fldCharType="begin"/>
            </w:r>
            <w:r w:rsidR="00A27609">
              <w:rPr>
                <w:noProof/>
                <w:webHidden/>
              </w:rPr>
              <w:instrText xml:space="preserve"> PAGEREF _Toc499030950 \h </w:instrText>
            </w:r>
            <w:r w:rsidR="00A27609">
              <w:rPr>
                <w:noProof/>
                <w:webHidden/>
              </w:rPr>
            </w:r>
            <w:r w:rsidR="00A27609">
              <w:rPr>
                <w:noProof/>
                <w:webHidden/>
              </w:rPr>
              <w:fldChar w:fldCharType="separate"/>
            </w:r>
            <w:r w:rsidR="00A27609">
              <w:rPr>
                <w:noProof/>
                <w:webHidden/>
              </w:rPr>
              <w:t>25</w:t>
            </w:r>
            <w:r w:rsidR="00A27609">
              <w:rPr>
                <w:noProof/>
                <w:webHidden/>
              </w:rPr>
              <w:fldChar w:fldCharType="end"/>
            </w:r>
          </w:hyperlink>
        </w:p>
        <w:p w14:paraId="236C3D3F" w14:textId="2C980428" w:rsidR="00A27609" w:rsidRDefault="009C4C93">
          <w:pPr>
            <w:pStyle w:val="TOC1"/>
            <w:rPr>
              <w:noProof/>
            </w:rPr>
          </w:pPr>
          <w:hyperlink w:anchor="_Toc499030951" w:history="1">
            <w:r w:rsidR="00A27609" w:rsidRPr="00334E7B">
              <w:rPr>
                <w:rStyle w:val="Hyperlink"/>
                <w:noProof/>
              </w:rPr>
              <w:t>World Layout</w:t>
            </w:r>
            <w:r w:rsidR="00A27609">
              <w:rPr>
                <w:noProof/>
                <w:webHidden/>
              </w:rPr>
              <w:tab/>
            </w:r>
            <w:r w:rsidR="00A27609">
              <w:rPr>
                <w:noProof/>
                <w:webHidden/>
              </w:rPr>
              <w:fldChar w:fldCharType="begin"/>
            </w:r>
            <w:r w:rsidR="00A27609">
              <w:rPr>
                <w:noProof/>
                <w:webHidden/>
              </w:rPr>
              <w:instrText xml:space="preserve"> PAGEREF _Toc499030951 \h </w:instrText>
            </w:r>
            <w:r w:rsidR="00A27609">
              <w:rPr>
                <w:noProof/>
                <w:webHidden/>
              </w:rPr>
            </w:r>
            <w:r w:rsidR="00A27609">
              <w:rPr>
                <w:noProof/>
                <w:webHidden/>
              </w:rPr>
              <w:fldChar w:fldCharType="separate"/>
            </w:r>
            <w:r w:rsidR="00A27609">
              <w:rPr>
                <w:noProof/>
                <w:webHidden/>
              </w:rPr>
              <w:t>26</w:t>
            </w:r>
            <w:r w:rsidR="00A27609">
              <w:rPr>
                <w:noProof/>
                <w:webHidden/>
              </w:rPr>
              <w:fldChar w:fldCharType="end"/>
            </w:r>
          </w:hyperlink>
        </w:p>
        <w:p w14:paraId="0A7659A7" w14:textId="76DFAF5B" w:rsidR="00A27609" w:rsidRDefault="009C4C93">
          <w:pPr>
            <w:pStyle w:val="TOC2"/>
            <w:tabs>
              <w:tab w:val="right" w:leader="dot" w:pos="9350"/>
            </w:tabs>
            <w:rPr>
              <w:noProof/>
            </w:rPr>
          </w:pPr>
          <w:hyperlink w:anchor="_Toc499030952" w:history="1">
            <w:r w:rsidR="00A27609" w:rsidRPr="00334E7B">
              <w:rPr>
                <w:rStyle w:val="Hyperlink"/>
                <w:noProof/>
              </w:rPr>
              <w:t>Level Progression and Details</w:t>
            </w:r>
            <w:r w:rsidR="00A27609">
              <w:rPr>
                <w:noProof/>
                <w:webHidden/>
              </w:rPr>
              <w:tab/>
            </w:r>
            <w:r w:rsidR="00A27609">
              <w:rPr>
                <w:noProof/>
                <w:webHidden/>
              </w:rPr>
              <w:fldChar w:fldCharType="begin"/>
            </w:r>
            <w:r w:rsidR="00A27609">
              <w:rPr>
                <w:noProof/>
                <w:webHidden/>
              </w:rPr>
              <w:instrText xml:space="preserve"> PAGEREF _Toc499030952 \h </w:instrText>
            </w:r>
            <w:r w:rsidR="00A27609">
              <w:rPr>
                <w:noProof/>
                <w:webHidden/>
              </w:rPr>
            </w:r>
            <w:r w:rsidR="00A27609">
              <w:rPr>
                <w:noProof/>
                <w:webHidden/>
              </w:rPr>
              <w:fldChar w:fldCharType="separate"/>
            </w:r>
            <w:r w:rsidR="00A27609">
              <w:rPr>
                <w:noProof/>
                <w:webHidden/>
              </w:rPr>
              <w:t>27</w:t>
            </w:r>
            <w:r w:rsidR="00A27609">
              <w:rPr>
                <w:noProof/>
                <w:webHidden/>
              </w:rPr>
              <w:fldChar w:fldCharType="end"/>
            </w:r>
          </w:hyperlink>
        </w:p>
        <w:p w14:paraId="795A253F" w14:textId="6EAD696B" w:rsidR="00A27609" w:rsidRDefault="009C4C93">
          <w:pPr>
            <w:pStyle w:val="TOC3"/>
            <w:tabs>
              <w:tab w:val="right" w:leader="dot" w:pos="9350"/>
            </w:tabs>
            <w:rPr>
              <w:noProof/>
            </w:rPr>
          </w:pPr>
          <w:hyperlink w:anchor="_Toc499030953" w:history="1">
            <w:r w:rsidR="00A27609" w:rsidRPr="00334E7B">
              <w:rPr>
                <w:rStyle w:val="Hyperlink"/>
                <w:noProof/>
              </w:rPr>
              <w:t>Level Progression Table</w:t>
            </w:r>
            <w:r w:rsidR="00A27609">
              <w:rPr>
                <w:noProof/>
                <w:webHidden/>
              </w:rPr>
              <w:tab/>
            </w:r>
            <w:r w:rsidR="00A27609">
              <w:rPr>
                <w:noProof/>
                <w:webHidden/>
              </w:rPr>
              <w:fldChar w:fldCharType="begin"/>
            </w:r>
            <w:r w:rsidR="00A27609">
              <w:rPr>
                <w:noProof/>
                <w:webHidden/>
              </w:rPr>
              <w:instrText xml:space="preserve"> PAGEREF _Toc499030953 \h </w:instrText>
            </w:r>
            <w:r w:rsidR="00A27609">
              <w:rPr>
                <w:noProof/>
                <w:webHidden/>
              </w:rPr>
            </w:r>
            <w:r w:rsidR="00A27609">
              <w:rPr>
                <w:noProof/>
                <w:webHidden/>
              </w:rPr>
              <w:fldChar w:fldCharType="separate"/>
            </w:r>
            <w:r w:rsidR="00A27609">
              <w:rPr>
                <w:noProof/>
                <w:webHidden/>
              </w:rPr>
              <w:t>27</w:t>
            </w:r>
            <w:r w:rsidR="00A27609">
              <w:rPr>
                <w:noProof/>
                <w:webHidden/>
              </w:rPr>
              <w:fldChar w:fldCharType="end"/>
            </w:r>
          </w:hyperlink>
        </w:p>
        <w:p w14:paraId="1253C9F7" w14:textId="04AD4289" w:rsidR="00A27609" w:rsidRDefault="009C4C93">
          <w:pPr>
            <w:pStyle w:val="TOC3"/>
            <w:tabs>
              <w:tab w:val="right" w:leader="dot" w:pos="9350"/>
            </w:tabs>
            <w:rPr>
              <w:noProof/>
            </w:rPr>
          </w:pPr>
          <w:hyperlink w:anchor="_Toc499030954" w:history="1">
            <w:r w:rsidR="00A27609" w:rsidRPr="00334E7B">
              <w:rPr>
                <w:rStyle w:val="Hyperlink"/>
                <w:noProof/>
              </w:rPr>
              <w:t>Level 1: Tutorial 1</w:t>
            </w:r>
            <w:r w:rsidR="00A27609">
              <w:rPr>
                <w:noProof/>
                <w:webHidden/>
              </w:rPr>
              <w:tab/>
            </w:r>
            <w:r w:rsidR="00A27609">
              <w:rPr>
                <w:noProof/>
                <w:webHidden/>
              </w:rPr>
              <w:fldChar w:fldCharType="begin"/>
            </w:r>
            <w:r w:rsidR="00A27609">
              <w:rPr>
                <w:noProof/>
                <w:webHidden/>
              </w:rPr>
              <w:instrText xml:space="preserve"> PAGEREF _Toc499030954 \h </w:instrText>
            </w:r>
            <w:r w:rsidR="00A27609">
              <w:rPr>
                <w:noProof/>
                <w:webHidden/>
              </w:rPr>
            </w:r>
            <w:r w:rsidR="00A27609">
              <w:rPr>
                <w:noProof/>
                <w:webHidden/>
              </w:rPr>
              <w:fldChar w:fldCharType="separate"/>
            </w:r>
            <w:r w:rsidR="00A27609">
              <w:rPr>
                <w:noProof/>
                <w:webHidden/>
              </w:rPr>
              <w:t>28</w:t>
            </w:r>
            <w:r w:rsidR="00A27609">
              <w:rPr>
                <w:noProof/>
                <w:webHidden/>
              </w:rPr>
              <w:fldChar w:fldCharType="end"/>
            </w:r>
          </w:hyperlink>
        </w:p>
        <w:p w14:paraId="3377C7BF" w14:textId="3A7C4EBD" w:rsidR="00A27609" w:rsidRDefault="009C4C93">
          <w:pPr>
            <w:pStyle w:val="TOC3"/>
            <w:tabs>
              <w:tab w:val="right" w:leader="dot" w:pos="9350"/>
            </w:tabs>
            <w:rPr>
              <w:noProof/>
            </w:rPr>
          </w:pPr>
          <w:hyperlink w:anchor="_Toc499030955" w:history="1">
            <w:r w:rsidR="00A27609" w:rsidRPr="00334E7B">
              <w:rPr>
                <w:rStyle w:val="Hyperlink"/>
                <w:noProof/>
              </w:rPr>
              <w:t>Level 2: Tutorial 2</w:t>
            </w:r>
            <w:r w:rsidR="00A27609">
              <w:rPr>
                <w:noProof/>
                <w:webHidden/>
              </w:rPr>
              <w:tab/>
            </w:r>
            <w:r w:rsidR="00A27609">
              <w:rPr>
                <w:noProof/>
                <w:webHidden/>
              </w:rPr>
              <w:fldChar w:fldCharType="begin"/>
            </w:r>
            <w:r w:rsidR="00A27609">
              <w:rPr>
                <w:noProof/>
                <w:webHidden/>
              </w:rPr>
              <w:instrText xml:space="preserve"> PAGEREF _Toc499030955 \h </w:instrText>
            </w:r>
            <w:r w:rsidR="00A27609">
              <w:rPr>
                <w:noProof/>
                <w:webHidden/>
              </w:rPr>
            </w:r>
            <w:r w:rsidR="00A27609">
              <w:rPr>
                <w:noProof/>
                <w:webHidden/>
              </w:rPr>
              <w:fldChar w:fldCharType="separate"/>
            </w:r>
            <w:r w:rsidR="00A27609">
              <w:rPr>
                <w:noProof/>
                <w:webHidden/>
              </w:rPr>
              <w:t>28</w:t>
            </w:r>
            <w:r w:rsidR="00A27609">
              <w:rPr>
                <w:noProof/>
                <w:webHidden/>
              </w:rPr>
              <w:fldChar w:fldCharType="end"/>
            </w:r>
          </w:hyperlink>
        </w:p>
        <w:p w14:paraId="1536BB03" w14:textId="7708EE79" w:rsidR="00A27609" w:rsidRDefault="009C4C93">
          <w:pPr>
            <w:pStyle w:val="TOC3"/>
            <w:tabs>
              <w:tab w:val="right" w:leader="dot" w:pos="9350"/>
            </w:tabs>
            <w:rPr>
              <w:noProof/>
            </w:rPr>
          </w:pPr>
          <w:hyperlink w:anchor="_Toc499030956" w:history="1">
            <w:r w:rsidR="00A27609" w:rsidRPr="00334E7B">
              <w:rPr>
                <w:rStyle w:val="Hyperlink"/>
                <w:noProof/>
              </w:rPr>
              <w:t>Level 3: Tutorial 3</w:t>
            </w:r>
            <w:r w:rsidR="00A27609">
              <w:rPr>
                <w:noProof/>
                <w:webHidden/>
              </w:rPr>
              <w:tab/>
            </w:r>
            <w:r w:rsidR="00A27609">
              <w:rPr>
                <w:noProof/>
                <w:webHidden/>
              </w:rPr>
              <w:fldChar w:fldCharType="begin"/>
            </w:r>
            <w:r w:rsidR="00A27609">
              <w:rPr>
                <w:noProof/>
                <w:webHidden/>
              </w:rPr>
              <w:instrText xml:space="preserve"> PAGEREF _Toc499030956 \h </w:instrText>
            </w:r>
            <w:r w:rsidR="00A27609">
              <w:rPr>
                <w:noProof/>
                <w:webHidden/>
              </w:rPr>
            </w:r>
            <w:r w:rsidR="00A27609">
              <w:rPr>
                <w:noProof/>
                <w:webHidden/>
              </w:rPr>
              <w:fldChar w:fldCharType="separate"/>
            </w:r>
            <w:r w:rsidR="00A27609">
              <w:rPr>
                <w:noProof/>
                <w:webHidden/>
              </w:rPr>
              <w:t>29</w:t>
            </w:r>
            <w:r w:rsidR="00A27609">
              <w:rPr>
                <w:noProof/>
                <w:webHidden/>
              </w:rPr>
              <w:fldChar w:fldCharType="end"/>
            </w:r>
          </w:hyperlink>
        </w:p>
        <w:p w14:paraId="6FB126A6" w14:textId="334F9844" w:rsidR="00A27609" w:rsidRDefault="009C4C93">
          <w:pPr>
            <w:pStyle w:val="TOC3"/>
            <w:tabs>
              <w:tab w:val="right" w:leader="dot" w:pos="9350"/>
            </w:tabs>
            <w:rPr>
              <w:noProof/>
            </w:rPr>
          </w:pPr>
          <w:hyperlink w:anchor="_Toc499030957" w:history="1">
            <w:r w:rsidR="00A27609" w:rsidRPr="00334E7B">
              <w:rPr>
                <w:rStyle w:val="Hyperlink"/>
                <w:noProof/>
              </w:rPr>
              <w:t>Level 4: Bunny</w:t>
            </w:r>
            <w:r w:rsidR="00A27609">
              <w:rPr>
                <w:noProof/>
                <w:webHidden/>
              </w:rPr>
              <w:tab/>
            </w:r>
            <w:r w:rsidR="00A27609">
              <w:rPr>
                <w:noProof/>
                <w:webHidden/>
              </w:rPr>
              <w:fldChar w:fldCharType="begin"/>
            </w:r>
            <w:r w:rsidR="00A27609">
              <w:rPr>
                <w:noProof/>
                <w:webHidden/>
              </w:rPr>
              <w:instrText xml:space="preserve"> PAGEREF _Toc499030957 \h </w:instrText>
            </w:r>
            <w:r w:rsidR="00A27609">
              <w:rPr>
                <w:noProof/>
                <w:webHidden/>
              </w:rPr>
            </w:r>
            <w:r w:rsidR="00A27609">
              <w:rPr>
                <w:noProof/>
                <w:webHidden/>
              </w:rPr>
              <w:fldChar w:fldCharType="separate"/>
            </w:r>
            <w:r w:rsidR="00A27609">
              <w:rPr>
                <w:noProof/>
                <w:webHidden/>
              </w:rPr>
              <w:t>29</w:t>
            </w:r>
            <w:r w:rsidR="00A27609">
              <w:rPr>
                <w:noProof/>
                <w:webHidden/>
              </w:rPr>
              <w:fldChar w:fldCharType="end"/>
            </w:r>
          </w:hyperlink>
        </w:p>
        <w:p w14:paraId="7A248FDC" w14:textId="52F4BD31" w:rsidR="00A27609" w:rsidRDefault="009C4C93">
          <w:pPr>
            <w:pStyle w:val="TOC3"/>
            <w:tabs>
              <w:tab w:val="right" w:leader="dot" w:pos="9350"/>
            </w:tabs>
            <w:rPr>
              <w:noProof/>
            </w:rPr>
          </w:pPr>
          <w:hyperlink w:anchor="_Toc499030958" w:history="1">
            <w:r w:rsidR="00A27609" w:rsidRPr="00334E7B">
              <w:rPr>
                <w:rStyle w:val="Hyperlink"/>
                <w:noProof/>
              </w:rPr>
              <w:t>Level 5: Smol Tank</w:t>
            </w:r>
            <w:r w:rsidR="00A27609">
              <w:rPr>
                <w:noProof/>
                <w:webHidden/>
              </w:rPr>
              <w:tab/>
            </w:r>
            <w:r w:rsidR="00A27609">
              <w:rPr>
                <w:noProof/>
                <w:webHidden/>
              </w:rPr>
              <w:fldChar w:fldCharType="begin"/>
            </w:r>
            <w:r w:rsidR="00A27609">
              <w:rPr>
                <w:noProof/>
                <w:webHidden/>
              </w:rPr>
              <w:instrText xml:space="preserve"> PAGEREF _Toc499030958 \h </w:instrText>
            </w:r>
            <w:r w:rsidR="00A27609">
              <w:rPr>
                <w:noProof/>
                <w:webHidden/>
              </w:rPr>
            </w:r>
            <w:r w:rsidR="00A27609">
              <w:rPr>
                <w:noProof/>
                <w:webHidden/>
              </w:rPr>
              <w:fldChar w:fldCharType="separate"/>
            </w:r>
            <w:r w:rsidR="00A27609">
              <w:rPr>
                <w:noProof/>
                <w:webHidden/>
              </w:rPr>
              <w:t>30</w:t>
            </w:r>
            <w:r w:rsidR="00A27609">
              <w:rPr>
                <w:noProof/>
                <w:webHidden/>
              </w:rPr>
              <w:fldChar w:fldCharType="end"/>
            </w:r>
          </w:hyperlink>
        </w:p>
        <w:p w14:paraId="67AFD7F1" w14:textId="486C54FA" w:rsidR="00A27609" w:rsidRDefault="009C4C93">
          <w:pPr>
            <w:pStyle w:val="TOC3"/>
            <w:tabs>
              <w:tab w:val="right" w:leader="dot" w:pos="9350"/>
            </w:tabs>
            <w:rPr>
              <w:noProof/>
            </w:rPr>
          </w:pPr>
          <w:hyperlink w:anchor="_Toc499030959" w:history="1">
            <w:r w:rsidR="00A27609" w:rsidRPr="00334E7B">
              <w:rPr>
                <w:rStyle w:val="Hyperlink"/>
                <w:noProof/>
              </w:rPr>
              <w:t>Level 6: Tank Boi</w:t>
            </w:r>
            <w:r w:rsidR="00A27609">
              <w:rPr>
                <w:noProof/>
                <w:webHidden/>
              </w:rPr>
              <w:tab/>
            </w:r>
            <w:r w:rsidR="00A27609">
              <w:rPr>
                <w:noProof/>
                <w:webHidden/>
              </w:rPr>
              <w:fldChar w:fldCharType="begin"/>
            </w:r>
            <w:r w:rsidR="00A27609">
              <w:rPr>
                <w:noProof/>
                <w:webHidden/>
              </w:rPr>
              <w:instrText xml:space="preserve"> PAGEREF _Toc499030959 \h </w:instrText>
            </w:r>
            <w:r w:rsidR="00A27609">
              <w:rPr>
                <w:noProof/>
                <w:webHidden/>
              </w:rPr>
            </w:r>
            <w:r w:rsidR="00A27609">
              <w:rPr>
                <w:noProof/>
                <w:webHidden/>
              </w:rPr>
              <w:fldChar w:fldCharType="separate"/>
            </w:r>
            <w:r w:rsidR="00A27609">
              <w:rPr>
                <w:noProof/>
                <w:webHidden/>
              </w:rPr>
              <w:t>30</w:t>
            </w:r>
            <w:r w:rsidR="00A27609">
              <w:rPr>
                <w:noProof/>
                <w:webHidden/>
              </w:rPr>
              <w:fldChar w:fldCharType="end"/>
            </w:r>
          </w:hyperlink>
        </w:p>
        <w:p w14:paraId="5FFC1D7A" w14:textId="7A5EA688" w:rsidR="00A27609" w:rsidRDefault="009C4C93">
          <w:pPr>
            <w:pStyle w:val="TOC3"/>
            <w:tabs>
              <w:tab w:val="right" w:leader="dot" w:pos="9350"/>
            </w:tabs>
            <w:rPr>
              <w:noProof/>
            </w:rPr>
          </w:pPr>
          <w:hyperlink w:anchor="_Toc499030960" w:history="1">
            <w:r w:rsidR="00A27609" w:rsidRPr="00334E7B">
              <w:rPr>
                <w:rStyle w:val="Hyperlink"/>
                <w:noProof/>
              </w:rPr>
              <w:t>Level 7: Man w Cane</w:t>
            </w:r>
            <w:r w:rsidR="00A27609">
              <w:rPr>
                <w:noProof/>
                <w:webHidden/>
              </w:rPr>
              <w:tab/>
            </w:r>
            <w:r w:rsidR="00A27609">
              <w:rPr>
                <w:noProof/>
                <w:webHidden/>
              </w:rPr>
              <w:fldChar w:fldCharType="begin"/>
            </w:r>
            <w:r w:rsidR="00A27609">
              <w:rPr>
                <w:noProof/>
                <w:webHidden/>
              </w:rPr>
              <w:instrText xml:space="preserve"> PAGEREF _Toc499030960 \h </w:instrText>
            </w:r>
            <w:r w:rsidR="00A27609">
              <w:rPr>
                <w:noProof/>
                <w:webHidden/>
              </w:rPr>
            </w:r>
            <w:r w:rsidR="00A27609">
              <w:rPr>
                <w:noProof/>
                <w:webHidden/>
              </w:rPr>
              <w:fldChar w:fldCharType="separate"/>
            </w:r>
            <w:r w:rsidR="00A27609">
              <w:rPr>
                <w:noProof/>
                <w:webHidden/>
              </w:rPr>
              <w:t>31</w:t>
            </w:r>
            <w:r w:rsidR="00A27609">
              <w:rPr>
                <w:noProof/>
                <w:webHidden/>
              </w:rPr>
              <w:fldChar w:fldCharType="end"/>
            </w:r>
          </w:hyperlink>
        </w:p>
        <w:p w14:paraId="6603C4DC" w14:textId="3B4EF0FC" w:rsidR="00A27609" w:rsidRDefault="009C4C93">
          <w:pPr>
            <w:pStyle w:val="TOC3"/>
            <w:tabs>
              <w:tab w:val="right" w:leader="dot" w:pos="9350"/>
            </w:tabs>
            <w:rPr>
              <w:noProof/>
            </w:rPr>
          </w:pPr>
          <w:hyperlink w:anchor="_Toc499030961" w:history="1">
            <w:r w:rsidR="00A27609" w:rsidRPr="00334E7B">
              <w:rPr>
                <w:rStyle w:val="Hyperlink"/>
                <w:noProof/>
              </w:rPr>
              <w:t>Level 8: Thicc Sticc</w:t>
            </w:r>
            <w:r w:rsidR="00A27609">
              <w:rPr>
                <w:noProof/>
                <w:webHidden/>
              </w:rPr>
              <w:tab/>
            </w:r>
            <w:r w:rsidR="00A27609">
              <w:rPr>
                <w:noProof/>
                <w:webHidden/>
              </w:rPr>
              <w:fldChar w:fldCharType="begin"/>
            </w:r>
            <w:r w:rsidR="00A27609">
              <w:rPr>
                <w:noProof/>
                <w:webHidden/>
              </w:rPr>
              <w:instrText xml:space="preserve"> PAGEREF _Toc499030961 \h </w:instrText>
            </w:r>
            <w:r w:rsidR="00A27609">
              <w:rPr>
                <w:noProof/>
                <w:webHidden/>
              </w:rPr>
            </w:r>
            <w:r w:rsidR="00A27609">
              <w:rPr>
                <w:noProof/>
                <w:webHidden/>
              </w:rPr>
              <w:fldChar w:fldCharType="separate"/>
            </w:r>
            <w:r w:rsidR="00A27609">
              <w:rPr>
                <w:noProof/>
                <w:webHidden/>
              </w:rPr>
              <w:t>31</w:t>
            </w:r>
            <w:r w:rsidR="00A27609">
              <w:rPr>
                <w:noProof/>
                <w:webHidden/>
              </w:rPr>
              <w:fldChar w:fldCharType="end"/>
            </w:r>
          </w:hyperlink>
        </w:p>
        <w:p w14:paraId="39A40935" w14:textId="69197393" w:rsidR="00A27609" w:rsidRDefault="009C4C93">
          <w:pPr>
            <w:pStyle w:val="TOC3"/>
            <w:tabs>
              <w:tab w:val="right" w:leader="dot" w:pos="9350"/>
            </w:tabs>
            <w:rPr>
              <w:noProof/>
            </w:rPr>
          </w:pPr>
          <w:hyperlink w:anchor="_Toc499030962" w:history="1">
            <w:r w:rsidR="00A27609" w:rsidRPr="00334E7B">
              <w:rPr>
                <w:rStyle w:val="Hyperlink"/>
                <w:noProof/>
              </w:rPr>
              <w:t>Level 9: Signs</w:t>
            </w:r>
            <w:r w:rsidR="00A27609">
              <w:rPr>
                <w:noProof/>
                <w:webHidden/>
              </w:rPr>
              <w:tab/>
            </w:r>
            <w:r w:rsidR="00A27609">
              <w:rPr>
                <w:noProof/>
                <w:webHidden/>
              </w:rPr>
              <w:fldChar w:fldCharType="begin"/>
            </w:r>
            <w:r w:rsidR="00A27609">
              <w:rPr>
                <w:noProof/>
                <w:webHidden/>
              </w:rPr>
              <w:instrText xml:space="preserve"> PAGEREF _Toc499030962 \h </w:instrText>
            </w:r>
            <w:r w:rsidR="00A27609">
              <w:rPr>
                <w:noProof/>
                <w:webHidden/>
              </w:rPr>
            </w:r>
            <w:r w:rsidR="00A27609">
              <w:rPr>
                <w:noProof/>
                <w:webHidden/>
              </w:rPr>
              <w:fldChar w:fldCharType="separate"/>
            </w:r>
            <w:r w:rsidR="00A27609">
              <w:rPr>
                <w:noProof/>
                <w:webHidden/>
              </w:rPr>
              <w:t>32</w:t>
            </w:r>
            <w:r w:rsidR="00A27609">
              <w:rPr>
                <w:noProof/>
                <w:webHidden/>
              </w:rPr>
              <w:fldChar w:fldCharType="end"/>
            </w:r>
          </w:hyperlink>
        </w:p>
        <w:p w14:paraId="65021590" w14:textId="40D63B03" w:rsidR="00A27609" w:rsidRDefault="009C4C93">
          <w:pPr>
            <w:pStyle w:val="TOC3"/>
            <w:tabs>
              <w:tab w:val="right" w:leader="dot" w:pos="9350"/>
            </w:tabs>
            <w:rPr>
              <w:noProof/>
            </w:rPr>
          </w:pPr>
          <w:hyperlink w:anchor="_Toc499030963" w:history="1">
            <w:r w:rsidR="00A27609" w:rsidRPr="00334E7B">
              <w:rPr>
                <w:rStyle w:val="Hyperlink"/>
                <w:noProof/>
              </w:rPr>
              <w:t>Level 10: New Dog Who Dis</w:t>
            </w:r>
            <w:r w:rsidR="00A27609">
              <w:rPr>
                <w:noProof/>
                <w:webHidden/>
              </w:rPr>
              <w:tab/>
            </w:r>
            <w:r w:rsidR="00A27609">
              <w:rPr>
                <w:noProof/>
                <w:webHidden/>
              </w:rPr>
              <w:fldChar w:fldCharType="begin"/>
            </w:r>
            <w:r w:rsidR="00A27609">
              <w:rPr>
                <w:noProof/>
                <w:webHidden/>
              </w:rPr>
              <w:instrText xml:space="preserve"> PAGEREF _Toc499030963 \h </w:instrText>
            </w:r>
            <w:r w:rsidR="00A27609">
              <w:rPr>
                <w:noProof/>
                <w:webHidden/>
              </w:rPr>
            </w:r>
            <w:r w:rsidR="00A27609">
              <w:rPr>
                <w:noProof/>
                <w:webHidden/>
              </w:rPr>
              <w:fldChar w:fldCharType="separate"/>
            </w:r>
            <w:r w:rsidR="00A27609">
              <w:rPr>
                <w:noProof/>
                <w:webHidden/>
              </w:rPr>
              <w:t>32</w:t>
            </w:r>
            <w:r w:rsidR="00A27609">
              <w:rPr>
                <w:noProof/>
                <w:webHidden/>
              </w:rPr>
              <w:fldChar w:fldCharType="end"/>
            </w:r>
          </w:hyperlink>
        </w:p>
        <w:p w14:paraId="1C0210F4" w14:textId="01243336" w:rsidR="00A27609" w:rsidRDefault="009C4C93">
          <w:pPr>
            <w:pStyle w:val="TOC3"/>
            <w:tabs>
              <w:tab w:val="right" w:leader="dot" w:pos="9350"/>
            </w:tabs>
            <w:rPr>
              <w:noProof/>
            </w:rPr>
          </w:pPr>
          <w:hyperlink w:anchor="_Toc499030964" w:history="1">
            <w:r w:rsidR="00A27609" w:rsidRPr="00334E7B">
              <w:rPr>
                <w:rStyle w:val="Hyperlink"/>
                <w:noProof/>
              </w:rPr>
              <w:t>Level 11: Hummer</w:t>
            </w:r>
            <w:r w:rsidR="00A27609">
              <w:rPr>
                <w:noProof/>
                <w:webHidden/>
              </w:rPr>
              <w:tab/>
            </w:r>
            <w:r w:rsidR="00A27609">
              <w:rPr>
                <w:noProof/>
                <w:webHidden/>
              </w:rPr>
              <w:fldChar w:fldCharType="begin"/>
            </w:r>
            <w:r w:rsidR="00A27609">
              <w:rPr>
                <w:noProof/>
                <w:webHidden/>
              </w:rPr>
              <w:instrText xml:space="preserve"> PAGEREF _Toc499030964 \h </w:instrText>
            </w:r>
            <w:r w:rsidR="00A27609">
              <w:rPr>
                <w:noProof/>
                <w:webHidden/>
              </w:rPr>
            </w:r>
            <w:r w:rsidR="00A27609">
              <w:rPr>
                <w:noProof/>
                <w:webHidden/>
              </w:rPr>
              <w:fldChar w:fldCharType="separate"/>
            </w:r>
            <w:r w:rsidR="00A27609">
              <w:rPr>
                <w:noProof/>
                <w:webHidden/>
              </w:rPr>
              <w:t>33</w:t>
            </w:r>
            <w:r w:rsidR="00A27609">
              <w:rPr>
                <w:noProof/>
                <w:webHidden/>
              </w:rPr>
              <w:fldChar w:fldCharType="end"/>
            </w:r>
          </w:hyperlink>
        </w:p>
        <w:p w14:paraId="165119BD" w14:textId="347FACA2" w:rsidR="00A27609" w:rsidRDefault="009C4C93">
          <w:pPr>
            <w:pStyle w:val="TOC3"/>
            <w:tabs>
              <w:tab w:val="right" w:leader="dot" w:pos="9350"/>
            </w:tabs>
            <w:rPr>
              <w:noProof/>
            </w:rPr>
          </w:pPr>
          <w:hyperlink w:anchor="_Toc499030965" w:history="1">
            <w:r w:rsidR="00A27609" w:rsidRPr="00334E7B">
              <w:rPr>
                <w:rStyle w:val="Hyperlink"/>
                <w:noProof/>
              </w:rPr>
              <w:t>Level 12: Mirrorz</w:t>
            </w:r>
            <w:r w:rsidR="00A27609">
              <w:rPr>
                <w:noProof/>
                <w:webHidden/>
              </w:rPr>
              <w:tab/>
            </w:r>
            <w:r w:rsidR="00A27609">
              <w:rPr>
                <w:noProof/>
                <w:webHidden/>
              </w:rPr>
              <w:fldChar w:fldCharType="begin"/>
            </w:r>
            <w:r w:rsidR="00A27609">
              <w:rPr>
                <w:noProof/>
                <w:webHidden/>
              </w:rPr>
              <w:instrText xml:space="preserve"> PAGEREF _Toc499030965 \h </w:instrText>
            </w:r>
            <w:r w:rsidR="00A27609">
              <w:rPr>
                <w:noProof/>
                <w:webHidden/>
              </w:rPr>
            </w:r>
            <w:r w:rsidR="00A27609">
              <w:rPr>
                <w:noProof/>
                <w:webHidden/>
              </w:rPr>
              <w:fldChar w:fldCharType="separate"/>
            </w:r>
            <w:r w:rsidR="00A27609">
              <w:rPr>
                <w:noProof/>
                <w:webHidden/>
              </w:rPr>
              <w:t>33</w:t>
            </w:r>
            <w:r w:rsidR="00A27609">
              <w:rPr>
                <w:noProof/>
                <w:webHidden/>
              </w:rPr>
              <w:fldChar w:fldCharType="end"/>
            </w:r>
          </w:hyperlink>
        </w:p>
        <w:p w14:paraId="40552ADF" w14:textId="47B52E73" w:rsidR="00A27609" w:rsidRDefault="009C4C93">
          <w:pPr>
            <w:pStyle w:val="TOC1"/>
            <w:rPr>
              <w:noProof/>
            </w:rPr>
          </w:pPr>
          <w:hyperlink w:anchor="_Toc499030966" w:history="1">
            <w:r w:rsidR="00A27609" w:rsidRPr="00334E7B">
              <w:rPr>
                <w:rStyle w:val="Hyperlink"/>
                <w:noProof/>
              </w:rPr>
              <w:t>Menu System</w:t>
            </w:r>
            <w:r w:rsidR="00A27609">
              <w:rPr>
                <w:noProof/>
                <w:webHidden/>
              </w:rPr>
              <w:tab/>
            </w:r>
            <w:r w:rsidR="00A27609">
              <w:rPr>
                <w:noProof/>
                <w:webHidden/>
              </w:rPr>
              <w:fldChar w:fldCharType="begin"/>
            </w:r>
            <w:r w:rsidR="00A27609">
              <w:rPr>
                <w:noProof/>
                <w:webHidden/>
              </w:rPr>
              <w:instrText xml:space="preserve"> PAGEREF _Toc499030966 \h </w:instrText>
            </w:r>
            <w:r w:rsidR="00A27609">
              <w:rPr>
                <w:noProof/>
                <w:webHidden/>
              </w:rPr>
            </w:r>
            <w:r w:rsidR="00A27609">
              <w:rPr>
                <w:noProof/>
                <w:webHidden/>
              </w:rPr>
              <w:fldChar w:fldCharType="separate"/>
            </w:r>
            <w:r w:rsidR="00A27609">
              <w:rPr>
                <w:noProof/>
                <w:webHidden/>
              </w:rPr>
              <w:t>34</w:t>
            </w:r>
            <w:r w:rsidR="00A27609">
              <w:rPr>
                <w:noProof/>
                <w:webHidden/>
              </w:rPr>
              <w:fldChar w:fldCharType="end"/>
            </w:r>
          </w:hyperlink>
        </w:p>
        <w:p w14:paraId="1E5A843B" w14:textId="4C9E32A2" w:rsidR="00A27609" w:rsidRDefault="009C4C93">
          <w:pPr>
            <w:pStyle w:val="TOC2"/>
            <w:tabs>
              <w:tab w:val="right" w:leader="dot" w:pos="9350"/>
            </w:tabs>
            <w:rPr>
              <w:noProof/>
            </w:rPr>
          </w:pPr>
          <w:hyperlink w:anchor="_Toc499030967" w:history="1">
            <w:r w:rsidR="00A27609" w:rsidRPr="00334E7B">
              <w:rPr>
                <w:rStyle w:val="Hyperlink"/>
                <w:noProof/>
              </w:rPr>
              <w:t>Menu Flow</w:t>
            </w:r>
            <w:r w:rsidR="00A27609">
              <w:rPr>
                <w:noProof/>
                <w:webHidden/>
              </w:rPr>
              <w:tab/>
            </w:r>
            <w:r w:rsidR="00A27609">
              <w:rPr>
                <w:noProof/>
                <w:webHidden/>
              </w:rPr>
              <w:fldChar w:fldCharType="begin"/>
            </w:r>
            <w:r w:rsidR="00A27609">
              <w:rPr>
                <w:noProof/>
                <w:webHidden/>
              </w:rPr>
              <w:instrText xml:space="preserve"> PAGEREF _Toc499030967 \h </w:instrText>
            </w:r>
            <w:r w:rsidR="00A27609">
              <w:rPr>
                <w:noProof/>
                <w:webHidden/>
              </w:rPr>
            </w:r>
            <w:r w:rsidR="00A27609">
              <w:rPr>
                <w:noProof/>
                <w:webHidden/>
              </w:rPr>
              <w:fldChar w:fldCharType="separate"/>
            </w:r>
            <w:r w:rsidR="00A27609">
              <w:rPr>
                <w:noProof/>
                <w:webHidden/>
              </w:rPr>
              <w:t>34</w:t>
            </w:r>
            <w:r w:rsidR="00A27609">
              <w:rPr>
                <w:noProof/>
                <w:webHidden/>
              </w:rPr>
              <w:fldChar w:fldCharType="end"/>
            </w:r>
          </w:hyperlink>
        </w:p>
        <w:p w14:paraId="118F8F66" w14:textId="3BE7D572" w:rsidR="00A27609" w:rsidRDefault="009C4C93">
          <w:pPr>
            <w:pStyle w:val="TOC2"/>
            <w:tabs>
              <w:tab w:val="right" w:leader="dot" w:pos="9350"/>
            </w:tabs>
            <w:rPr>
              <w:noProof/>
            </w:rPr>
          </w:pPr>
          <w:hyperlink w:anchor="_Toc499030968" w:history="1">
            <w:r w:rsidR="00A27609" w:rsidRPr="00334E7B">
              <w:rPr>
                <w:rStyle w:val="Hyperlink"/>
                <w:noProof/>
              </w:rPr>
              <w:t>Menu Descriptions</w:t>
            </w:r>
            <w:r w:rsidR="00A27609">
              <w:rPr>
                <w:noProof/>
                <w:webHidden/>
              </w:rPr>
              <w:tab/>
            </w:r>
            <w:r w:rsidR="00A27609">
              <w:rPr>
                <w:noProof/>
                <w:webHidden/>
              </w:rPr>
              <w:fldChar w:fldCharType="begin"/>
            </w:r>
            <w:r w:rsidR="00A27609">
              <w:rPr>
                <w:noProof/>
                <w:webHidden/>
              </w:rPr>
              <w:instrText xml:space="preserve"> PAGEREF _Toc499030968 \h </w:instrText>
            </w:r>
            <w:r w:rsidR="00A27609">
              <w:rPr>
                <w:noProof/>
                <w:webHidden/>
              </w:rPr>
            </w:r>
            <w:r w:rsidR="00A27609">
              <w:rPr>
                <w:noProof/>
                <w:webHidden/>
              </w:rPr>
              <w:fldChar w:fldCharType="separate"/>
            </w:r>
            <w:r w:rsidR="00A27609">
              <w:rPr>
                <w:noProof/>
                <w:webHidden/>
              </w:rPr>
              <w:t>35</w:t>
            </w:r>
            <w:r w:rsidR="00A27609">
              <w:rPr>
                <w:noProof/>
                <w:webHidden/>
              </w:rPr>
              <w:fldChar w:fldCharType="end"/>
            </w:r>
          </w:hyperlink>
        </w:p>
        <w:p w14:paraId="4B7CE5DD" w14:textId="040AD007" w:rsidR="00A27609" w:rsidRDefault="009C4C93">
          <w:pPr>
            <w:pStyle w:val="TOC2"/>
            <w:tabs>
              <w:tab w:val="right" w:leader="dot" w:pos="9350"/>
            </w:tabs>
            <w:rPr>
              <w:noProof/>
            </w:rPr>
          </w:pPr>
          <w:hyperlink w:anchor="_Toc499030969" w:history="1">
            <w:r w:rsidR="00A27609" w:rsidRPr="00334E7B">
              <w:rPr>
                <w:rStyle w:val="Hyperlink"/>
                <w:noProof/>
              </w:rPr>
              <w:t>Menu Details</w:t>
            </w:r>
            <w:r w:rsidR="00A27609">
              <w:rPr>
                <w:noProof/>
                <w:webHidden/>
              </w:rPr>
              <w:tab/>
            </w:r>
            <w:r w:rsidR="00A27609">
              <w:rPr>
                <w:noProof/>
                <w:webHidden/>
              </w:rPr>
              <w:fldChar w:fldCharType="begin"/>
            </w:r>
            <w:r w:rsidR="00A27609">
              <w:rPr>
                <w:noProof/>
                <w:webHidden/>
              </w:rPr>
              <w:instrText xml:space="preserve"> PAGEREF _Toc499030969 \h </w:instrText>
            </w:r>
            <w:r w:rsidR="00A27609">
              <w:rPr>
                <w:noProof/>
                <w:webHidden/>
              </w:rPr>
            </w:r>
            <w:r w:rsidR="00A27609">
              <w:rPr>
                <w:noProof/>
                <w:webHidden/>
              </w:rPr>
              <w:fldChar w:fldCharType="separate"/>
            </w:r>
            <w:r w:rsidR="00A27609">
              <w:rPr>
                <w:noProof/>
                <w:webHidden/>
              </w:rPr>
              <w:t>36</w:t>
            </w:r>
            <w:r w:rsidR="00A27609">
              <w:rPr>
                <w:noProof/>
                <w:webHidden/>
              </w:rPr>
              <w:fldChar w:fldCharType="end"/>
            </w:r>
          </w:hyperlink>
        </w:p>
        <w:p w14:paraId="118B36C4" w14:textId="53658CCC" w:rsidR="00A27609" w:rsidRDefault="009C4C93">
          <w:pPr>
            <w:pStyle w:val="TOC3"/>
            <w:tabs>
              <w:tab w:val="right" w:leader="dot" w:pos="9350"/>
            </w:tabs>
            <w:rPr>
              <w:noProof/>
            </w:rPr>
          </w:pPr>
          <w:hyperlink w:anchor="_Toc499030970" w:history="1">
            <w:r w:rsidR="00A27609" w:rsidRPr="00334E7B">
              <w:rPr>
                <w:rStyle w:val="Hyperlink"/>
                <w:noProof/>
              </w:rPr>
              <w:t>Installation</w:t>
            </w:r>
            <w:r w:rsidR="00A27609">
              <w:rPr>
                <w:noProof/>
                <w:webHidden/>
              </w:rPr>
              <w:tab/>
            </w:r>
            <w:r w:rsidR="00A27609">
              <w:rPr>
                <w:noProof/>
                <w:webHidden/>
              </w:rPr>
              <w:fldChar w:fldCharType="begin"/>
            </w:r>
            <w:r w:rsidR="00A27609">
              <w:rPr>
                <w:noProof/>
                <w:webHidden/>
              </w:rPr>
              <w:instrText xml:space="preserve"> PAGEREF _Toc499030970 \h </w:instrText>
            </w:r>
            <w:r w:rsidR="00A27609">
              <w:rPr>
                <w:noProof/>
                <w:webHidden/>
              </w:rPr>
            </w:r>
            <w:r w:rsidR="00A27609">
              <w:rPr>
                <w:noProof/>
                <w:webHidden/>
              </w:rPr>
              <w:fldChar w:fldCharType="separate"/>
            </w:r>
            <w:r w:rsidR="00A27609">
              <w:rPr>
                <w:noProof/>
                <w:webHidden/>
              </w:rPr>
              <w:t>36</w:t>
            </w:r>
            <w:r w:rsidR="00A27609">
              <w:rPr>
                <w:noProof/>
                <w:webHidden/>
              </w:rPr>
              <w:fldChar w:fldCharType="end"/>
            </w:r>
          </w:hyperlink>
        </w:p>
        <w:p w14:paraId="24C0AAC3" w14:textId="51CAD424" w:rsidR="00A27609" w:rsidRDefault="009C4C93">
          <w:pPr>
            <w:pStyle w:val="TOC3"/>
            <w:tabs>
              <w:tab w:val="right" w:leader="dot" w:pos="9350"/>
            </w:tabs>
            <w:rPr>
              <w:noProof/>
            </w:rPr>
          </w:pPr>
          <w:hyperlink w:anchor="_Toc499030971" w:history="1">
            <w:r w:rsidR="00A27609" w:rsidRPr="00334E7B">
              <w:rPr>
                <w:rStyle w:val="Hyperlink"/>
                <w:noProof/>
              </w:rPr>
              <w:t>Title Splash Screen(s)</w:t>
            </w:r>
            <w:r w:rsidR="00A27609">
              <w:rPr>
                <w:noProof/>
                <w:webHidden/>
              </w:rPr>
              <w:tab/>
            </w:r>
            <w:r w:rsidR="00A27609">
              <w:rPr>
                <w:noProof/>
                <w:webHidden/>
              </w:rPr>
              <w:fldChar w:fldCharType="begin"/>
            </w:r>
            <w:r w:rsidR="00A27609">
              <w:rPr>
                <w:noProof/>
                <w:webHidden/>
              </w:rPr>
              <w:instrText xml:space="preserve"> PAGEREF _Toc499030971 \h </w:instrText>
            </w:r>
            <w:r w:rsidR="00A27609">
              <w:rPr>
                <w:noProof/>
                <w:webHidden/>
              </w:rPr>
            </w:r>
            <w:r w:rsidR="00A27609">
              <w:rPr>
                <w:noProof/>
                <w:webHidden/>
              </w:rPr>
              <w:fldChar w:fldCharType="separate"/>
            </w:r>
            <w:r w:rsidR="00A27609">
              <w:rPr>
                <w:noProof/>
                <w:webHidden/>
              </w:rPr>
              <w:t>36</w:t>
            </w:r>
            <w:r w:rsidR="00A27609">
              <w:rPr>
                <w:noProof/>
                <w:webHidden/>
              </w:rPr>
              <w:fldChar w:fldCharType="end"/>
            </w:r>
          </w:hyperlink>
        </w:p>
        <w:p w14:paraId="0E63BF1A" w14:textId="487886AA" w:rsidR="00A27609" w:rsidRDefault="009C4C93">
          <w:pPr>
            <w:pStyle w:val="TOC3"/>
            <w:tabs>
              <w:tab w:val="right" w:leader="dot" w:pos="9350"/>
            </w:tabs>
            <w:rPr>
              <w:noProof/>
            </w:rPr>
          </w:pPr>
          <w:hyperlink w:anchor="_Toc499030972" w:history="1">
            <w:r w:rsidR="00A27609" w:rsidRPr="00334E7B">
              <w:rPr>
                <w:rStyle w:val="Hyperlink"/>
                <w:noProof/>
              </w:rPr>
              <w:t>Main Menu</w:t>
            </w:r>
            <w:r w:rsidR="00A27609">
              <w:rPr>
                <w:noProof/>
                <w:webHidden/>
              </w:rPr>
              <w:tab/>
            </w:r>
            <w:r w:rsidR="00A27609">
              <w:rPr>
                <w:noProof/>
                <w:webHidden/>
              </w:rPr>
              <w:fldChar w:fldCharType="begin"/>
            </w:r>
            <w:r w:rsidR="00A27609">
              <w:rPr>
                <w:noProof/>
                <w:webHidden/>
              </w:rPr>
              <w:instrText xml:space="preserve"> PAGEREF _Toc499030972 \h </w:instrText>
            </w:r>
            <w:r w:rsidR="00A27609">
              <w:rPr>
                <w:noProof/>
                <w:webHidden/>
              </w:rPr>
            </w:r>
            <w:r w:rsidR="00A27609">
              <w:rPr>
                <w:noProof/>
                <w:webHidden/>
              </w:rPr>
              <w:fldChar w:fldCharType="separate"/>
            </w:r>
            <w:r w:rsidR="00A27609">
              <w:rPr>
                <w:noProof/>
                <w:webHidden/>
              </w:rPr>
              <w:t>37</w:t>
            </w:r>
            <w:r w:rsidR="00A27609">
              <w:rPr>
                <w:noProof/>
                <w:webHidden/>
              </w:rPr>
              <w:fldChar w:fldCharType="end"/>
            </w:r>
          </w:hyperlink>
        </w:p>
        <w:p w14:paraId="23A70E21" w14:textId="03F11C42" w:rsidR="00A27609" w:rsidRDefault="009C4C93">
          <w:pPr>
            <w:pStyle w:val="TOC3"/>
            <w:tabs>
              <w:tab w:val="right" w:leader="dot" w:pos="9350"/>
            </w:tabs>
            <w:rPr>
              <w:noProof/>
            </w:rPr>
          </w:pPr>
          <w:hyperlink w:anchor="_Toc499030973" w:history="1">
            <w:r w:rsidR="00A27609" w:rsidRPr="00334E7B">
              <w:rPr>
                <w:rStyle w:val="Hyperlink"/>
                <w:noProof/>
              </w:rPr>
              <w:t>Credits Screen</w:t>
            </w:r>
            <w:r w:rsidR="00A27609">
              <w:rPr>
                <w:noProof/>
                <w:webHidden/>
              </w:rPr>
              <w:tab/>
            </w:r>
            <w:r w:rsidR="00A27609">
              <w:rPr>
                <w:noProof/>
                <w:webHidden/>
              </w:rPr>
              <w:fldChar w:fldCharType="begin"/>
            </w:r>
            <w:r w:rsidR="00A27609">
              <w:rPr>
                <w:noProof/>
                <w:webHidden/>
              </w:rPr>
              <w:instrText xml:space="preserve"> PAGEREF _Toc499030973 \h </w:instrText>
            </w:r>
            <w:r w:rsidR="00A27609">
              <w:rPr>
                <w:noProof/>
                <w:webHidden/>
              </w:rPr>
            </w:r>
            <w:r w:rsidR="00A27609">
              <w:rPr>
                <w:noProof/>
                <w:webHidden/>
              </w:rPr>
              <w:fldChar w:fldCharType="separate"/>
            </w:r>
            <w:r w:rsidR="00A27609">
              <w:rPr>
                <w:noProof/>
                <w:webHidden/>
              </w:rPr>
              <w:t>37</w:t>
            </w:r>
            <w:r w:rsidR="00A27609">
              <w:rPr>
                <w:noProof/>
                <w:webHidden/>
              </w:rPr>
              <w:fldChar w:fldCharType="end"/>
            </w:r>
          </w:hyperlink>
        </w:p>
        <w:p w14:paraId="5AD5DEFB" w14:textId="4AA6CB97" w:rsidR="00A27609" w:rsidRDefault="009C4C93">
          <w:pPr>
            <w:pStyle w:val="TOC3"/>
            <w:tabs>
              <w:tab w:val="right" w:leader="dot" w:pos="9350"/>
            </w:tabs>
            <w:rPr>
              <w:noProof/>
            </w:rPr>
          </w:pPr>
          <w:hyperlink w:anchor="_Toc499030974" w:history="1">
            <w:r w:rsidR="00A27609" w:rsidRPr="00334E7B">
              <w:rPr>
                <w:rStyle w:val="Hyperlink"/>
                <w:noProof/>
              </w:rPr>
              <w:t>Exit/Pause Screen</w:t>
            </w:r>
            <w:r w:rsidR="00A27609">
              <w:rPr>
                <w:noProof/>
                <w:webHidden/>
              </w:rPr>
              <w:tab/>
            </w:r>
            <w:r w:rsidR="00A27609">
              <w:rPr>
                <w:noProof/>
                <w:webHidden/>
              </w:rPr>
              <w:fldChar w:fldCharType="begin"/>
            </w:r>
            <w:r w:rsidR="00A27609">
              <w:rPr>
                <w:noProof/>
                <w:webHidden/>
              </w:rPr>
              <w:instrText xml:space="preserve"> PAGEREF _Toc499030974 \h </w:instrText>
            </w:r>
            <w:r w:rsidR="00A27609">
              <w:rPr>
                <w:noProof/>
                <w:webHidden/>
              </w:rPr>
            </w:r>
            <w:r w:rsidR="00A27609">
              <w:rPr>
                <w:noProof/>
                <w:webHidden/>
              </w:rPr>
              <w:fldChar w:fldCharType="separate"/>
            </w:r>
            <w:r w:rsidR="00A27609">
              <w:rPr>
                <w:noProof/>
                <w:webHidden/>
              </w:rPr>
              <w:t>38</w:t>
            </w:r>
            <w:r w:rsidR="00A27609">
              <w:rPr>
                <w:noProof/>
                <w:webHidden/>
              </w:rPr>
              <w:fldChar w:fldCharType="end"/>
            </w:r>
          </w:hyperlink>
        </w:p>
        <w:p w14:paraId="59D8189A" w14:textId="6EDECBA6" w:rsidR="00A27609" w:rsidRDefault="009C4C93">
          <w:pPr>
            <w:pStyle w:val="TOC3"/>
            <w:tabs>
              <w:tab w:val="right" w:leader="dot" w:pos="9350"/>
            </w:tabs>
            <w:rPr>
              <w:noProof/>
            </w:rPr>
          </w:pPr>
          <w:hyperlink w:anchor="_Toc499030975" w:history="1">
            <w:r w:rsidR="00A27609" w:rsidRPr="00334E7B">
              <w:rPr>
                <w:rStyle w:val="Hyperlink"/>
                <w:noProof/>
              </w:rPr>
              <w:t>Game Over Screens</w:t>
            </w:r>
            <w:r w:rsidR="00A27609">
              <w:rPr>
                <w:noProof/>
                <w:webHidden/>
              </w:rPr>
              <w:tab/>
            </w:r>
            <w:r w:rsidR="00A27609">
              <w:rPr>
                <w:noProof/>
                <w:webHidden/>
              </w:rPr>
              <w:fldChar w:fldCharType="begin"/>
            </w:r>
            <w:r w:rsidR="00A27609">
              <w:rPr>
                <w:noProof/>
                <w:webHidden/>
              </w:rPr>
              <w:instrText xml:space="preserve"> PAGEREF _Toc499030975 \h </w:instrText>
            </w:r>
            <w:r w:rsidR="00A27609">
              <w:rPr>
                <w:noProof/>
                <w:webHidden/>
              </w:rPr>
            </w:r>
            <w:r w:rsidR="00A27609">
              <w:rPr>
                <w:noProof/>
                <w:webHidden/>
              </w:rPr>
              <w:fldChar w:fldCharType="separate"/>
            </w:r>
            <w:r w:rsidR="00A27609">
              <w:rPr>
                <w:noProof/>
                <w:webHidden/>
              </w:rPr>
              <w:t>38</w:t>
            </w:r>
            <w:r w:rsidR="00A27609">
              <w:rPr>
                <w:noProof/>
                <w:webHidden/>
              </w:rPr>
              <w:fldChar w:fldCharType="end"/>
            </w:r>
          </w:hyperlink>
        </w:p>
        <w:p w14:paraId="368E7B37" w14:textId="77777777" w:rsidR="00A27609" w:rsidRDefault="00BD67C9" w:rsidP="00A27609">
          <w:pPr>
            <w:pStyle w:val="Heading1"/>
            <w:rPr>
              <w:noProof/>
            </w:rPr>
          </w:pPr>
          <w:r>
            <w:fldChar w:fldCharType="end"/>
          </w:r>
          <w:r w:rsidR="00F171FF">
            <w:t xml:space="preserve"> </w:t>
          </w:r>
          <w:bookmarkStart w:id="1" w:name="_Toc499028833"/>
          <w:bookmarkStart w:id="2" w:name="_Toc499029188"/>
          <w:bookmarkStart w:id="3" w:name="_Toc499030912"/>
          <w:r w:rsidR="00F171FF">
            <w:t>Table of Figures</w:t>
          </w:r>
          <w:bookmarkEnd w:id="1"/>
          <w:bookmarkEnd w:id="2"/>
          <w:bookmarkEnd w:id="3"/>
          <w:r w:rsidR="00A27609">
            <w:fldChar w:fldCharType="begin"/>
          </w:r>
          <w:r w:rsidR="00A27609">
            <w:instrText xml:space="preserve"> TOC \h \z \c "Figure" </w:instrText>
          </w:r>
          <w:r w:rsidR="00A27609">
            <w:fldChar w:fldCharType="separate"/>
          </w:r>
        </w:p>
        <w:p w14:paraId="1319C2A0" w14:textId="2F566703" w:rsidR="00A27609" w:rsidRDefault="009C4C93">
          <w:pPr>
            <w:pStyle w:val="TableofFigures"/>
            <w:tabs>
              <w:tab w:val="right" w:leader="dot" w:pos="9350"/>
            </w:tabs>
            <w:rPr>
              <w:noProof/>
            </w:rPr>
          </w:pPr>
          <w:hyperlink r:id="rId10" w:anchor="_Toc499031015" w:history="1">
            <w:r w:rsidR="00A27609" w:rsidRPr="0057712F">
              <w:rPr>
                <w:rStyle w:val="Hyperlink"/>
                <w:noProof/>
              </w:rPr>
              <w:t>Figure 1</w:t>
            </w:r>
            <w:r w:rsidR="00A27609">
              <w:rPr>
                <w:noProof/>
                <w:webHidden/>
              </w:rPr>
              <w:tab/>
            </w:r>
            <w:r w:rsidR="00A27609">
              <w:rPr>
                <w:noProof/>
                <w:webHidden/>
              </w:rPr>
              <w:fldChar w:fldCharType="begin"/>
            </w:r>
            <w:r w:rsidR="00A27609">
              <w:rPr>
                <w:noProof/>
                <w:webHidden/>
              </w:rPr>
              <w:instrText xml:space="preserve"> PAGEREF _Toc499031015 \h </w:instrText>
            </w:r>
            <w:r w:rsidR="00A27609">
              <w:rPr>
                <w:noProof/>
                <w:webHidden/>
              </w:rPr>
            </w:r>
            <w:r w:rsidR="00A27609">
              <w:rPr>
                <w:noProof/>
                <w:webHidden/>
              </w:rPr>
              <w:fldChar w:fldCharType="separate"/>
            </w:r>
            <w:r w:rsidR="00A27609">
              <w:rPr>
                <w:noProof/>
                <w:webHidden/>
              </w:rPr>
              <w:t>7</w:t>
            </w:r>
            <w:r w:rsidR="00A27609">
              <w:rPr>
                <w:noProof/>
                <w:webHidden/>
              </w:rPr>
              <w:fldChar w:fldCharType="end"/>
            </w:r>
          </w:hyperlink>
        </w:p>
        <w:p w14:paraId="5E4C3F34" w14:textId="740738AB" w:rsidR="00A27609" w:rsidRDefault="009C4C93">
          <w:pPr>
            <w:pStyle w:val="TableofFigures"/>
            <w:tabs>
              <w:tab w:val="right" w:leader="dot" w:pos="9350"/>
            </w:tabs>
            <w:rPr>
              <w:noProof/>
            </w:rPr>
          </w:pPr>
          <w:hyperlink r:id="rId11" w:anchor="_Toc499031016" w:history="1">
            <w:r w:rsidR="00A27609" w:rsidRPr="0057712F">
              <w:rPr>
                <w:rStyle w:val="Hyperlink"/>
                <w:noProof/>
              </w:rPr>
              <w:t>Figure 2, Core Loop</w:t>
            </w:r>
            <w:r w:rsidR="00A27609">
              <w:rPr>
                <w:noProof/>
                <w:webHidden/>
              </w:rPr>
              <w:tab/>
            </w:r>
            <w:r w:rsidR="00A27609">
              <w:rPr>
                <w:noProof/>
                <w:webHidden/>
              </w:rPr>
              <w:fldChar w:fldCharType="begin"/>
            </w:r>
            <w:r w:rsidR="00A27609">
              <w:rPr>
                <w:noProof/>
                <w:webHidden/>
              </w:rPr>
              <w:instrText xml:space="preserve"> PAGEREF _Toc499031016 \h </w:instrText>
            </w:r>
            <w:r w:rsidR="00A27609">
              <w:rPr>
                <w:noProof/>
                <w:webHidden/>
              </w:rPr>
            </w:r>
            <w:r w:rsidR="00A27609">
              <w:rPr>
                <w:noProof/>
                <w:webHidden/>
              </w:rPr>
              <w:fldChar w:fldCharType="separate"/>
            </w:r>
            <w:r w:rsidR="00A27609">
              <w:rPr>
                <w:noProof/>
                <w:webHidden/>
              </w:rPr>
              <w:t>9</w:t>
            </w:r>
            <w:r w:rsidR="00A27609">
              <w:rPr>
                <w:noProof/>
                <w:webHidden/>
              </w:rPr>
              <w:fldChar w:fldCharType="end"/>
            </w:r>
          </w:hyperlink>
        </w:p>
        <w:p w14:paraId="2E2187E2" w14:textId="0312AE7B" w:rsidR="00A27609" w:rsidRDefault="009C4C93">
          <w:pPr>
            <w:pStyle w:val="TableofFigures"/>
            <w:tabs>
              <w:tab w:val="right" w:leader="dot" w:pos="9350"/>
            </w:tabs>
            <w:rPr>
              <w:noProof/>
            </w:rPr>
          </w:pPr>
          <w:hyperlink r:id="rId12" w:anchor="_Toc499031017" w:history="1">
            <w:r w:rsidR="00A27609" w:rsidRPr="0057712F">
              <w:rPr>
                <w:rStyle w:val="Hyperlink"/>
                <w:noProof/>
              </w:rPr>
              <w:t>Figure 3, Secondary Loop</w:t>
            </w:r>
            <w:r w:rsidR="00A27609">
              <w:rPr>
                <w:noProof/>
                <w:webHidden/>
              </w:rPr>
              <w:tab/>
            </w:r>
            <w:r w:rsidR="00A27609">
              <w:rPr>
                <w:noProof/>
                <w:webHidden/>
              </w:rPr>
              <w:fldChar w:fldCharType="begin"/>
            </w:r>
            <w:r w:rsidR="00A27609">
              <w:rPr>
                <w:noProof/>
                <w:webHidden/>
              </w:rPr>
              <w:instrText xml:space="preserve"> PAGEREF _Toc499031017 \h </w:instrText>
            </w:r>
            <w:r w:rsidR="00A27609">
              <w:rPr>
                <w:noProof/>
                <w:webHidden/>
              </w:rPr>
            </w:r>
            <w:r w:rsidR="00A27609">
              <w:rPr>
                <w:noProof/>
                <w:webHidden/>
              </w:rPr>
              <w:fldChar w:fldCharType="separate"/>
            </w:r>
            <w:r w:rsidR="00A27609">
              <w:rPr>
                <w:noProof/>
                <w:webHidden/>
              </w:rPr>
              <w:t>9</w:t>
            </w:r>
            <w:r w:rsidR="00A27609">
              <w:rPr>
                <w:noProof/>
                <w:webHidden/>
              </w:rPr>
              <w:fldChar w:fldCharType="end"/>
            </w:r>
          </w:hyperlink>
        </w:p>
        <w:p w14:paraId="5766A258" w14:textId="7E8CE344" w:rsidR="00A27609" w:rsidRDefault="009C4C93">
          <w:pPr>
            <w:pStyle w:val="TableofFigures"/>
            <w:tabs>
              <w:tab w:val="right" w:leader="dot" w:pos="9350"/>
            </w:tabs>
            <w:rPr>
              <w:noProof/>
            </w:rPr>
          </w:pPr>
          <w:hyperlink r:id="rId13" w:anchor="_Toc499031018" w:history="1">
            <w:r w:rsidR="00A27609" w:rsidRPr="0057712F">
              <w:rPr>
                <w:rStyle w:val="Hyperlink"/>
                <w:noProof/>
              </w:rPr>
              <w:t>Figure 4</w:t>
            </w:r>
            <w:r w:rsidR="00A27609">
              <w:rPr>
                <w:noProof/>
                <w:webHidden/>
              </w:rPr>
              <w:tab/>
            </w:r>
            <w:r w:rsidR="00A27609">
              <w:rPr>
                <w:noProof/>
                <w:webHidden/>
              </w:rPr>
              <w:fldChar w:fldCharType="begin"/>
            </w:r>
            <w:r w:rsidR="00A27609">
              <w:rPr>
                <w:noProof/>
                <w:webHidden/>
              </w:rPr>
              <w:instrText xml:space="preserve"> PAGEREF _Toc499031018 \h </w:instrText>
            </w:r>
            <w:r w:rsidR="00A27609">
              <w:rPr>
                <w:noProof/>
                <w:webHidden/>
              </w:rPr>
            </w:r>
            <w:r w:rsidR="00A27609">
              <w:rPr>
                <w:noProof/>
                <w:webHidden/>
              </w:rPr>
              <w:fldChar w:fldCharType="separate"/>
            </w:r>
            <w:r w:rsidR="00A27609">
              <w:rPr>
                <w:noProof/>
                <w:webHidden/>
              </w:rPr>
              <w:t>10</w:t>
            </w:r>
            <w:r w:rsidR="00A27609">
              <w:rPr>
                <w:noProof/>
                <w:webHidden/>
              </w:rPr>
              <w:fldChar w:fldCharType="end"/>
            </w:r>
          </w:hyperlink>
        </w:p>
        <w:p w14:paraId="176F017B" w14:textId="4903682C" w:rsidR="00A27609" w:rsidRDefault="009C4C93">
          <w:pPr>
            <w:pStyle w:val="TableofFigures"/>
            <w:tabs>
              <w:tab w:val="right" w:leader="dot" w:pos="9350"/>
            </w:tabs>
            <w:rPr>
              <w:noProof/>
            </w:rPr>
          </w:pPr>
          <w:hyperlink r:id="rId14" w:anchor="_Toc499031019" w:history="1">
            <w:r w:rsidR="00A27609" w:rsidRPr="0057712F">
              <w:rPr>
                <w:rStyle w:val="Hyperlink"/>
                <w:noProof/>
              </w:rPr>
              <w:t>Figure 5</w:t>
            </w:r>
            <w:r w:rsidR="00A27609">
              <w:rPr>
                <w:noProof/>
                <w:webHidden/>
              </w:rPr>
              <w:tab/>
            </w:r>
            <w:r w:rsidR="00A27609">
              <w:rPr>
                <w:noProof/>
                <w:webHidden/>
              </w:rPr>
              <w:fldChar w:fldCharType="begin"/>
            </w:r>
            <w:r w:rsidR="00A27609">
              <w:rPr>
                <w:noProof/>
                <w:webHidden/>
              </w:rPr>
              <w:instrText xml:space="preserve"> PAGEREF _Toc499031019 \h </w:instrText>
            </w:r>
            <w:r w:rsidR="00A27609">
              <w:rPr>
                <w:noProof/>
                <w:webHidden/>
              </w:rPr>
            </w:r>
            <w:r w:rsidR="00A27609">
              <w:rPr>
                <w:noProof/>
                <w:webHidden/>
              </w:rPr>
              <w:fldChar w:fldCharType="separate"/>
            </w:r>
            <w:r w:rsidR="00A27609">
              <w:rPr>
                <w:noProof/>
                <w:webHidden/>
              </w:rPr>
              <w:t>10</w:t>
            </w:r>
            <w:r w:rsidR="00A27609">
              <w:rPr>
                <w:noProof/>
                <w:webHidden/>
              </w:rPr>
              <w:fldChar w:fldCharType="end"/>
            </w:r>
          </w:hyperlink>
        </w:p>
        <w:p w14:paraId="18989AA9" w14:textId="4826A986" w:rsidR="00A27609" w:rsidRDefault="009C4C93">
          <w:pPr>
            <w:pStyle w:val="TableofFigures"/>
            <w:tabs>
              <w:tab w:val="right" w:leader="dot" w:pos="9350"/>
            </w:tabs>
            <w:rPr>
              <w:noProof/>
            </w:rPr>
          </w:pPr>
          <w:hyperlink r:id="rId15" w:anchor="_Toc499031020" w:history="1">
            <w:r w:rsidR="00A27609" w:rsidRPr="0057712F">
              <w:rPr>
                <w:rStyle w:val="Hyperlink"/>
                <w:noProof/>
              </w:rPr>
              <w:t>Figure 6</w:t>
            </w:r>
            <w:r w:rsidR="00A27609">
              <w:rPr>
                <w:noProof/>
                <w:webHidden/>
              </w:rPr>
              <w:tab/>
            </w:r>
            <w:r w:rsidR="00A27609">
              <w:rPr>
                <w:noProof/>
                <w:webHidden/>
              </w:rPr>
              <w:fldChar w:fldCharType="begin"/>
            </w:r>
            <w:r w:rsidR="00A27609">
              <w:rPr>
                <w:noProof/>
                <w:webHidden/>
              </w:rPr>
              <w:instrText xml:space="preserve"> PAGEREF _Toc499031020 \h </w:instrText>
            </w:r>
            <w:r w:rsidR="00A27609">
              <w:rPr>
                <w:noProof/>
                <w:webHidden/>
              </w:rPr>
            </w:r>
            <w:r w:rsidR="00A27609">
              <w:rPr>
                <w:noProof/>
                <w:webHidden/>
              </w:rPr>
              <w:fldChar w:fldCharType="separate"/>
            </w:r>
            <w:r w:rsidR="00A27609">
              <w:rPr>
                <w:noProof/>
                <w:webHidden/>
              </w:rPr>
              <w:t>10</w:t>
            </w:r>
            <w:r w:rsidR="00A27609">
              <w:rPr>
                <w:noProof/>
                <w:webHidden/>
              </w:rPr>
              <w:fldChar w:fldCharType="end"/>
            </w:r>
          </w:hyperlink>
        </w:p>
        <w:p w14:paraId="31720A1B" w14:textId="01E3FE0A" w:rsidR="00A27609" w:rsidRDefault="009C4C93">
          <w:pPr>
            <w:pStyle w:val="TableofFigures"/>
            <w:tabs>
              <w:tab w:val="right" w:leader="dot" w:pos="9350"/>
            </w:tabs>
            <w:rPr>
              <w:noProof/>
            </w:rPr>
          </w:pPr>
          <w:hyperlink r:id="rId16" w:anchor="_Toc499031021" w:history="1">
            <w:r w:rsidR="00A27609" w:rsidRPr="0057712F">
              <w:rPr>
                <w:rStyle w:val="Hyperlink"/>
                <w:noProof/>
              </w:rPr>
              <w:t>Figure 7</w:t>
            </w:r>
            <w:r w:rsidR="00A27609">
              <w:rPr>
                <w:noProof/>
                <w:webHidden/>
              </w:rPr>
              <w:tab/>
            </w:r>
            <w:r w:rsidR="00A27609">
              <w:rPr>
                <w:noProof/>
                <w:webHidden/>
              </w:rPr>
              <w:fldChar w:fldCharType="begin"/>
            </w:r>
            <w:r w:rsidR="00A27609">
              <w:rPr>
                <w:noProof/>
                <w:webHidden/>
              </w:rPr>
              <w:instrText xml:space="preserve"> PAGEREF _Toc499031021 \h </w:instrText>
            </w:r>
            <w:r w:rsidR="00A27609">
              <w:rPr>
                <w:noProof/>
                <w:webHidden/>
              </w:rPr>
            </w:r>
            <w:r w:rsidR="00A27609">
              <w:rPr>
                <w:noProof/>
                <w:webHidden/>
              </w:rPr>
              <w:fldChar w:fldCharType="separate"/>
            </w:r>
            <w:r w:rsidR="00A27609">
              <w:rPr>
                <w:noProof/>
                <w:webHidden/>
              </w:rPr>
              <w:t>10</w:t>
            </w:r>
            <w:r w:rsidR="00A27609">
              <w:rPr>
                <w:noProof/>
                <w:webHidden/>
              </w:rPr>
              <w:fldChar w:fldCharType="end"/>
            </w:r>
          </w:hyperlink>
        </w:p>
        <w:p w14:paraId="7EFA76EF" w14:textId="31787A38" w:rsidR="00A27609" w:rsidRDefault="009C4C93">
          <w:pPr>
            <w:pStyle w:val="TableofFigures"/>
            <w:tabs>
              <w:tab w:val="right" w:leader="dot" w:pos="9350"/>
            </w:tabs>
            <w:rPr>
              <w:noProof/>
            </w:rPr>
          </w:pPr>
          <w:hyperlink r:id="rId17" w:anchor="_Toc499031022" w:history="1">
            <w:r w:rsidR="00A27609" w:rsidRPr="0057712F">
              <w:rPr>
                <w:rStyle w:val="Hyperlink"/>
                <w:noProof/>
              </w:rPr>
              <w:t>Figure 8</w:t>
            </w:r>
            <w:r w:rsidR="00A27609">
              <w:rPr>
                <w:noProof/>
                <w:webHidden/>
              </w:rPr>
              <w:tab/>
            </w:r>
            <w:r w:rsidR="00A27609">
              <w:rPr>
                <w:noProof/>
                <w:webHidden/>
              </w:rPr>
              <w:fldChar w:fldCharType="begin"/>
            </w:r>
            <w:r w:rsidR="00A27609">
              <w:rPr>
                <w:noProof/>
                <w:webHidden/>
              </w:rPr>
              <w:instrText xml:space="preserve"> PAGEREF _Toc499031022 \h </w:instrText>
            </w:r>
            <w:r w:rsidR="00A27609">
              <w:rPr>
                <w:noProof/>
                <w:webHidden/>
              </w:rPr>
            </w:r>
            <w:r w:rsidR="00A27609">
              <w:rPr>
                <w:noProof/>
                <w:webHidden/>
              </w:rPr>
              <w:fldChar w:fldCharType="separate"/>
            </w:r>
            <w:r w:rsidR="00A27609">
              <w:rPr>
                <w:noProof/>
                <w:webHidden/>
              </w:rPr>
              <w:t>10</w:t>
            </w:r>
            <w:r w:rsidR="00A27609">
              <w:rPr>
                <w:noProof/>
                <w:webHidden/>
              </w:rPr>
              <w:fldChar w:fldCharType="end"/>
            </w:r>
          </w:hyperlink>
        </w:p>
        <w:p w14:paraId="69B1B9D0" w14:textId="0159CD93" w:rsidR="00A27609" w:rsidRDefault="009C4C93">
          <w:pPr>
            <w:pStyle w:val="TableofFigures"/>
            <w:tabs>
              <w:tab w:val="right" w:leader="dot" w:pos="9350"/>
            </w:tabs>
            <w:rPr>
              <w:noProof/>
            </w:rPr>
          </w:pPr>
          <w:hyperlink r:id="rId18" w:anchor="_Toc499031023" w:history="1">
            <w:r w:rsidR="00A27609" w:rsidRPr="0057712F">
              <w:rPr>
                <w:rStyle w:val="Hyperlink"/>
                <w:noProof/>
              </w:rPr>
              <w:t>Figure 9</w:t>
            </w:r>
            <w:r w:rsidR="00A27609">
              <w:rPr>
                <w:noProof/>
                <w:webHidden/>
              </w:rPr>
              <w:tab/>
            </w:r>
            <w:r w:rsidR="00A27609">
              <w:rPr>
                <w:noProof/>
                <w:webHidden/>
              </w:rPr>
              <w:fldChar w:fldCharType="begin"/>
            </w:r>
            <w:r w:rsidR="00A27609">
              <w:rPr>
                <w:noProof/>
                <w:webHidden/>
              </w:rPr>
              <w:instrText xml:space="preserve"> PAGEREF _Toc499031023 \h </w:instrText>
            </w:r>
            <w:r w:rsidR="00A27609">
              <w:rPr>
                <w:noProof/>
                <w:webHidden/>
              </w:rPr>
            </w:r>
            <w:r w:rsidR="00A27609">
              <w:rPr>
                <w:noProof/>
                <w:webHidden/>
              </w:rPr>
              <w:fldChar w:fldCharType="separate"/>
            </w:r>
            <w:r w:rsidR="00A27609">
              <w:rPr>
                <w:noProof/>
                <w:webHidden/>
              </w:rPr>
              <w:t>10</w:t>
            </w:r>
            <w:r w:rsidR="00A27609">
              <w:rPr>
                <w:noProof/>
                <w:webHidden/>
              </w:rPr>
              <w:fldChar w:fldCharType="end"/>
            </w:r>
          </w:hyperlink>
        </w:p>
        <w:p w14:paraId="62325EAA" w14:textId="04FD8ED4" w:rsidR="00A27609" w:rsidRDefault="009C4C93">
          <w:pPr>
            <w:pStyle w:val="TableofFigures"/>
            <w:tabs>
              <w:tab w:val="right" w:leader="dot" w:pos="9350"/>
            </w:tabs>
            <w:rPr>
              <w:noProof/>
            </w:rPr>
          </w:pPr>
          <w:hyperlink r:id="rId19" w:anchor="_Toc499031024" w:history="1">
            <w:r w:rsidR="00A27609" w:rsidRPr="0057712F">
              <w:rPr>
                <w:rStyle w:val="Hyperlink"/>
                <w:noProof/>
              </w:rPr>
              <w:t>Figure 10</w:t>
            </w:r>
            <w:r w:rsidR="00A27609">
              <w:rPr>
                <w:noProof/>
                <w:webHidden/>
              </w:rPr>
              <w:tab/>
            </w:r>
            <w:r w:rsidR="00A27609">
              <w:rPr>
                <w:noProof/>
                <w:webHidden/>
              </w:rPr>
              <w:fldChar w:fldCharType="begin"/>
            </w:r>
            <w:r w:rsidR="00A27609">
              <w:rPr>
                <w:noProof/>
                <w:webHidden/>
              </w:rPr>
              <w:instrText xml:space="preserve"> PAGEREF _Toc499031024 \h </w:instrText>
            </w:r>
            <w:r w:rsidR="00A27609">
              <w:rPr>
                <w:noProof/>
                <w:webHidden/>
              </w:rPr>
            </w:r>
            <w:r w:rsidR="00A27609">
              <w:rPr>
                <w:noProof/>
                <w:webHidden/>
              </w:rPr>
              <w:fldChar w:fldCharType="separate"/>
            </w:r>
            <w:r w:rsidR="00A27609">
              <w:rPr>
                <w:noProof/>
                <w:webHidden/>
              </w:rPr>
              <w:t>11</w:t>
            </w:r>
            <w:r w:rsidR="00A27609">
              <w:rPr>
                <w:noProof/>
                <w:webHidden/>
              </w:rPr>
              <w:fldChar w:fldCharType="end"/>
            </w:r>
          </w:hyperlink>
        </w:p>
        <w:p w14:paraId="4166947F" w14:textId="1C2F5B6E" w:rsidR="00A27609" w:rsidRDefault="009C4C93">
          <w:pPr>
            <w:pStyle w:val="TableofFigures"/>
            <w:tabs>
              <w:tab w:val="right" w:leader="dot" w:pos="9350"/>
            </w:tabs>
            <w:rPr>
              <w:noProof/>
            </w:rPr>
          </w:pPr>
          <w:hyperlink r:id="rId20" w:anchor="_Toc499031025" w:history="1">
            <w:r w:rsidR="00A27609" w:rsidRPr="0057712F">
              <w:rPr>
                <w:rStyle w:val="Hyperlink"/>
                <w:noProof/>
              </w:rPr>
              <w:t>Figure 11</w:t>
            </w:r>
            <w:r w:rsidR="00A27609">
              <w:rPr>
                <w:noProof/>
                <w:webHidden/>
              </w:rPr>
              <w:tab/>
            </w:r>
            <w:r w:rsidR="00A27609">
              <w:rPr>
                <w:noProof/>
                <w:webHidden/>
              </w:rPr>
              <w:fldChar w:fldCharType="begin"/>
            </w:r>
            <w:r w:rsidR="00A27609">
              <w:rPr>
                <w:noProof/>
                <w:webHidden/>
              </w:rPr>
              <w:instrText xml:space="preserve"> PAGEREF _Toc499031025 \h </w:instrText>
            </w:r>
            <w:r w:rsidR="00A27609">
              <w:rPr>
                <w:noProof/>
                <w:webHidden/>
              </w:rPr>
            </w:r>
            <w:r w:rsidR="00A27609">
              <w:rPr>
                <w:noProof/>
                <w:webHidden/>
              </w:rPr>
              <w:fldChar w:fldCharType="separate"/>
            </w:r>
            <w:r w:rsidR="00A27609">
              <w:rPr>
                <w:noProof/>
                <w:webHidden/>
              </w:rPr>
              <w:t>11</w:t>
            </w:r>
            <w:r w:rsidR="00A27609">
              <w:rPr>
                <w:noProof/>
                <w:webHidden/>
              </w:rPr>
              <w:fldChar w:fldCharType="end"/>
            </w:r>
          </w:hyperlink>
        </w:p>
        <w:p w14:paraId="175BA5D4" w14:textId="168F4BAD" w:rsidR="00A27609" w:rsidRDefault="009C4C93">
          <w:pPr>
            <w:pStyle w:val="TableofFigures"/>
            <w:tabs>
              <w:tab w:val="right" w:leader="dot" w:pos="9350"/>
            </w:tabs>
            <w:rPr>
              <w:noProof/>
            </w:rPr>
          </w:pPr>
          <w:hyperlink r:id="rId21" w:anchor="_Toc499031026" w:history="1">
            <w:r w:rsidR="00A27609" w:rsidRPr="0057712F">
              <w:rPr>
                <w:rStyle w:val="Hyperlink"/>
                <w:noProof/>
              </w:rPr>
              <w:t>Figure 12, Interface</w:t>
            </w:r>
            <w:r w:rsidR="00A27609">
              <w:rPr>
                <w:noProof/>
                <w:webHidden/>
              </w:rPr>
              <w:tab/>
            </w:r>
            <w:r w:rsidR="00A27609">
              <w:rPr>
                <w:noProof/>
                <w:webHidden/>
              </w:rPr>
              <w:fldChar w:fldCharType="begin"/>
            </w:r>
            <w:r w:rsidR="00A27609">
              <w:rPr>
                <w:noProof/>
                <w:webHidden/>
              </w:rPr>
              <w:instrText xml:space="preserve"> PAGEREF _Toc499031026 \h </w:instrText>
            </w:r>
            <w:r w:rsidR="00A27609">
              <w:rPr>
                <w:noProof/>
                <w:webHidden/>
              </w:rPr>
            </w:r>
            <w:r w:rsidR="00A27609">
              <w:rPr>
                <w:noProof/>
                <w:webHidden/>
              </w:rPr>
              <w:fldChar w:fldCharType="separate"/>
            </w:r>
            <w:r w:rsidR="00A27609">
              <w:rPr>
                <w:noProof/>
                <w:webHidden/>
              </w:rPr>
              <w:t>14</w:t>
            </w:r>
            <w:r w:rsidR="00A27609">
              <w:rPr>
                <w:noProof/>
                <w:webHidden/>
              </w:rPr>
              <w:fldChar w:fldCharType="end"/>
            </w:r>
          </w:hyperlink>
        </w:p>
        <w:p w14:paraId="31F579C1" w14:textId="2DE83490" w:rsidR="00A27609" w:rsidRDefault="009C4C93">
          <w:pPr>
            <w:pStyle w:val="TableofFigures"/>
            <w:tabs>
              <w:tab w:val="right" w:leader="dot" w:pos="9350"/>
            </w:tabs>
            <w:rPr>
              <w:noProof/>
            </w:rPr>
          </w:pPr>
          <w:hyperlink r:id="rId22" w:anchor="_Toc499031027" w:history="1">
            <w:r w:rsidR="00A27609" w:rsidRPr="0057712F">
              <w:rPr>
                <w:rStyle w:val="Hyperlink"/>
                <w:noProof/>
              </w:rPr>
              <w:t>Figure 13, Node Connection Script</w:t>
            </w:r>
            <w:r w:rsidR="00A27609">
              <w:rPr>
                <w:noProof/>
                <w:webHidden/>
              </w:rPr>
              <w:tab/>
            </w:r>
            <w:r w:rsidR="00A27609">
              <w:rPr>
                <w:noProof/>
                <w:webHidden/>
              </w:rPr>
              <w:fldChar w:fldCharType="begin"/>
            </w:r>
            <w:r w:rsidR="00A27609">
              <w:rPr>
                <w:noProof/>
                <w:webHidden/>
              </w:rPr>
              <w:instrText xml:space="preserve"> PAGEREF _Toc499031027 \h </w:instrText>
            </w:r>
            <w:r w:rsidR="00A27609">
              <w:rPr>
                <w:noProof/>
                <w:webHidden/>
              </w:rPr>
            </w:r>
            <w:r w:rsidR="00A27609">
              <w:rPr>
                <w:noProof/>
                <w:webHidden/>
              </w:rPr>
              <w:fldChar w:fldCharType="separate"/>
            </w:r>
            <w:r w:rsidR="00A27609">
              <w:rPr>
                <w:noProof/>
                <w:webHidden/>
              </w:rPr>
              <w:t>15</w:t>
            </w:r>
            <w:r w:rsidR="00A27609">
              <w:rPr>
                <w:noProof/>
                <w:webHidden/>
              </w:rPr>
              <w:fldChar w:fldCharType="end"/>
            </w:r>
          </w:hyperlink>
        </w:p>
        <w:p w14:paraId="314C9C62" w14:textId="6E539A66" w:rsidR="00A27609" w:rsidRDefault="009C4C93">
          <w:pPr>
            <w:pStyle w:val="TableofFigures"/>
            <w:tabs>
              <w:tab w:val="right" w:leader="dot" w:pos="9350"/>
            </w:tabs>
            <w:rPr>
              <w:noProof/>
            </w:rPr>
          </w:pPr>
          <w:hyperlink r:id="rId23" w:anchor="_Toc499031028" w:history="1">
            <w:r w:rsidR="00A27609" w:rsidRPr="0057712F">
              <w:rPr>
                <w:rStyle w:val="Hyperlink"/>
                <w:noProof/>
              </w:rPr>
              <w:t>Figure 14, Player Script</w:t>
            </w:r>
            <w:r w:rsidR="00A27609">
              <w:rPr>
                <w:noProof/>
                <w:webHidden/>
              </w:rPr>
              <w:tab/>
            </w:r>
            <w:r w:rsidR="00A27609">
              <w:rPr>
                <w:noProof/>
                <w:webHidden/>
              </w:rPr>
              <w:fldChar w:fldCharType="begin"/>
            </w:r>
            <w:r w:rsidR="00A27609">
              <w:rPr>
                <w:noProof/>
                <w:webHidden/>
              </w:rPr>
              <w:instrText xml:space="preserve"> PAGEREF _Toc499031028 \h </w:instrText>
            </w:r>
            <w:r w:rsidR="00A27609">
              <w:rPr>
                <w:noProof/>
                <w:webHidden/>
              </w:rPr>
            </w:r>
            <w:r w:rsidR="00A27609">
              <w:rPr>
                <w:noProof/>
                <w:webHidden/>
              </w:rPr>
              <w:fldChar w:fldCharType="separate"/>
            </w:r>
            <w:r w:rsidR="00A27609">
              <w:rPr>
                <w:noProof/>
                <w:webHidden/>
              </w:rPr>
              <w:t>16</w:t>
            </w:r>
            <w:r w:rsidR="00A27609">
              <w:rPr>
                <w:noProof/>
                <w:webHidden/>
              </w:rPr>
              <w:fldChar w:fldCharType="end"/>
            </w:r>
          </w:hyperlink>
        </w:p>
        <w:p w14:paraId="63182913" w14:textId="2AF68890" w:rsidR="00A27609" w:rsidRDefault="009C4C93">
          <w:pPr>
            <w:pStyle w:val="TableofFigures"/>
            <w:tabs>
              <w:tab w:val="right" w:leader="dot" w:pos="9350"/>
            </w:tabs>
            <w:rPr>
              <w:noProof/>
            </w:rPr>
          </w:pPr>
          <w:hyperlink r:id="rId24" w:anchor="_Toc499031029" w:history="1">
            <w:r w:rsidR="00A27609" w:rsidRPr="0057712F">
              <w:rPr>
                <w:rStyle w:val="Hyperlink"/>
                <w:noProof/>
              </w:rPr>
              <w:t>Figure 15, Glow Controller Script</w:t>
            </w:r>
            <w:r w:rsidR="00A27609">
              <w:rPr>
                <w:noProof/>
                <w:webHidden/>
              </w:rPr>
              <w:tab/>
            </w:r>
            <w:r w:rsidR="00A27609">
              <w:rPr>
                <w:noProof/>
                <w:webHidden/>
              </w:rPr>
              <w:fldChar w:fldCharType="begin"/>
            </w:r>
            <w:r w:rsidR="00A27609">
              <w:rPr>
                <w:noProof/>
                <w:webHidden/>
              </w:rPr>
              <w:instrText xml:space="preserve"> PAGEREF _Toc499031029 \h </w:instrText>
            </w:r>
            <w:r w:rsidR="00A27609">
              <w:rPr>
                <w:noProof/>
                <w:webHidden/>
              </w:rPr>
            </w:r>
            <w:r w:rsidR="00A27609">
              <w:rPr>
                <w:noProof/>
                <w:webHidden/>
              </w:rPr>
              <w:fldChar w:fldCharType="separate"/>
            </w:r>
            <w:r w:rsidR="00A27609">
              <w:rPr>
                <w:noProof/>
                <w:webHidden/>
              </w:rPr>
              <w:t>16</w:t>
            </w:r>
            <w:r w:rsidR="00A27609">
              <w:rPr>
                <w:noProof/>
                <w:webHidden/>
              </w:rPr>
              <w:fldChar w:fldCharType="end"/>
            </w:r>
          </w:hyperlink>
        </w:p>
        <w:p w14:paraId="30ECB710" w14:textId="2D73ECFB" w:rsidR="00A27609" w:rsidRDefault="009C4C93">
          <w:pPr>
            <w:pStyle w:val="TableofFigures"/>
            <w:tabs>
              <w:tab w:val="right" w:leader="dot" w:pos="9350"/>
            </w:tabs>
            <w:rPr>
              <w:noProof/>
            </w:rPr>
          </w:pPr>
          <w:hyperlink r:id="rId25" w:anchor="_Toc499031030" w:history="1">
            <w:r w:rsidR="00A27609" w:rsidRPr="0057712F">
              <w:rPr>
                <w:rStyle w:val="Hyperlink"/>
                <w:noProof/>
              </w:rPr>
              <w:t>Figure 16, Cat Sprite</w:t>
            </w:r>
            <w:r w:rsidR="00A27609">
              <w:rPr>
                <w:noProof/>
                <w:webHidden/>
              </w:rPr>
              <w:tab/>
            </w:r>
            <w:r w:rsidR="00A27609">
              <w:rPr>
                <w:noProof/>
                <w:webHidden/>
              </w:rPr>
              <w:fldChar w:fldCharType="begin"/>
            </w:r>
            <w:r w:rsidR="00A27609">
              <w:rPr>
                <w:noProof/>
                <w:webHidden/>
              </w:rPr>
              <w:instrText xml:space="preserve"> PAGEREF _Toc499031030 \h </w:instrText>
            </w:r>
            <w:r w:rsidR="00A27609">
              <w:rPr>
                <w:noProof/>
                <w:webHidden/>
              </w:rPr>
            </w:r>
            <w:r w:rsidR="00A27609">
              <w:rPr>
                <w:noProof/>
                <w:webHidden/>
              </w:rPr>
              <w:fldChar w:fldCharType="separate"/>
            </w:r>
            <w:r w:rsidR="00A27609">
              <w:rPr>
                <w:noProof/>
                <w:webHidden/>
              </w:rPr>
              <w:t>16</w:t>
            </w:r>
            <w:r w:rsidR="00A27609">
              <w:rPr>
                <w:noProof/>
                <w:webHidden/>
              </w:rPr>
              <w:fldChar w:fldCharType="end"/>
            </w:r>
          </w:hyperlink>
        </w:p>
        <w:p w14:paraId="0437AFA4" w14:textId="2B685BB2" w:rsidR="00A27609" w:rsidRDefault="009C4C93">
          <w:pPr>
            <w:pStyle w:val="TableofFigures"/>
            <w:tabs>
              <w:tab w:val="right" w:leader="dot" w:pos="9350"/>
            </w:tabs>
            <w:rPr>
              <w:noProof/>
            </w:rPr>
          </w:pPr>
          <w:hyperlink w:anchor="_Toc499031031" w:history="1">
            <w:r w:rsidR="00A27609" w:rsidRPr="0057712F">
              <w:rPr>
                <w:rStyle w:val="Hyperlink"/>
                <w:noProof/>
              </w:rPr>
              <w:t>Figure 17, Dog AI Flow Chart</w:t>
            </w:r>
            <w:r w:rsidR="00A27609">
              <w:rPr>
                <w:noProof/>
                <w:webHidden/>
              </w:rPr>
              <w:tab/>
            </w:r>
            <w:r w:rsidR="00A27609">
              <w:rPr>
                <w:noProof/>
                <w:webHidden/>
              </w:rPr>
              <w:fldChar w:fldCharType="begin"/>
            </w:r>
            <w:r w:rsidR="00A27609">
              <w:rPr>
                <w:noProof/>
                <w:webHidden/>
              </w:rPr>
              <w:instrText xml:space="preserve"> PAGEREF _Toc499031031 \h </w:instrText>
            </w:r>
            <w:r w:rsidR="00A27609">
              <w:rPr>
                <w:noProof/>
                <w:webHidden/>
              </w:rPr>
            </w:r>
            <w:r w:rsidR="00A27609">
              <w:rPr>
                <w:noProof/>
                <w:webHidden/>
              </w:rPr>
              <w:fldChar w:fldCharType="separate"/>
            </w:r>
            <w:r w:rsidR="00A27609">
              <w:rPr>
                <w:noProof/>
                <w:webHidden/>
              </w:rPr>
              <w:t>17</w:t>
            </w:r>
            <w:r w:rsidR="00A27609">
              <w:rPr>
                <w:noProof/>
                <w:webHidden/>
              </w:rPr>
              <w:fldChar w:fldCharType="end"/>
            </w:r>
          </w:hyperlink>
        </w:p>
        <w:p w14:paraId="6759DD59" w14:textId="1DB9CE1D" w:rsidR="00A27609" w:rsidRDefault="009C4C93">
          <w:pPr>
            <w:pStyle w:val="TableofFigures"/>
            <w:tabs>
              <w:tab w:val="right" w:leader="dot" w:pos="9350"/>
            </w:tabs>
            <w:rPr>
              <w:noProof/>
            </w:rPr>
          </w:pPr>
          <w:hyperlink r:id="rId26" w:anchor="_Toc499031032" w:history="1">
            <w:r w:rsidR="00A27609" w:rsidRPr="0057712F">
              <w:rPr>
                <w:rStyle w:val="Hyperlink"/>
                <w:noProof/>
              </w:rPr>
              <w:t>Figure 18, Dog Notice</w:t>
            </w:r>
            <w:r w:rsidR="00A27609">
              <w:rPr>
                <w:noProof/>
                <w:webHidden/>
              </w:rPr>
              <w:tab/>
            </w:r>
            <w:r w:rsidR="00A27609">
              <w:rPr>
                <w:noProof/>
                <w:webHidden/>
              </w:rPr>
              <w:fldChar w:fldCharType="begin"/>
            </w:r>
            <w:r w:rsidR="00A27609">
              <w:rPr>
                <w:noProof/>
                <w:webHidden/>
              </w:rPr>
              <w:instrText xml:space="preserve"> PAGEREF _Toc499031032 \h </w:instrText>
            </w:r>
            <w:r w:rsidR="00A27609">
              <w:rPr>
                <w:noProof/>
                <w:webHidden/>
              </w:rPr>
            </w:r>
            <w:r w:rsidR="00A27609">
              <w:rPr>
                <w:noProof/>
                <w:webHidden/>
              </w:rPr>
              <w:fldChar w:fldCharType="separate"/>
            </w:r>
            <w:r w:rsidR="00A27609">
              <w:rPr>
                <w:noProof/>
                <w:webHidden/>
              </w:rPr>
              <w:t>18</w:t>
            </w:r>
            <w:r w:rsidR="00A27609">
              <w:rPr>
                <w:noProof/>
                <w:webHidden/>
              </w:rPr>
              <w:fldChar w:fldCharType="end"/>
            </w:r>
          </w:hyperlink>
        </w:p>
        <w:p w14:paraId="7D8D9710" w14:textId="5E4A8EF2" w:rsidR="00A27609" w:rsidRDefault="009C4C93">
          <w:pPr>
            <w:pStyle w:val="TableofFigures"/>
            <w:tabs>
              <w:tab w:val="right" w:leader="dot" w:pos="9350"/>
            </w:tabs>
            <w:rPr>
              <w:noProof/>
            </w:rPr>
          </w:pPr>
          <w:hyperlink r:id="rId27" w:anchor="_Toc499031033" w:history="1">
            <w:r w:rsidR="00A27609" w:rsidRPr="0057712F">
              <w:rPr>
                <w:rStyle w:val="Hyperlink"/>
                <w:noProof/>
              </w:rPr>
              <w:t>Figure 19, Dog Confused</w:t>
            </w:r>
            <w:r w:rsidR="00A27609">
              <w:rPr>
                <w:noProof/>
                <w:webHidden/>
              </w:rPr>
              <w:tab/>
            </w:r>
            <w:r w:rsidR="00A27609">
              <w:rPr>
                <w:noProof/>
                <w:webHidden/>
              </w:rPr>
              <w:fldChar w:fldCharType="begin"/>
            </w:r>
            <w:r w:rsidR="00A27609">
              <w:rPr>
                <w:noProof/>
                <w:webHidden/>
              </w:rPr>
              <w:instrText xml:space="preserve"> PAGEREF _Toc499031033 \h </w:instrText>
            </w:r>
            <w:r w:rsidR="00A27609">
              <w:rPr>
                <w:noProof/>
                <w:webHidden/>
              </w:rPr>
            </w:r>
            <w:r w:rsidR="00A27609">
              <w:rPr>
                <w:noProof/>
                <w:webHidden/>
              </w:rPr>
              <w:fldChar w:fldCharType="separate"/>
            </w:r>
            <w:r w:rsidR="00A27609">
              <w:rPr>
                <w:noProof/>
                <w:webHidden/>
              </w:rPr>
              <w:t>18</w:t>
            </w:r>
            <w:r w:rsidR="00A27609">
              <w:rPr>
                <w:noProof/>
                <w:webHidden/>
              </w:rPr>
              <w:fldChar w:fldCharType="end"/>
            </w:r>
          </w:hyperlink>
        </w:p>
        <w:p w14:paraId="3BE94B0E" w14:textId="7A359B86" w:rsidR="00A27609" w:rsidRDefault="009C4C93">
          <w:pPr>
            <w:pStyle w:val="TableofFigures"/>
            <w:tabs>
              <w:tab w:val="right" w:leader="dot" w:pos="9350"/>
            </w:tabs>
            <w:rPr>
              <w:noProof/>
            </w:rPr>
          </w:pPr>
          <w:hyperlink r:id="rId28" w:anchor="_Toc499031034" w:history="1">
            <w:r w:rsidR="00A27609" w:rsidRPr="0057712F">
              <w:rPr>
                <w:rStyle w:val="Hyperlink"/>
                <w:noProof/>
              </w:rPr>
              <w:t>Figure 20, Enemy AI Script</w:t>
            </w:r>
            <w:r w:rsidR="00A27609">
              <w:rPr>
                <w:noProof/>
                <w:webHidden/>
              </w:rPr>
              <w:tab/>
            </w:r>
            <w:r w:rsidR="00A27609">
              <w:rPr>
                <w:noProof/>
                <w:webHidden/>
              </w:rPr>
              <w:fldChar w:fldCharType="begin"/>
            </w:r>
            <w:r w:rsidR="00A27609">
              <w:rPr>
                <w:noProof/>
                <w:webHidden/>
              </w:rPr>
              <w:instrText xml:space="preserve"> PAGEREF _Toc499031034 \h </w:instrText>
            </w:r>
            <w:r w:rsidR="00A27609">
              <w:rPr>
                <w:noProof/>
                <w:webHidden/>
              </w:rPr>
            </w:r>
            <w:r w:rsidR="00A27609">
              <w:rPr>
                <w:noProof/>
                <w:webHidden/>
              </w:rPr>
              <w:fldChar w:fldCharType="separate"/>
            </w:r>
            <w:r w:rsidR="00A27609">
              <w:rPr>
                <w:noProof/>
                <w:webHidden/>
              </w:rPr>
              <w:t>18</w:t>
            </w:r>
            <w:r w:rsidR="00A27609">
              <w:rPr>
                <w:noProof/>
                <w:webHidden/>
              </w:rPr>
              <w:fldChar w:fldCharType="end"/>
            </w:r>
          </w:hyperlink>
        </w:p>
        <w:p w14:paraId="7FF136DE" w14:textId="3814EF6A" w:rsidR="00A27609" w:rsidRDefault="009C4C93">
          <w:pPr>
            <w:pStyle w:val="TableofFigures"/>
            <w:tabs>
              <w:tab w:val="right" w:leader="dot" w:pos="9350"/>
            </w:tabs>
            <w:rPr>
              <w:noProof/>
            </w:rPr>
          </w:pPr>
          <w:hyperlink r:id="rId29" w:anchor="_Toc499031035" w:history="1">
            <w:r w:rsidR="00A27609" w:rsidRPr="0057712F">
              <w:rPr>
                <w:rStyle w:val="Hyperlink"/>
                <w:noProof/>
              </w:rPr>
              <w:t>Figure 21, Dog Sprite</w:t>
            </w:r>
            <w:r w:rsidR="00A27609">
              <w:rPr>
                <w:noProof/>
                <w:webHidden/>
              </w:rPr>
              <w:tab/>
            </w:r>
            <w:r w:rsidR="00A27609">
              <w:rPr>
                <w:noProof/>
                <w:webHidden/>
              </w:rPr>
              <w:fldChar w:fldCharType="begin"/>
            </w:r>
            <w:r w:rsidR="00A27609">
              <w:rPr>
                <w:noProof/>
                <w:webHidden/>
              </w:rPr>
              <w:instrText xml:space="preserve"> PAGEREF _Toc499031035 \h </w:instrText>
            </w:r>
            <w:r w:rsidR="00A27609">
              <w:rPr>
                <w:noProof/>
                <w:webHidden/>
              </w:rPr>
            </w:r>
            <w:r w:rsidR="00A27609">
              <w:rPr>
                <w:noProof/>
                <w:webHidden/>
              </w:rPr>
              <w:fldChar w:fldCharType="separate"/>
            </w:r>
            <w:r w:rsidR="00A27609">
              <w:rPr>
                <w:noProof/>
                <w:webHidden/>
              </w:rPr>
              <w:t>19</w:t>
            </w:r>
            <w:r w:rsidR="00A27609">
              <w:rPr>
                <w:noProof/>
                <w:webHidden/>
              </w:rPr>
              <w:fldChar w:fldCharType="end"/>
            </w:r>
          </w:hyperlink>
        </w:p>
        <w:p w14:paraId="63D2DA3B" w14:textId="23F4CF1F" w:rsidR="00A27609" w:rsidRDefault="009C4C93">
          <w:pPr>
            <w:pStyle w:val="TableofFigures"/>
            <w:tabs>
              <w:tab w:val="right" w:leader="dot" w:pos="9350"/>
            </w:tabs>
            <w:rPr>
              <w:noProof/>
            </w:rPr>
          </w:pPr>
          <w:hyperlink r:id="rId30" w:anchor="_Toc499031036" w:history="1">
            <w:r w:rsidR="00A27609" w:rsidRPr="0057712F">
              <w:rPr>
                <w:rStyle w:val="Hyperlink"/>
                <w:noProof/>
              </w:rPr>
              <w:t>Figure 22, Alert Sprites</w:t>
            </w:r>
            <w:r w:rsidR="00A27609">
              <w:rPr>
                <w:noProof/>
                <w:webHidden/>
              </w:rPr>
              <w:tab/>
            </w:r>
            <w:r w:rsidR="00A27609">
              <w:rPr>
                <w:noProof/>
                <w:webHidden/>
              </w:rPr>
              <w:fldChar w:fldCharType="begin"/>
            </w:r>
            <w:r w:rsidR="00A27609">
              <w:rPr>
                <w:noProof/>
                <w:webHidden/>
              </w:rPr>
              <w:instrText xml:space="preserve"> PAGEREF _Toc499031036 \h </w:instrText>
            </w:r>
            <w:r w:rsidR="00A27609">
              <w:rPr>
                <w:noProof/>
                <w:webHidden/>
              </w:rPr>
            </w:r>
            <w:r w:rsidR="00A27609">
              <w:rPr>
                <w:noProof/>
                <w:webHidden/>
              </w:rPr>
              <w:fldChar w:fldCharType="separate"/>
            </w:r>
            <w:r w:rsidR="00A27609">
              <w:rPr>
                <w:noProof/>
                <w:webHidden/>
              </w:rPr>
              <w:t>19</w:t>
            </w:r>
            <w:r w:rsidR="00A27609">
              <w:rPr>
                <w:noProof/>
                <w:webHidden/>
              </w:rPr>
              <w:fldChar w:fldCharType="end"/>
            </w:r>
          </w:hyperlink>
        </w:p>
        <w:p w14:paraId="2B0B05BE" w14:textId="161E219D" w:rsidR="00A27609" w:rsidRDefault="009C4C93">
          <w:pPr>
            <w:pStyle w:val="TableofFigures"/>
            <w:tabs>
              <w:tab w:val="right" w:leader="dot" w:pos="9350"/>
            </w:tabs>
            <w:rPr>
              <w:noProof/>
            </w:rPr>
          </w:pPr>
          <w:hyperlink r:id="rId31" w:anchor="_Toc499031037" w:history="1">
            <w:r w:rsidR="00A27609" w:rsidRPr="0057712F">
              <w:rPr>
                <w:rStyle w:val="Hyperlink"/>
                <w:noProof/>
              </w:rPr>
              <w:t>Figure 23, Question Mark Sprites</w:t>
            </w:r>
            <w:r w:rsidR="00A27609">
              <w:rPr>
                <w:noProof/>
                <w:webHidden/>
              </w:rPr>
              <w:tab/>
            </w:r>
            <w:r w:rsidR="00A27609">
              <w:rPr>
                <w:noProof/>
                <w:webHidden/>
              </w:rPr>
              <w:fldChar w:fldCharType="begin"/>
            </w:r>
            <w:r w:rsidR="00A27609">
              <w:rPr>
                <w:noProof/>
                <w:webHidden/>
              </w:rPr>
              <w:instrText xml:space="preserve"> PAGEREF _Toc499031037 \h </w:instrText>
            </w:r>
            <w:r w:rsidR="00A27609">
              <w:rPr>
                <w:noProof/>
                <w:webHidden/>
              </w:rPr>
            </w:r>
            <w:r w:rsidR="00A27609">
              <w:rPr>
                <w:noProof/>
                <w:webHidden/>
              </w:rPr>
              <w:fldChar w:fldCharType="separate"/>
            </w:r>
            <w:r w:rsidR="00A27609">
              <w:rPr>
                <w:noProof/>
                <w:webHidden/>
              </w:rPr>
              <w:t>19</w:t>
            </w:r>
            <w:r w:rsidR="00A27609">
              <w:rPr>
                <w:noProof/>
                <w:webHidden/>
              </w:rPr>
              <w:fldChar w:fldCharType="end"/>
            </w:r>
          </w:hyperlink>
        </w:p>
        <w:p w14:paraId="60E80A9C" w14:textId="4374F46E" w:rsidR="00A27609" w:rsidRDefault="009C4C93">
          <w:pPr>
            <w:pStyle w:val="TableofFigures"/>
            <w:tabs>
              <w:tab w:val="right" w:leader="dot" w:pos="9350"/>
            </w:tabs>
            <w:rPr>
              <w:noProof/>
            </w:rPr>
          </w:pPr>
          <w:hyperlink r:id="rId32" w:anchor="_Toc499031038" w:history="1">
            <w:r w:rsidR="00A27609" w:rsidRPr="0057712F">
              <w:rPr>
                <w:rStyle w:val="Hyperlink"/>
                <w:noProof/>
              </w:rPr>
              <w:t>Figure 24, Box Sprites</w:t>
            </w:r>
            <w:r w:rsidR="00A27609">
              <w:rPr>
                <w:noProof/>
                <w:webHidden/>
              </w:rPr>
              <w:tab/>
            </w:r>
            <w:r w:rsidR="00A27609">
              <w:rPr>
                <w:noProof/>
                <w:webHidden/>
              </w:rPr>
              <w:fldChar w:fldCharType="begin"/>
            </w:r>
            <w:r w:rsidR="00A27609">
              <w:rPr>
                <w:noProof/>
                <w:webHidden/>
              </w:rPr>
              <w:instrText xml:space="preserve"> PAGEREF _Toc499031038 \h </w:instrText>
            </w:r>
            <w:r w:rsidR="00A27609">
              <w:rPr>
                <w:noProof/>
                <w:webHidden/>
              </w:rPr>
            </w:r>
            <w:r w:rsidR="00A27609">
              <w:rPr>
                <w:noProof/>
                <w:webHidden/>
              </w:rPr>
              <w:fldChar w:fldCharType="separate"/>
            </w:r>
            <w:r w:rsidR="00A27609">
              <w:rPr>
                <w:noProof/>
                <w:webHidden/>
              </w:rPr>
              <w:t>20</w:t>
            </w:r>
            <w:r w:rsidR="00A27609">
              <w:rPr>
                <w:noProof/>
                <w:webHidden/>
              </w:rPr>
              <w:fldChar w:fldCharType="end"/>
            </w:r>
          </w:hyperlink>
        </w:p>
        <w:p w14:paraId="40EBF28A" w14:textId="215AEE9E" w:rsidR="00A27609" w:rsidRDefault="009C4C93">
          <w:pPr>
            <w:pStyle w:val="TableofFigures"/>
            <w:tabs>
              <w:tab w:val="right" w:leader="dot" w:pos="9350"/>
            </w:tabs>
            <w:rPr>
              <w:noProof/>
            </w:rPr>
          </w:pPr>
          <w:hyperlink r:id="rId33" w:anchor="_Toc499031039" w:history="1">
            <w:r w:rsidR="00A27609" w:rsidRPr="0057712F">
              <w:rPr>
                <w:rStyle w:val="Hyperlink"/>
                <w:noProof/>
              </w:rPr>
              <w:t>Figure 25, Box Audio Source Component</w:t>
            </w:r>
            <w:r w:rsidR="00A27609">
              <w:rPr>
                <w:noProof/>
                <w:webHidden/>
              </w:rPr>
              <w:tab/>
            </w:r>
            <w:r w:rsidR="00A27609">
              <w:rPr>
                <w:noProof/>
                <w:webHidden/>
              </w:rPr>
              <w:fldChar w:fldCharType="begin"/>
            </w:r>
            <w:r w:rsidR="00A27609">
              <w:rPr>
                <w:noProof/>
                <w:webHidden/>
              </w:rPr>
              <w:instrText xml:space="preserve"> PAGEREF _Toc499031039 \h </w:instrText>
            </w:r>
            <w:r w:rsidR="00A27609">
              <w:rPr>
                <w:noProof/>
                <w:webHidden/>
              </w:rPr>
            </w:r>
            <w:r w:rsidR="00A27609">
              <w:rPr>
                <w:noProof/>
                <w:webHidden/>
              </w:rPr>
              <w:fldChar w:fldCharType="separate"/>
            </w:r>
            <w:r w:rsidR="00A27609">
              <w:rPr>
                <w:noProof/>
                <w:webHidden/>
              </w:rPr>
              <w:t>20</w:t>
            </w:r>
            <w:r w:rsidR="00A27609">
              <w:rPr>
                <w:noProof/>
                <w:webHidden/>
              </w:rPr>
              <w:fldChar w:fldCharType="end"/>
            </w:r>
          </w:hyperlink>
        </w:p>
        <w:p w14:paraId="36C4793E" w14:textId="051C106C" w:rsidR="00A27609" w:rsidRDefault="009C4C93">
          <w:pPr>
            <w:pStyle w:val="TableofFigures"/>
            <w:tabs>
              <w:tab w:val="right" w:leader="dot" w:pos="9350"/>
            </w:tabs>
            <w:rPr>
              <w:noProof/>
            </w:rPr>
          </w:pPr>
          <w:hyperlink r:id="rId34" w:anchor="_Toc499031040" w:history="1">
            <w:r w:rsidR="00A27609" w:rsidRPr="0057712F">
              <w:rPr>
                <w:rStyle w:val="Hyperlink"/>
                <w:noProof/>
              </w:rPr>
              <w:t>Figure 26, Hose Prefab</w:t>
            </w:r>
            <w:r w:rsidR="00A27609">
              <w:rPr>
                <w:noProof/>
                <w:webHidden/>
              </w:rPr>
              <w:tab/>
            </w:r>
            <w:r w:rsidR="00A27609">
              <w:rPr>
                <w:noProof/>
                <w:webHidden/>
              </w:rPr>
              <w:fldChar w:fldCharType="begin"/>
            </w:r>
            <w:r w:rsidR="00A27609">
              <w:rPr>
                <w:noProof/>
                <w:webHidden/>
              </w:rPr>
              <w:instrText xml:space="preserve"> PAGEREF _Toc499031040 \h </w:instrText>
            </w:r>
            <w:r w:rsidR="00A27609">
              <w:rPr>
                <w:noProof/>
                <w:webHidden/>
              </w:rPr>
            </w:r>
            <w:r w:rsidR="00A27609">
              <w:rPr>
                <w:noProof/>
                <w:webHidden/>
              </w:rPr>
              <w:fldChar w:fldCharType="separate"/>
            </w:r>
            <w:r w:rsidR="00A27609">
              <w:rPr>
                <w:noProof/>
                <w:webHidden/>
              </w:rPr>
              <w:t>21</w:t>
            </w:r>
            <w:r w:rsidR="00A27609">
              <w:rPr>
                <w:noProof/>
                <w:webHidden/>
              </w:rPr>
              <w:fldChar w:fldCharType="end"/>
            </w:r>
          </w:hyperlink>
        </w:p>
        <w:p w14:paraId="2A6C0296" w14:textId="3B873E6E" w:rsidR="00A27609" w:rsidRDefault="009C4C93">
          <w:pPr>
            <w:pStyle w:val="TableofFigures"/>
            <w:tabs>
              <w:tab w:val="right" w:leader="dot" w:pos="9350"/>
            </w:tabs>
            <w:rPr>
              <w:noProof/>
            </w:rPr>
          </w:pPr>
          <w:hyperlink r:id="rId35" w:anchor="_Toc499031041" w:history="1">
            <w:r w:rsidR="00A27609" w:rsidRPr="0057712F">
              <w:rPr>
                <w:rStyle w:val="Hyperlink"/>
                <w:noProof/>
              </w:rPr>
              <w:t>Figure 27, Pressure Plate Script</w:t>
            </w:r>
            <w:r w:rsidR="00A27609">
              <w:rPr>
                <w:noProof/>
                <w:webHidden/>
              </w:rPr>
              <w:tab/>
            </w:r>
            <w:r w:rsidR="00A27609">
              <w:rPr>
                <w:noProof/>
                <w:webHidden/>
              </w:rPr>
              <w:fldChar w:fldCharType="begin"/>
            </w:r>
            <w:r w:rsidR="00A27609">
              <w:rPr>
                <w:noProof/>
                <w:webHidden/>
              </w:rPr>
              <w:instrText xml:space="preserve"> PAGEREF _Toc499031041 \h </w:instrText>
            </w:r>
            <w:r w:rsidR="00A27609">
              <w:rPr>
                <w:noProof/>
                <w:webHidden/>
              </w:rPr>
            </w:r>
            <w:r w:rsidR="00A27609">
              <w:rPr>
                <w:noProof/>
                <w:webHidden/>
              </w:rPr>
              <w:fldChar w:fldCharType="separate"/>
            </w:r>
            <w:r w:rsidR="00A27609">
              <w:rPr>
                <w:noProof/>
                <w:webHidden/>
              </w:rPr>
              <w:t>21</w:t>
            </w:r>
            <w:r w:rsidR="00A27609">
              <w:rPr>
                <w:noProof/>
                <w:webHidden/>
              </w:rPr>
              <w:fldChar w:fldCharType="end"/>
            </w:r>
          </w:hyperlink>
        </w:p>
        <w:p w14:paraId="0CABFDC7" w14:textId="43DF5381" w:rsidR="00A27609" w:rsidRDefault="009C4C93">
          <w:pPr>
            <w:pStyle w:val="TableofFigures"/>
            <w:tabs>
              <w:tab w:val="right" w:leader="dot" w:pos="9350"/>
            </w:tabs>
            <w:rPr>
              <w:noProof/>
            </w:rPr>
          </w:pPr>
          <w:hyperlink r:id="rId36" w:anchor="_Toc499031042" w:history="1">
            <w:r w:rsidR="00A27609" w:rsidRPr="0057712F">
              <w:rPr>
                <w:rStyle w:val="Hyperlink"/>
                <w:noProof/>
              </w:rPr>
              <w:t>Figure 28, Watter Connection Script</w:t>
            </w:r>
            <w:r w:rsidR="00A27609">
              <w:rPr>
                <w:noProof/>
                <w:webHidden/>
              </w:rPr>
              <w:tab/>
            </w:r>
            <w:r w:rsidR="00A27609">
              <w:rPr>
                <w:noProof/>
                <w:webHidden/>
              </w:rPr>
              <w:fldChar w:fldCharType="begin"/>
            </w:r>
            <w:r w:rsidR="00A27609">
              <w:rPr>
                <w:noProof/>
                <w:webHidden/>
              </w:rPr>
              <w:instrText xml:space="preserve"> PAGEREF _Toc499031042 \h </w:instrText>
            </w:r>
            <w:r w:rsidR="00A27609">
              <w:rPr>
                <w:noProof/>
                <w:webHidden/>
              </w:rPr>
            </w:r>
            <w:r w:rsidR="00A27609">
              <w:rPr>
                <w:noProof/>
                <w:webHidden/>
              </w:rPr>
              <w:fldChar w:fldCharType="separate"/>
            </w:r>
            <w:r w:rsidR="00A27609">
              <w:rPr>
                <w:noProof/>
                <w:webHidden/>
              </w:rPr>
              <w:t>21</w:t>
            </w:r>
            <w:r w:rsidR="00A27609">
              <w:rPr>
                <w:noProof/>
                <w:webHidden/>
              </w:rPr>
              <w:fldChar w:fldCharType="end"/>
            </w:r>
          </w:hyperlink>
        </w:p>
        <w:p w14:paraId="3D336122" w14:textId="0134ADAE" w:rsidR="00A27609" w:rsidRDefault="009C4C93">
          <w:pPr>
            <w:pStyle w:val="TableofFigures"/>
            <w:tabs>
              <w:tab w:val="right" w:leader="dot" w:pos="9350"/>
            </w:tabs>
            <w:rPr>
              <w:noProof/>
            </w:rPr>
          </w:pPr>
          <w:hyperlink r:id="rId37" w:anchor="_Toc499031043" w:history="1">
            <w:r w:rsidR="00A27609" w:rsidRPr="0057712F">
              <w:rPr>
                <w:rStyle w:val="Hyperlink"/>
                <w:noProof/>
              </w:rPr>
              <w:t>Figure 29, Cat Nip Sprites</w:t>
            </w:r>
            <w:r w:rsidR="00A27609">
              <w:rPr>
                <w:noProof/>
                <w:webHidden/>
              </w:rPr>
              <w:tab/>
            </w:r>
            <w:r w:rsidR="00A27609">
              <w:rPr>
                <w:noProof/>
                <w:webHidden/>
              </w:rPr>
              <w:fldChar w:fldCharType="begin"/>
            </w:r>
            <w:r w:rsidR="00A27609">
              <w:rPr>
                <w:noProof/>
                <w:webHidden/>
              </w:rPr>
              <w:instrText xml:space="preserve"> PAGEREF _Toc499031043 \h </w:instrText>
            </w:r>
            <w:r w:rsidR="00A27609">
              <w:rPr>
                <w:noProof/>
                <w:webHidden/>
              </w:rPr>
            </w:r>
            <w:r w:rsidR="00A27609">
              <w:rPr>
                <w:noProof/>
                <w:webHidden/>
              </w:rPr>
              <w:fldChar w:fldCharType="separate"/>
            </w:r>
            <w:r w:rsidR="00A27609">
              <w:rPr>
                <w:noProof/>
                <w:webHidden/>
              </w:rPr>
              <w:t>23</w:t>
            </w:r>
            <w:r w:rsidR="00A27609">
              <w:rPr>
                <w:noProof/>
                <w:webHidden/>
              </w:rPr>
              <w:fldChar w:fldCharType="end"/>
            </w:r>
          </w:hyperlink>
        </w:p>
        <w:p w14:paraId="772224C6" w14:textId="04B63C12" w:rsidR="00A27609" w:rsidRDefault="009C4C93">
          <w:pPr>
            <w:pStyle w:val="TableofFigures"/>
            <w:tabs>
              <w:tab w:val="right" w:leader="dot" w:pos="9350"/>
            </w:tabs>
            <w:rPr>
              <w:noProof/>
            </w:rPr>
          </w:pPr>
          <w:hyperlink r:id="rId38" w:anchor="_Toc499031044" w:history="1">
            <w:r w:rsidR="00A27609" w:rsidRPr="0057712F">
              <w:rPr>
                <w:rStyle w:val="Hyperlink"/>
                <w:noProof/>
              </w:rPr>
              <w:t>Figure 30, Background Art Sprites</w:t>
            </w:r>
            <w:r w:rsidR="00A27609">
              <w:rPr>
                <w:noProof/>
                <w:webHidden/>
              </w:rPr>
              <w:tab/>
            </w:r>
            <w:r w:rsidR="00A27609">
              <w:rPr>
                <w:noProof/>
                <w:webHidden/>
              </w:rPr>
              <w:fldChar w:fldCharType="begin"/>
            </w:r>
            <w:r w:rsidR="00A27609">
              <w:rPr>
                <w:noProof/>
                <w:webHidden/>
              </w:rPr>
              <w:instrText xml:space="preserve"> PAGEREF _Toc499031044 \h </w:instrText>
            </w:r>
            <w:r w:rsidR="00A27609">
              <w:rPr>
                <w:noProof/>
                <w:webHidden/>
              </w:rPr>
            </w:r>
            <w:r w:rsidR="00A27609">
              <w:rPr>
                <w:noProof/>
                <w:webHidden/>
              </w:rPr>
              <w:fldChar w:fldCharType="separate"/>
            </w:r>
            <w:r w:rsidR="00A27609">
              <w:rPr>
                <w:noProof/>
                <w:webHidden/>
              </w:rPr>
              <w:t>24</w:t>
            </w:r>
            <w:r w:rsidR="00A27609">
              <w:rPr>
                <w:noProof/>
                <w:webHidden/>
              </w:rPr>
              <w:fldChar w:fldCharType="end"/>
            </w:r>
          </w:hyperlink>
        </w:p>
        <w:p w14:paraId="73E9AE72" w14:textId="5E544AB4" w:rsidR="00A27609" w:rsidRDefault="009C4C93">
          <w:pPr>
            <w:pStyle w:val="TableofFigures"/>
            <w:tabs>
              <w:tab w:val="right" w:leader="dot" w:pos="9350"/>
            </w:tabs>
            <w:rPr>
              <w:noProof/>
            </w:rPr>
          </w:pPr>
          <w:hyperlink r:id="rId39" w:anchor="_Toc499031045" w:history="1">
            <w:r w:rsidR="00A27609" w:rsidRPr="0057712F">
              <w:rPr>
                <w:rStyle w:val="Hyperlink"/>
                <w:noProof/>
              </w:rPr>
              <w:t>Figure 31, Modified Background Art Sprites</w:t>
            </w:r>
            <w:r w:rsidR="00A27609">
              <w:rPr>
                <w:noProof/>
                <w:webHidden/>
              </w:rPr>
              <w:tab/>
            </w:r>
            <w:r w:rsidR="00A27609">
              <w:rPr>
                <w:noProof/>
                <w:webHidden/>
              </w:rPr>
              <w:fldChar w:fldCharType="begin"/>
            </w:r>
            <w:r w:rsidR="00A27609">
              <w:rPr>
                <w:noProof/>
                <w:webHidden/>
              </w:rPr>
              <w:instrText xml:space="preserve"> PAGEREF _Toc499031045 \h </w:instrText>
            </w:r>
            <w:r w:rsidR="00A27609">
              <w:rPr>
                <w:noProof/>
                <w:webHidden/>
              </w:rPr>
            </w:r>
            <w:r w:rsidR="00A27609">
              <w:rPr>
                <w:noProof/>
                <w:webHidden/>
              </w:rPr>
              <w:fldChar w:fldCharType="separate"/>
            </w:r>
            <w:r w:rsidR="00A27609">
              <w:rPr>
                <w:noProof/>
                <w:webHidden/>
              </w:rPr>
              <w:t>24</w:t>
            </w:r>
            <w:r w:rsidR="00A27609">
              <w:rPr>
                <w:noProof/>
                <w:webHidden/>
              </w:rPr>
              <w:fldChar w:fldCharType="end"/>
            </w:r>
          </w:hyperlink>
        </w:p>
        <w:p w14:paraId="66D6489E" w14:textId="555282BC" w:rsidR="00A27609" w:rsidRDefault="009C4C93">
          <w:pPr>
            <w:pStyle w:val="TableofFigures"/>
            <w:tabs>
              <w:tab w:val="right" w:leader="dot" w:pos="9350"/>
            </w:tabs>
            <w:rPr>
              <w:noProof/>
            </w:rPr>
          </w:pPr>
          <w:hyperlink r:id="rId40" w:anchor="_Toc499031046" w:history="1">
            <w:r w:rsidR="00A27609" w:rsidRPr="0057712F">
              <w:rPr>
                <w:rStyle w:val="Hyperlink"/>
                <w:noProof/>
              </w:rPr>
              <w:t>Figure 32, UI</w:t>
            </w:r>
            <w:r w:rsidR="00A27609">
              <w:rPr>
                <w:noProof/>
                <w:webHidden/>
              </w:rPr>
              <w:tab/>
            </w:r>
            <w:r w:rsidR="00A27609">
              <w:rPr>
                <w:noProof/>
                <w:webHidden/>
              </w:rPr>
              <w:fldChar w:fldCharType="begin"/>
            </w:r>
            <w:r w:rsidR="00A27609">
              <w:rPr>
                <w:noProof/>
                <w:webHidden/>
              </w:rPr>
              <w:instrText xml:space="preserve"> PAGEREF _Toc499031046 \h </w:instrText>
            </w:r>
            <w:r w:rsidR="00A27609">
              <w:rPr>
                <w:noProof/>
                <w:webHidden/>
              </w:rPr>
            </w:r>
            <w:r w:rsidR="00A27609">
              <w:rPr>
                <w:noProof/>
                <w:webHidden/>
              </w:rPr>
              <w:fldChar w:fldCharType="separate"/>
            </w:r>
            <w:r w:rsidR="00A27609">
              <w:rPr>
                <w:noProof/>
                <w:webHidden/>
              </w:rPr>
              <w:t>25</w:t>
            </w:r>
            <w:r w:rsidR="00A27609">
              <w:rPr>
                <w:noProof/>
                <w:webHidden/>
              </w:rPr>
              <w:fldChar w:fldCharType="end"/>
            </w:r>
          </w:hyperlink>
        </w:p>
        <w:p w14:paraId="45ACC351" w14:textId="2AA5A9AE" w:rsidR="00A27609" w:rsidRDefault="009C4C93">
          <w:pPr>
            <w:pStyle w:val="TableofFigures"/>
            <w:tabs>
              <w:tab w:val="right" w:leader="dot" w:pos="9350"/>
            </w:tabs>
            <w:rPr>
              <w:noProof/>
            </w:rPr>
          </w:pPr>
          <w:hyperlink w:anchor="_Toc499031047" w:history="1">
            <w:r w:rsidR="00A27609" w:rsidRPr="0057712F">
              <w:rPr>
                <w:rStyle w:val="Hyperlink"/>
                <w:noProof/>
              </w:rPr>
              <w:t>Figure 33, Tutorial 1</w:t>
            </w:r>
            <w:r w:rsidR="00A27609">
              <w:rPr>
                <w:noProof/>
                <w:webHidden/>
              </w:rPr>
              <w:tab/>
            </w:r>
            <w:r w:rsidR="00A27609">
              <w:rPr>
                <w:noProof/>
                <w:webHidden/>
              </w:rPr>
              <w:fldChar w:fldCharType="begin"/>
            </w:r>
            <w:r w:rsidR="00A27609">
              <w:rPr>
                <w:noProof/>
                <w:webHidden/>
              </w:rPr>
              <w:instrText xml:space="preserve"> PAGEREF _Toc499031047 \h </w:instrText>
            </w:r>
            <w:r w:rsidR="00A27609">
              <w:rPr>
                <w:noProof/>
                <w:webHidden/>
              </w:rPr>
            </w:r>
            <w:r w:rsidR="00A27609">
              <w:rPr>
                <w:noProof/>
                <w:webHidden/>
              </w:rPr>
              <w:fldChar w:fldCharType="separate"/>
            </w:r>
            <w:r w:rsidR="00A27609">
              <w:rPr>
                <w:noProof/>
                <w:webHidden/>
              </w:rPr>
              <w:t>28</w:t>
            </w:r>
            <w:r w:rsidR="00A27609">
              <w:rPr>
                <w:noProof/>
                <w:webHidden/>
              </w:rPr>
              <w:fldChar w:fldCharType="end"/>
            </w:r>
          </w:hyperlink>
        </w:p>
        <w:p w14:paraId="0FCDE62D" w14:textId="59300277" w:rsidR="00A27609" w:rsidRDefault="009C4C93">
          <w:pPr>
            <w:pStyle w:val="TableofFigures"/>
            <w:tabs>
              <w:tab w:val="right" w:leader="dot" w:pos="9350"/>
            </w:tabs>
            <w:rPr>
              <w:noProof/>
            </w:rPr>
          </w:pPr>
          <w:hyperlink w:anchor="_Toc499031048" w:history="1">
            <w:r w:rsidR="00A27609" w:rsidRPr="0057712F">
              <w:rPr>
                <w:rStyle w:val="Hyperlink"/>
                <w:noProof/>
              </w:rPr>
              <w:t>Figure 34, Tutorial 2</w:t>
            </w:r>
            <w:r w:rsidR="00A27609">
              <w:rPr>
                <w:noProof/>
                <w:webHidden/>
              </w:rPr>
              <w:tab/>
            </w:r>
            <w:r w:rsidR="00A27609">
              <w:rPr>
                <w:noProof/>
                <w:webHidden/>
              </w:rPr>
              <w:fldChar w:fldCharType="begin"/>
            </w:r>
            <w:r w:rsidR="00A27609">
              <w:rPr>
                <w:noProof/>
                <w:webHidden/>
              </w:rPr>
              <w:instrText xml:space="preserve"> PAGEREF _Toc499031048 \h </w:instrText>
            </w:r>
            <w:r w:rsidR="00A27609">
              <w:rPr>
                <w:noProof/>
                <w:webHidden/>
              </w:rPr>
            </w:r>
            <w:r w:rsidR="00A27609">
              <w:rPr>
                <w:noProof/>
                <w:webHidden/>
              </w:rPr>
              <w:fldChar w:fldCharType="separate"/>
            </w:r>
            <w:r w:rsidR="00A27609">
              <w:rPr>
                <w:noProof/>
                <w:webHidden/>
              </w:rPr>
              <w:t>28</w:t>
            </w:r>
            <w:r w:rsidR="00A27609">
              <w:rPr>
                <w:noProof/>
                <w:webHidden/>
              </w:rPr>
              <w:fldChar w:fldCharType="end"/>
            </w:r>
          </w:hyperlink>
        </w:p>
        <w:p w14:paraId="69040777" w14:textId="26082CC8" w:rsidR="00A27609" w:rsidRDefault="009C4C93">
          <w:pPr>
            <w:pStyle w:val="TableofFigures"/>
            <w:tabs>
              <w:tab w:val="right" w:leader="dot" w:pos="9350"/>
            </w:tabs>
            <w:rPr>
              <w:noProof/>
            </w:rPr>
          </w:pPr>
          <w:hyperlink w:anchor="_Toc499031049" w:history="1">
            <w:r w:rsidR="00A27609" w:rsidRPr="0057712F">
              <w:rPr>
                <w:rStyle w:val="Hyperlink"/>
                <w:noProof/>
              </w:rPr>
              <w:t>Figure 35, Tutorial 3</w:t>
            </w:r>
            <w:r w:rsidR="00A27609">
              <w:rPr>
                <w:noProof/>
                <w:webHidden/>
              </w:rPr>
              <w:tab/>
            </w:r>
            <w:r w:rsidR="00A27609">
              <w:rPr>
                <w:noProof/>
                <w:webHidden/>
              </w:rPr>
              <w:fldChar w:fldCharType="begin"/>
            </w:r>
            <w:r w:rsidR="00A27609">
              <w:rPr>
                <w:noProof/>
                <w:webHidden/>
              </w:rPr>
              <w:instrText xml:space="preserve"> PAGEREF _Toc499031049 \h </w:instrText>
            </w:r>
            <w:r w:rsidR="00A27609">
              <w:rPr>
                <w:noProof/>
                <w:webHidden/>
              </w:rPr>
            </w:r>
            <w:r w:rsidR="00A27609">
              <w:rPr>
                <w:noProof/>
                <w:webHidden/>
              </w:rPr>
              <w:fldChar w:fldCharType="separate"/>
            </w:r>
            <w:r w:rsidR="00A27609">
              <w:rPr>
                <w:noProof/>
                <w:webHidden/>
              </w:rPr>
              <w:t>29</w:t>
            </w:r>
            <w:r w:rsidR="00A27609">
              <w:rPr>
                <w:noProof/>
                <w:webHidden/>
              </w:rPr>
              <w:fldChar w:fldCharType="end"/>
            </w:r>
          </w:hyperlink>
        </w:p>
        <w:p w14:paraId="5A9F4622" w14:textId="43CD1096" w:rsidR="00A27609" w:rsidRDefault="009C4C93">
          <w:pPr>
            <w:pStyle w:val="TableofFigures"/>
            <w:tabs>
              <w:tab w:val="right" w:leader="dot" w:pos="9350"/>
            </w:tabs>
            <w:rPr>
              <w:noProof/>
            </w:rPr>
          </w:pPr>
          <w:hyperlink w:anchor="_Toc499031050" w:history="1">
            <w:r w:rsidR="00A27609" w:rsidRPr="0057712F">
              <w:rPr>
                <w:rStyle w:val="Hyperlink"/>
                <w:noProof/>
              </w:rPr>
              <w:t>Figure 36, Bunny</w:t>
            </w:r>
            <w:r w:rsidR="00A27609">
              <w:rPr>
                <w:noProof/>
                <w:webHidden/>
              </w:rPr>
              <w:tab/>
            </w:r>
            <w:r w:rsidR="00A27609">
              <w:rPr>
                <w:noProof/>
                <w:webHidden/>
              </w:rPr>
              <w:fldChar w:fldCharType="begin"/>
            </w:r>
            <w:r w:rsidR="00A27609">
              <w:rPr>
                <w:noProof/>
                <w:webHidden/>
              </w:rPr>
              <w:instrText xml:space="preserve"> PAGEREF _Toc499031050 \h </w:instrText>
            </w:r>
            <w:r w:rsidR="00A27609">
              <w:rPr>
                <w:noProof/>
                <w:webHidden/>
              </w:rPr>
            </w:r>
            <w:r w:rsidR="00A27609">
              <w:rPr>
                <w:noProof/>
                <w:webHidden/>
              </w:rPr>
              <w:fldChar w:fldCharType="separate"/>
            </w:r>
            <w:r w:rsidR="00A27609">
              <w:rPr>
                <w:noProof/>
                <w:webHidden/>
              </w:rPr>
              <w:t>29</w:t>
            </w:r>
            <w:r w:rsidR="00A27609">
              <w:rPr>
                <w:noProof/>
                <w:webHidden/>
              </w:rPr>
              <w:fldChar w:fldCharType="end"/>
            </w:r>
          </w:hyperlink>
        </w:p>
        <w:p w14:paraId="2B526164" w14:textId="4A9F910A" w:rsidR="00A27609" w:rsidRDefault="009C4C93">
          <w:pPr>
            <w:pStyle w:val="TableofFigures"/>
            <w:tabs>
              <w:tab w:val="right" w:leader="dot" w:pos="9350"/>
            </w:tabs>
            <w:rPr>
              <w:noProof/>
            </w:rPr>
          </w:pPr>
          <w:hyperlink w:anchor="_Toc499031051" w:history="1">
            <w:r w:rsidR="00A27609" w:rsidRPr="0057712F">
              <w:rPr>
                <w:rStyle w:val="Hyperlink"/>
                <w:noProof/>
              </w:rPr>
              <w:t>Figure 37, Smol Tank</w:t>
            </w:r>
            <w:r w:rsidR="00A27609">
              <w:rPr>
                <w:noProof/>
                <w:webHidden/>
              </w:rPr>
              <w:tab/>
            </w:r>
            <w:r w:rsidR="00A27609">
              <w:rPr>
                <w:noProof/>
                <w:webHidden/>
              </w:rPr>
              <w:fldChar w:fldCharType="begin"/>
            </w:r>
            <w:r w:rsidR="00A27609">
              <w:rPr>
                <w:noProof/>
                <w:webHidden/>
              </w:rPr>
              <w:instrText xml:space="preserve"> PAGEREF _Toc499031051 \h </w:instrText>
            </w:r>
            <w:r w:rsidR="00A27609">
              <w:rPr>
                <w:noProof/>
                <w:webHidden/>
              </w:rPr>
            </w:r>
            <w:r w:rsidR="00A27609">
              <w:rPr>
                <w:noProof/>
                <w:webHidden/>
              </w:rPr>
              <w:fldChar w:fldCharType="separate"/>
            </w:r>
            <w:r w:rsidR="00A27609">
              <w:rPr>
                <w:noProof/>
                <w:webHidden/>
              </w:rPr>
              <w:t>30</w:t>
            </w:r>
            <w:r w:rsidR="00A27609">
              <w:rPr>
                <w:noProof/>
                <w:webHidden/>
              </w:rPr>
              <w:fldChar w:fldCharType="end"/>
            </w:r>
          </w:hyperlink>
        </w:p>
        <w:p w14:paraId="126F0768" w14:textId="05BCF4F2" w:rsidR="00A27609" w:rsidRDefault="009C4C93">
          <w:pPr>
            <w:pStyle w:val="TableofFigures"/>
            <w:tabs>
              <w:tab w:val="right" w:leader="dot" w:pos="9350"/>
            </w:tabs>
            <w:rPr>
              <w:noProof/>
            </w:rPr>
          </w:pPr>
          <w:hyperlink w:anchor="_Toc499031052" w:history="1">
            <w:r w:rsidR="00A27609" w:rsidRPr="0057712F">
              <w:rPr>
                <w:rStyle w:val="Hyperlink"/>
                <w:noProof/>
              </w:rPr>
              <w:t>Figure 38, Tank Boi</w:t>
            </w:r>
            <w:r w:rsidR="00A27609">
              <w:rPr>
                <w:noProof/>
                <w:webHidden/>
              </w:rPr>
              <w:tab/>
            </w:r>
            <w:r w:rsidR="00A27609">
              <w:rPr>
                <w:noProof/>
                <w:webHidden/>
              </w:rPr>
              <w:fldChar w:fldCharType="begin"/>
            </w:r>
            <w:r w:rsidR="00A27609">
              <w:rPr>
                <w:noProof/>
                <w:webHidden/>
              </w:rPr>
              <w:instrText xml:space="preserve"> PAGEREF _Toc499031052 \h </w:instrText>
            </w:r>
            <w:r w:rsidR="00A27609">
              <w:rPr>
                <w:noProof/>
                <w:webHidden/>
              </w:rPr>
            </w:r>
            <w:r w:rsidR="00A27609">
              <w:rPr>
                <w:noProof/>
                <w:webHidden/>
              </w:rPr>
              <w:fldChar w:fldCharType="separate"/>
            </w:r>
            <w:r w:rsidR="00A27609">
              <w:rPr>
                <w:noProof/>
                <w:webHidden/>
              </w:rPr>
              <w:t>30</w:t>
            </w:r>
            <w:r w:rsidR="00A27609">
              <w:rPr>
                <w:noProof/>
                <w:webHidden/>
              </w:rPr>
              <w:fldChar w:fldCharType="end"/>
            </w:r>
          </w:hyperlink>
        </w:p>
        <w:p w14:paraId="487BDE99" w14:textId="228A8780" w:rsidR="00A27609" w:rsidRDefault="009C4C93">
          <w:pPr>
            <w:pStyle w:val="TableofFigures"/>
            <w:tabs>
              <w:tab w:val="right" w:leader="dot" w:pos="9350"/>
            </w:tabs>
            <w:rPr>
              <w:noProof/>
            </w:rPr>
          </w:pPr>
          <w:hyperlink w:anchor="_Toc499031053" w:history="1">
            <w:r w:rsidR="00A27609" w:rsidRPr="0057712F">
              <w:rPr>
                <w:rStyle w:val="Hyperlink"/>
                <w:noProof/>
              </w:rPr>
              <w:t>Figure 39, Man w Cane</w:t>
            </w:r>
            <w:r w:rsidR="00A27609">
              <w:rPr>
                <w:noProof/>
                <w:webHidden/>
              </w:rPr>
              <w:tab/>
            </w:r>
            <w:r w:rsidR="00A27609">
              <w:rPr>
                <w:noProof/>
                <w:webHidden/>
              </w:rPr>
              <w:fldChar w:fldCharType="begin"/>
            </w:r>
            <w:r w:rsidR="00A27609">
              <w:rPr>
                <w:noProof/>
                <w:webHidden/>
              </w:rPr>
              <w:instrText xml:space="preserve"> PAGEREF _Toc499031053 \h </w:instrText>
            </w:r>
            <w:r w:rsidR="00A27609">
              <w:rPr>
                <w:noProof/>
                <w:webHidden/>
              </w:rPr>
            </w:r>
            <w:r w:rsidR="00A27609">
              <w:rPr>
                <w:noProof/>
                <w:webHidden/>
              </w:rPr>
              <w:fldChar w:fldCharType="separate"/>
            </w:r>
            <w:r w:rsidR="00A27609">
              <w:rPr>
                <w:noProof/>
                <w:webHidden/>
              </w:rPr>
              <w:t>31</w:t>
            </w:r>
            <w:r w:rsidR="00A27609">
              <w:rPr>
                <w:noProof/>
                <w:webHidden/>
              </w:rPr>
              <w:fldChar w:fldCharType="end"/>
            </w:r>
          </w:hyperlink>
        </w:p>
        <w:p w14:paraId="531767CD" w14:textId="16E87E32" w:rsidR="00A27609" w:rsidRDefault="009C4C93">
          <w:pPr>
            <w:pStyle w:val="TableofFigures"/>
            <w:tabs>
              <w:tab w:val="right" w:leader="dot" w:pos="9350"/>
            </w:tabs>
            <w:rPr>
              <w:noProof/>
            </w:rPr>
          </w:pPr>
          <w:hyperlink w:anchor="_Toc499031054" w:history="1">
            <w:r w:rsidR="00A27609" w:rsidRPr="0057712F">
              <w:rPr>
                <w:rStyle w:val="Hyperlink"/>
                <w:noProof/>
              </w:rPr>
              <w:t>Figure 40, Thicc Sticc</w:t>
            </w:r>
            <w:r w:rsidR="00A27609">
              <w:rPr>
                <w:noProof/>
                <w:webHidden/>
              </w:rPr>
              <w:tab/>
            </w:r>
            <w:r w:rsidR="00A27609">
              <w:rPr>
                <w:noProof/>
                <w:webHidden/>
              </w:rPr>
              <w:fldChar w:fldCharType="begin"/>
            </w:r>
            <w:r w:rsidR="00A27609">
              <w:rPr>
                <w:noProof/>
                <w:webHidden/>
              </w:rPr>
              <w:instrText xml:space="preserve"> PAGEREF _Toc499031054 \h </w:instrText>
            </w:r>
            <w:r w:rsidR="00A27609">
              <w:rPr>
                <w:noProof/>
                <w:webHidden/>
              </w:rPr>
            </w:r>
            <w:r w:rsidR="00A27609">
              <w:rPr>
                <w:noProof/>
                <w:webHidden/>
              </w:rPr>
              <w:fldChar w:fldCharType="separate"/>
            </w:r>
            <w:r w:rsidR="00A27609">
              <w:rPr>
                <w:noProof/>
                <w:webHidden/>
              </w:rPr>
              <w:t>31</w:t>
            </w:r>
            <w:r w:rsidR="00A27609">
              <w:rPr>
                <w:noProof/>
                <w:webHidden/>
              </w:rPr>
              <w:fldChar w:fldCharType="end"/>
            </w:r>
          </w:hyperlink>
        </w:p>
        <w:p w14:paraId="43F6039B" w14:textId="35BBD58F" w:rsidR="00A27609" w:rsidRDefault="009C4C93">
          <w:pPr>
            <w:pStyle w:val="TableofFigures"/>
            <w:tabs>
              <w:tab w:val="right" w:leader="dot" w:pos="9350"/>
            </w:tabs>
            <w:rPr>
              <w:noProof/>
            </w:rPr>
          </w:pPr>
          <w:hyperlink w:anchor="_Toc499031055" w:history="1">
            <w:r w:rsidR="00A27609" w:rsidRPr="0057712F">
              <w:rPr>
                <w:rStyle w:val="Hyperlink"/>
                <w:noProof/>
              </w:rPr>
              <w:t>Figure 41, Signs</w:t>
            </w:r>
            <w:r w:rsidR="00A27609">
              <w:rPr>
                <w:noProof/>
                <w:webHidden/>
              </w:rPr>
              <w:tab/>
            </w:r>
            <w:r w:rsidR="00A27609">
              <w:rPr>
                <w:noProof/>
                <w:webHidden/>
              </w:rPr>
              <w:fldChar w:fldCharType="begin"/>
            </w:r>
            <w:r w:rsidR="00A27609">
              <w:rPr>
                <w:noProof/>
                <w:webHidden/>
              </w:rPr>
              <w:instrText xml:space="preserve"> PAGEREF _Toc499031055 \h </w:instrText>
            </w:r>
            <w:r w:rsidR="00A27609">
              <w:rPr>
                <w:noProof/>
                <w:webHidden/>
              </w:rPr>
            </w:r>
            <w:r w:rsidR="00A27609">
              <w:rPr>
                <w:noProof/>
                <w:webHidden/>
              </w:rPr>
              <w:fldChar w:fldCharType="separate"/>
            </w:r>
            <w:r w:rsidR="00A27609">
              <w:rPr>
                <w:noProof/>
                <w:webHidden/>
              </w:rPr>
              <w:t>32</w:t>
            </w:r>
            <w:r w:rsidR="00A27609">
              <w:rPr>
                <w:noProof/>
                <w:webHidden/>
              </w:rPr>
              <w:fldChar w:fldCharType="end"/>
            </w:r>
          </w:hyperlink>
        </w:p>
        <w:p w14:paraId="4FF52CDF" w14:textId="6385EDDA" w:rsidR="00A27609" w:rsidRDefault="009C4C93">
          <w:pPr>
            <w:pStyle w:val="TableofFigures"/>
            <w:tabs>
              <w:tab w:val="right" w:leader="dot" w:pos="9350"/>
            </w:tabs>
            <w:rPr>
              <w:noProof/>
            </w:rPr>
          </w:pPr>
          <w:hyperlink w:anchor="_Toc499031056" w:history="1">
            <w:r w:rsidR="00A27609" w:rsidRPr="0057712F">
              <w:rPr>
                <w:rStyle w:val="Hyperlink"/>
                <w:noProof/>
              </w:rPr>
              <w:t>Figure 42, New Dog Who Dis</w:t>
            </w:r>
            <w:r w:rsidR="00A27609">
              <w:rPr>
                <w:noProof/>
                <w:webHidden/>
              </w:rPr>
              <w:tab/>
            </w:r>
            <w:r w:rsidR="00A27609">
              <w:rPr>
                <w:noProof/>
                <w:webHidden/>
              </w:rPr>
              <w:fldChar w:fldCharType="begin"/>
            </w:r>
            <w:r w:rsidR="00A27609">
              <w:rPr>
                <w:noProof/>
                <w:webHidden/>
              </w:rPr>
              <w:instrText xml:space="preserve"> PAGEREF _Toc499031056 \h </w:instrText>
            </w:r>
            <w:r w:rsidR="00A27609">
              <w:rPr>
                <w:noProof/>
                <w:webHidden/>
              </w:rPr>
            </w:r>
            <w:r w:rsidR="00A27609">
              <w:rPr>
                <w:noProof/>
                <w:webHidden/>
              </w:rPr>
              <w:fldChar w:fldCharType="separate"/>
            </w:r>
            <w:r w:rsidR="00A27609">
              <w:rPr>
                <w:noProof/>
                <w:webHidden/>
              </w:rPr>
              <w:t>32</w:t>
            </w:r>
            <w:r w:rsidR="00A27609">
              <w:rPr>
                <w:noProof/>
                <w:webHidden/>
              </w:rPr>
              <w:fldChar w:fldCharType="end"/>
            </w:r>
          </w:hyperlink>
        </w:p>
        <w:p w14:paraId="0BC73F81" w14:textId="48343D90" w:rsidR="00A27609" w:rsidRDefault="009C4C93">
          <w:pPr>
            <w:pStyle w:val="TableofFigures"/>
            <w:tabs>
              <w:tab w:val="right" w:leader="dot" w:pos="9350"/>
            </w:tabs>
            <w:rPr>
              <w:noProof/>
            </w:rPr>
          </w:pPr>
          <w:hyperlink w:anchor="_Toc499031057" w:history="1">
            <w:r w:rsidR="00A27609" w:rsidRPr="0057712F">
              <w:rPr>
                <w:rStyle w:val="Hyperlink"/>
                <w:noProof/>
              </w:rPr>
              <w:t>Figure 43, Hummer</w:t>
            </w:r>
            <w:r w:rsidR="00A27609">
              <w:rPr>
                <w:noProof/>
                <w:webHidden/>
              </w:rPr>
              <w:tab/>
            </w:r>
            <w:r w:rsidR="00A27609">
              <w:rPr>
                <w:noProof/>
                <w:webHidden/>
              </w:rPr>
              <w:fldChar w:fldCharType="begin"/>
            </w:r>
            <w:r w:rsidR="00A27609">
              <w:rPr>
                <w:noProof/>
                <w:webHidden/>
              </w:rPr>
              <w:instrText xml:space="preserve"> PAGEREF _Toc499031057 \h </w:instrText>
            </w:r>
            <w:r w:rsidR="00A27609">
              <w:rPr>
                <w:noProof/>
                <w:webHidden/>
              </w:rPr>
            </w:r>
            <w:r w:rsidR="00A27609">
              <w:rPr>
                <w:noProof/>
                <w:webHidden/>
              </w:rPr>
              <w:fldChar w:fldCharType="separate"/>
            </w:r>
            <w:r w:rsidR="00A27609">
              <w:rPr>
                <w:noProof/>
                <w:webHidden/>
              </w:rPr>
              <w:t>33</w:t>
            </w:r>
            <w:r w:rsidR="00A27609">
              <w:rPr>
                <w:noProof/>
                <w:webHidden/>
              </w:rPr>
              <w:fldChar w:fldCharType="end"/>
            </w:r>
          </w:hyperlink>
        </w:p>
        <w:p w14:paraId="75DBFF31" w14:textId="4DBB3217" w:rsidR="00A27609" w:rsidRDefault="009C4C93">
          <w:pPr>
            <w:pStyle w:val="TableofFigures"/>
            <w:tabs>
              <w:tab w:val="right" w:leader="dot" w:pos="9350"/>
            </w:tabs>
            <w:rPr>
              <w:noProof/>
            </w:rPr>
          </w:pPr>
          <w:hyperlink w:anchor="_Toc499031058" w:history="1">
            <w:r w:rsidR="00A27609" w:rsidRPr="0057712F">
              <w:rPr>
                <w:rStyle w:val="Hyperlink"/>
                <w:noProof/>
              </w:rPr>
              <w:t>Figure 44, Mirrorz</w:t>
            </w:r>
            <w:r w:rsidR="00A27609">
              <w:rPr>
                <w:noProof/>
                <w:webHidden/>
              </w:rPr>
              <w:tab/>
            </w:r>
            <w:r w:rsidR="00A27609">
              <w:rPr>
                <w:noProof/>
                <w:webHidden/>
              </w:rPr>
              <w:fldChar w:fldCharType="begin"/>
            </w:r>
            <w:r w:rsidR="00A27609">
              <w:rPr>
                <w:noProof/>
                <w:webHidden/>
              </w:rPr>
              <w:instrText xml:space="preserve"> PAGEREF _Toc499031058 \h </w:instrText>
            </w:r>
            <w:r w:rsidR="00A27609">
              <w:rPr>
                <w:noProof/>
                <w:webHidden/>
              </w:rPr>
            </w:r>
            <w:r w:rsidR="00A27609">
              <w:rPr>
                <w:noProof/>
                <w:webHidden/>
              </w:rPr>
              <w:fldChar w:fldCharType="separate"/>
            </w:r>
            <w:r w:rsidR="00A27609">
              <w:rPr>
                <w:noProof/>
                <w:webHidden/>
              </w:rPr>
              <w:t>33</w:t>
            </w:r>
            <w:r w:rsidR="00A27609">
              <w:rPr>
                <w:noProof/>
                <w:webHidden/>
              </w:rPr>
              <w:fldChar w:fldCharType="end"/>
            </w:r>
          </w:hyperlink>
        </w:p>
        <w:p w14:paraId="13D9F802" w14:textId="032F241C" w:rsidR="00A27609" w:rsidRDefault="009C4C93">
          <w:pPr>
            <w:pStyle w:val="TableofFigures"/>
            <w:tabs>
              <w:tab w:val="right" w:leader="dot" w:pos="9350"/>
            </w:tabs>
            <w:rPr>
              <w:noProof/>
            </w:rPr>
          </w:pPr>
          <w:hyperlink w:anchor="_Toc499031059" w:history="1">
            <w:r w:rsidR="00A27609" w:rsidRPr="0057712F">
              <w:rPr>
                <w:rStyle w:val="Hyperlink"/>
                <w:noProof/>
              </w:rPr>
              <w:t>Figure 45, Home Screen Menu Flow</w:t>
            </w:r>
            <w:r w:rsidR="00A27609">
              <w:rPr>
                <w:noProof/>
                <w:webHidden/>
              </w:rPr>
              <w:tab/>
            </w:r>
            <w:r w:rsidR="00A27609">
              <w:rPr>
                <w:noProof/>
                <w:webHidden/>
              </w:rPr>
              <w:fldChar w:fldCharType="begin"/>
            </w:r>
            <w:r w:rsidR="00A27609">
              <w:rPr>
                <w:noProof/>
                <w:webHidden/>
              </w:rPr>
              <w:instrText xml:space="preserve"> PAGEREF _Toc499031059 \h </w:instrText>
            </w:r>
            <w:r w:rsidR="00A27609">
              <w:rPr>
                <w:noProof/>
                <w:webHidden/>
              </w:rPr>
            </w:r>
            <w:r w:rsidR="00A27609">
              <w:rPr>
                <w:noProof/>
                <w:webHidden/>
              </w:rPr>
              <w:fldChar w:fldCharType="separate"/>
            </w:r>
            <w:r w:rsidR="00A27609">
              <w:rPr>
                <w:noProof/>
                <w:webHidden/>
              </w:rPr>
              <w:t>34</w:t>
            </w:r>
            <w:r w:rsidR="00A27609">
              <w:rPr>
                <w:noProof/>
                <w:webHidden/>
              </w:rPr>
              <w:fldChar w:fldCharType="end"/>
            </w:r>
          </w:hyperlink>
        </w:p>
        <w:p w14:paraId="2C0C2C49" w14:textId="578936EA" w:rsidR="00A27609" w:rsidRDefault="009C4C93">
          <w:pPr>
            <w:pStyle w:val="TableofFigures"/>
            <w:tabs>
              <w:tab w:val="right" w:leader="dot" w:pos="9350"/>
            </w:tabs>
            <w:rPr>
              <w:noProof/>
            </w:rPr>
          </w:pPr>
          <w:hyperlink w:anchor="_Toc499031060" w:history="1">
            <w:r w:rsidR="00A27609" w:rsidRPr="0057712F">
              <w:rPr>
                <w:rStyle w:val="Hyperlink"/>
                <w:noProof/>
              </w:rPr>
              <w:t>Figure 46, In Level UI Flow</w:t>
            </w:r>
            <w:r w:rsidR="00A27609">
              <w:rPr>
                <w:noProof/>
                <w:webHidden/>
              </w:rPr>
              <w:tab/>
            </w:r>
            <w:r w:rsidR="00A27609">
              <w:rPr>
                <w:noProof/>
                <w:webHidden/>
              </w:rPr>
              <w:fldChar w:fldCharType="begin"/>
            </w:r>
            <w:r w:rsidR="00A27609">
              <w:rPr>
                <w:noProof/>
                <w:webHidden/>
              </w:rPr>
              <w:instrText xml:space="preserve"> PAGEREF _Toc499031060 \h </w:instrText>
            </w:r>
            <w:r w:rsidR="00A27609">
              <w:rPr>
                <w:noProof/>
                <w:webHidden/>
              </w:rPr>
            </w:r>
            <w:r w:rsidR="00A27609">
              <w:rPr>
                <w:noProof/>
                <w:webHidden/>
              </w:rPr>
              <w:fldChar w:fldCharType="separate"/>
            </w:r>
            <w:r w:rsidR="00A27609">
              <w:rPr>
                <w:noProof/>
                <w:webHidden/>
              </w:rPr>
              <w:t>34</w:t>
            </w:r>
            <w:r w:rsidR="00A27609">
              <w:rPr>
                <w:noProof/>
                <w:webHidden/>
              </w:rPr>
              <w:fldChar w:fldCharType="end"/>
            </w:r>
          </w:hyperlink>
        </w:p>
        <w:p w14:paraId="6A0BB1E7" w14:textId="27F4710B" w:rsidR="00A27609" w:rsidRDefault="009C4C93">
          <w:pPr>
            <w:pStyle w:val="TableofFigures"/>
            <w:tabs>
              <w:tab w:val="right" w:leader="dot" w:pos="9350"/>
            </w:tabs>
            <w:rPr>
              <w:noProof/>
            </w:rPr>
          </w:pPr>
          <w:hyperlink r:id="rId41" w:anchor="_Toc499031061" w:history="1">
            <w:r w:rsidR="00A27609" w:rsidRPr="0057712F">
              <w:rPr>
                <w:rStyle w:val="Hyperlink"/>
                <w:noProof/>
              </w:rPr>
              <w:t>Figure 47, Guildhall Splash Screen</w:t>
            </w:r>
            <w:r w:rsidR="00A27609">
              <w:rPr>
                <w:noProof/>
                <w:webHidden/>
              </w:rPr>
              <w:tab/>
            </w:r>
            <w:r w:rsidR="00A27609">
              <w:rPr>
                <w:noProof/>
                <w:webHidden/>
              </w:rPr>
              <w:fldChar w:fldCharType="begin"/>
            </w:r>
            <w:r w:rsidR="00A27609">
              <w:rPr>
                <w:noProof/>
                <w:webHidden/>
              </w:rPr>
              <w:instrText xml:space="preserve"> PAGEREF _Toc499031061 \h </w:instrText>
            </w:r>
            <w:r w:rsidR="00A27609">
              <w:rPr>
                <w:noProof/>
                <w:webHidden/>
              </w:rPr>
            </w:r>
            <w:r w:rsidR="00A27609">
              <w:rPr>
                <w:noProof/>
                <w:webHidden/>
              </w:rPr>
              <w:fldChar w:fldCharType="separate"/>
            </w:r>
            <w:r w:rsidR="00A27609">
              <w:rPr>
                <w:noProof/>
                <w:webHidden/>
              </w:rPr>
              <w:t>36</w:t>
            </w:r>
            <w:r w:rsidR="00A27609">
              <w:rPr>
                <w:noProof/>
                <w:webHidden/>
              </w:rPr>
              <w:fldChar w:fldCharType="end"/>
            </w:r>
          </w:hyperlink>
        </w:p>
        <w:p w14:paraId="5DB4CC66" w14:textId="202C7BD7" w:rsidR="00A27609" w:rsidRDefault="009C4C93">
          <w:pPr>
            <w:pStyle w:val="TableofFigures"/>
            <w:tabs>
              <w:tab w:val="right" w:leader="dot" w:pos="9350"/>
            </w:tabs>
            <w:rPr>
              <w:noProof/>
            </w:rPr>
          </w:pPr>
          <w:hyperlink r:id="rId42" w:anchor="_Toc499031062" w:history="1">
            <w:r w:rsidR="00A27609" w:rsidRPr="0057712F">
              <w:rPr>
                <w:rStyle w:val="Hyperlink"/>
                <w:noProof/>
              </w:rPr>
              <w:t>Figure 48, Acceptable Havoc Splash Screen</w:t>
            </w:r>
            <w:r w:rsidR="00A27609">
              <w:rPr>
                <w:noProof/>
                <w:webHidden/>
              </w:rPr>
              <w:tab/>
            </w:r>
            <w:r w:rsidR="00A27609">
              <w:rPr>
                <w:noProof/>
                <w:webHidden/>
              </w:rPr>
              <w:fldChar w:fldCharType="begin"/>
            </w:r>
            <w:r w:rsidR="00A27609">
              <w:rPr>
                <w:noProof/>
                <w:webHidden/>
              </w:rPr>
              <w:instrText xml:space="preserve"> PAGEREF _Toc499031062 \h </w:instrText>
            </w:r>
            <w:r w:rsidR="00A27609">
              <w:rPr>
                <w:noProof/>
                <w:webHidden/>
              </w:rPr>
            </w:r>
            <w:r w:rsidR="00A27609">
              <w:rPr>
                <w:noProof/>
                <w:webHidden/>
              </w:rPr>
              <w:fldChar w:fldCharType="separate"/>
            </w:r>
            <w:r w:rsidR="00A27609">
              <w:rPr>
                <w:noProof/>
                <w:webHidden/>
              </w:rPr>
              <w:t>36</w:t>
            </w:r>
            <w:r w:rsidR="00A27609">
              <w:rPr>
                <w:noProof/>
                <w:webHidden/>
              </w:rPr>
              <w:fldChar w:fldCharType="end"/>
            </w:r>
          </w:hyperlink>
        </w:p>
        <w:p w14:paraId="7C124AF4" w14:textId="359EBEE0" w:rsidR="00A27609" w:rsidRDefault="009C4C93">
          <w:pPr>
            <w:pStyle w:val="TableofFigures"/>
            <w:tabs>
              <w:tab w:val="right" w:leader="dot" w:pos="9350"/>
            </w:tabs>
            <w:rPr>
              <w:noProof/>
            </w:rPr>
          </w:pPr>
          <w:hyperlink r:id="rId43" w:anchor="_Toc499031063" w:history="1">
            <w:r w:rsidR="00A27609" w:rsidRPr="0057712F">
              <w:rPr>
                <w:rStyle w:val="Hyperlink"/>
                <w:noProof/>
              </w:rPr>
              <w:t>Figure 49, Main Menu</w:t>
            </w:r>
            <w:r w:rsidR="00A27609">
              <w:rPr>
                <w:noProof/>
                <w:webHidden/>
              </w:rPr>
              <w:tab/>
            </w:r>
            <w:r w:rsidR="00A27609">
              <w:rPr>
                <w:noProof/>
                <w:webHidden/>
              </w:rPr>
              <w:fldChar w:fldCharType="begin"/>
            </w:r>
            <w:r w:rsidR="00A27609">
              <w:rPr>
                <w:noProof/>
                <w:webHidden/>
              </w:rPr>
              <w:instrText xml:space="preserve"> PAGEREF _Toc499031063 \h </w:instrText>
            </w:r>
            <w:r w:rsidR="00A27609">
              <w:rPr>
                <w:noProof/>
                <w:webHidden/>
              </w:rPr>
            </w:r>
            <w:r w:rsidR="00A27609">
              <w:rPr>
                <w:noProof/>
                <w:webHidden/>
              </w:rPr>
              <w:fldChar w:fldCharType="separate"/>
            </w:r>
            <w:r w:rsidR="00A27609">
              <w:rPr>
                <w:noProof/>
                <w:webHidden/>
              </w:rPr>
              <w:t>37</w:t>
            </w:r>
            <w:r w:rsidR="00A27609">
              <w:rPr>
                <w:noProof/>
                <w:webHidden/>
              </w:rPr>
              <w:fldChar w:fldCharType="end"/>
            </w:r>
          </w:hyperlink>
        </w:p>
        <w:p w14:paraId="64D2740A" w14:textId="7956093C" w:rsidR="00A27609" w:rsidRDefault="009C4C93">
          <w:pPr>
            <w:pStyle w:val="TableofFigures"/>
            <w:tabs>
              <w:tab w:val="right" w:leader="dot" w:pos="9350"/>
            </w:tabs>
            <w:rPr>
              <w:noProof/>
            </w:rPr>
          </w:pPr>
          <w:hyperlink r:id="rId44" w:anchor="_Toc499031064" w:history="1">
            <w:r w:rsidR="00A27609" w:rsidRPr="0057712F">
              <w:rPr>
                <w:rStyle w:val="Hyperlink"/>
                <w:noProof/>
              </w:rPr>
              <w:t>Figure 50, Credits</w:t>
            </w:r>
            <w:r w:rsidR="00A27609">
              <w:rPr>
                <w:noProof/>
                <w:webHidden/>
              </w:rPr>
              <w:tab/>
            </w:r>
            <w:r w:rsidR="00A27609">
              <w:rPr>
                <w:noProof/>
                <w:webHidden/>
              </w:rPr>
              <w:fldChar w:fldCharType="begin"/>
            </w:r>
            <w:r w:rsidR="00A27609">
              <w:rPr>
                <w:noProof/>
                <w:webHidden/>
              </w:rPr>
              <w:instrText xml:space="preserve"> PAGEREF _Toc499031064 \h </w:instrText>
            </w:r>
            <w:r w:rsidR="00A27609">
              <w:rPr>
                <w:noProof/>
                <w:webHidden/>
              </w:rPr>
            </w:r>
            <w:r w:rsidR="00A27609">
              <w:rPr>
                <w:noProof/>
                <w:webHidden/>
              </w:rPr>
              <w:fldChar w:fldCharType="separate"/>
            </w:r>
            <w:r w:rsidR="00A27609">
              <w:rPr>
                <w:noProof/>
                <w:webHidden/>
              </w:rPr>
              <w:t>37</w:t>
            </w:r>
            <w:r w:rsidR="00A27609">
              <w:rPr>
                <w:noProof/>
                <w:webHidden/>
              </w:rPr>
              <w:fldChar w:fldCharType="end"/>
            </w:r>
          </w:hyperlink>
        </w:p>
        <w:p w14:paraId="78BA9825" w14:textId="0E700399" w:rsidR="00A27609" w:rsidRDefault="009C4C93">
          <w:pPr>
            <w:pStyle w:val="TableofFigures"/>
            <w:tabs>
              <w:tab w:val="right" w:leader="dot" w:pos="9350"/>
            </w:tabs>
            <w:rPr>
              <w:noProof/>
            </w:rPr>
          </w:pPr>
          <w:hyperlink r:id="rId45" w:anchor="_Toc499031065" w:history="1">
            <w:r w:rsidR="00A27609" w:rsidRPr="0057712F">
              <w:rPr>
                <w:rStyle w:val="Hyperlink"/>
                <w:noProof/>
              </w:rPr>
              <w:t>Figure 51, Exit/Pause Screen</w:t>
            </w:r>
            <w:r w:rsidR="00A27609">
              <w:rPr>
                <w:noProof/>
                <w:webHidden/>
              </w:rPr>
              <w:tab/>
            </w:r>
            <w:r w:rsidR="00A27609">
              <w:rPr>
                <w:noProof/>
                <w:webHidden/>
              </w:rPr>
              <w:fldChar w:fldCharType="begin"/>
            </w:r>
            <w:r w:rsidR="00A27609">
              <w:rPr>
                <w:noProof/>
                <w:webHidden/>
              </w:rPr>
              <w:instrText xml:space="preserve"> PAGEREF _Toc499031065 \h </w:instrText>
            </w:r>
            <w:r w:rsidR="00A27609">
              <w:rPr>
                <w:noProof/>
                <w:webHidden/>
              </w:rPr>
            </w:r>
            <w:r w:rsidR="00A27609">
              <w:rPr>
                <w:noProof/>
                <w:webHidden/>
              </w:rPr>
              <w:fldChar w:fldCharType="separate"/>
            </w:r>
            <w:r w:rsidR="00A27609">
              <w:rPr>
                <w:noProof/>
                <w:webHidden/>
              </w:rPr>
              <w:t>38</w:t>
            </w:r>
            <w:r w:rsidR="00A27609">
              <w:rPr>
                <w:noProof/>
                <w:webHidden/>
              </w:rPr>
              <w:fldChar w:fldCharType="end"/>
            </w:r>
          </w:hyperlink>
        </w:p>
        <w:p w14:paraId="296BAE97" w14:textId="118FDDB3" w:rsidR="00A27609" w:rsidRDefault="009C4C93">
          <w:pPr>
            <w:pStyle w:val="TableofFigures"/>
            <w:tabs>
              <w:tab w:val="right" w:leader="dot" w:pos="9350"/>
            </w:tabs>
            <w:rPr>
              <w:noProof/>
            </w:rPr>
          </w:pPr>
          <w:hyperlink r:id="rId46" w:anchor="_Toc499031066" w:history="1">
            <w:r w:rsidR="00A27609" w:rsidRPr="0057712F">
              <w:rPr>
                <w:rStyle w:val="Hyperlink"/>
                <w:noProof/>
              </w:rPr>
              <w:t>Figure 52, Win Screen</w:t>
            </w:r>
            <w:r w:rsidR="00A27609">
              <w:rPr>
                <w:noProof/>
                <w:webHidden/>
              </w:rPr>
              <w:tab/>
            </w:r>
            <w:r w:rsidR="00A27609">
              <w:rPr>
                <w:noProof/>
                <w:webHidden/>
              </w:rPr>
              <w:fldChar w:fldCharType="begin"/>
            </w:r>
            <w:r w:rsidR="00A27609">
              <w:rPr>
                <w:noProof/>
                <w:webHidden/>
              </w:rPr>
              <w:instrText xml:space="preserve"> PAGEREF _Toc499031066 \h </w:instrText>
            </w:r>
            <w:r w:rsidR="00A27609">
              <w:rPr>
                <w:noProof/>
                <w:webHidden/>
              </w:rPr>
            </w:r>
            <w:r w:rsidR="00A27609">
              <w:rPr>
                <w:noProof/>
                <w:webHidden/>
              </w:rPr>
              <w:fldChar w:fldCharType="separate"/>
            </w:r>
            <w:r w:rsidR="00A27609">
              <w:rPr>
                <w:noProof/>
                <w:webHidden/>
              </w:rPr>
              <w:t>38</w:t>
            </w:r>
            <w:r w:rsidR="00A27609">
              <w:rPr>
                <w:noProof/>
                <w:webHidden/>
              </w:rPr>
              <w:fldChar w:fldCharType="end"/>
            </w:r>
          </w:hyperlink>
        </w:p>
        <w:p w14:paraId="2703B517" w14:textId="3CDA7267" w:rsidR="00B80873" w:rsidRPr="00B80873" w:rsidRDefault="009C4C93" w:rsidP="00A27609">
          <w:pPr>
            <w:pStyle w:val="TableofFigures"/>
            <w:tabs>
              <w:tab w:val="right" w:leader="dot" w:pos="9350"/>
            </w:tabs>
            <w:rPr>
              <w:noProof/>
            </w:rPr>
          </w:pPr>
          <w:hyperlink r:id="rId47" w:anchor="_Toc499031067" w:history="1">
            <w:r w:rsidR="00A27609" w:rsidRPr="0057712F">
              <w:rPr>
                <w:rStyle w:val="Hyperlink"/>
                <w:noProof/>
              </w:rPr>
              <w:t>Figure 53, Loss Screen</w:t>
            </w:r>
            <w:r w:rsidR="00A27609">
              <w:rPr>
                <w:noProof/>
                <w:webHidden/>
              </w:rPr>
              <w:tab/>
            </w:r>
            <w:r w:rsidR="00A27609">
              <w:rPr>
                <w:noProof/>
                <w:webHidden/>
              </w:rPr>
              <w:fldChar w:fldCharType="begin"/>
            </w:r>
            <w:r w:rsidR="00A27609">
              <w:rPr>
                <w:noProof/>
                <w:webHidden/>
              </w:rPr>
              <w:instrText xml:space="preserve"> PAGEREF _Toc499031067 \h </w:instrText>
            </w:r>
            <w:r w:rsidR="00A27609">
              <w:rPr>
                <w:noProof/>
                <w:webHidden/>
              </w:rPr>
            </w:r>
            <w:r w:rsidR="00A27609">
              <w:rPr>
                <w:noProof/>
                <w:webHidden/>
              </w:rPr>
              <w:fldChar w:fldCharType="separate"/>
            </w:r>
            <w:r w:rsidR="00A27609">
              <w:rPr>
                <w:noProof/>
                <w:webHidden/>
              </w:rPr>
              <w:t>39</w:t>
            </w:r>
            <w:r w:rsidR="00A27609">
              <w:rPr>
                <w:noProof/>
                <w:webHidden/>
              </w:rPr>
              <w:fldChar w:fldCharType="end"/>
            </w:r>
          </w:hyperlink>
          <w:r w:rsidR="00A27609">
            <w:fldChar w:fldCharType="end"/>
          </w:r>
        </w:p>
      </w:sdtContent>
    </w:sdt>
    <w:p w14:paraId="5381A643" w14:textId="77777777" w:rsidR="00177ADF" w:rsidRPr="0095006D" w:rsidRDefault="00177ADF" w:rsidP="007D411F">
      <w:pPr>
        <w:rPr>
          <w:i/>
          <w:iCs/>
        </w:rPr>
      </w:pPr>
      <w:r>
        <w:br w:type="page"/>
      </w:r>
    </w:p>
    <w:p w14:paraId="2FD44211" w14:textId="5D849E6C" w:rsidR="00403477" w:rsidRDefault="00640DE2" w:rsidP="007504EC">
      <w:pPr>
        <w:pStyle w:val="Heading1"/>
      </w:pPr>
      <w:bookmarkStart w:id="4" w:name="_Toc499028834"/>
      <w:bookmarkStart w:id="5" w:name="_Toc499029189"/>
      <w:bookmarkStart w:id="6" w:name="_Toc499030913"/>
      <w:r>
        <w:lastRenderedPageBreak/>
        <w:t>Concept</w:t>
      </w:r>
      <w:bookmarkEnd w:id="4"/>
      <w:bookmarkEnd w:id="5"/>
      <w:bookmarkEnd w:id="6"/>
    </w:p>
    <w:p w14:paraId="7CF744F6" w14:textId="7435B206" w:rsidR="00DA0685" w:rsidRDefault="00596982" w:rsidP="00AC19EF">
      <w:pPr>
        <w:pStyle w:val="Heading2"/>
      </w:pPr>
      <w:bookmarkStart w:id="7" w:name="_Toc499028835"/>
      <w:bookmarkStart w:id="8" w:name="_Toc499029190"/>
      <w:bookmarkStart w:id="9" w:name="_Toc499030914"/>
      <w:r>
        <w:rPr>
          <w:noProof/>
        </w:rPr>
        <w:drawing>
          <wp:anchor distT="0" distB="0" distL="114300" distR="114300" simplePos="0" relativeHeight="251693568" behindDoc="0" locked="0" layoutInCell="1" allowOverlap="1" wp14:anchorId="56BDF685" wp14:editId="700F3BD9">
            <wp:simplePos x="0" y="0"/>
            <wp:positionH relativeFrom="margin">
              <wp:align>center</wp:align>
            </wp:positionH>
            <wp:positionV relativeFrom="page">
              <wp:posOffset>1413510</wp:posOffset>
            </wp:positionV>
            <wp:extent cx="5039360" cy="3758565"/>
            <wp:effectExtent l="0" t="0" r="889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igh Concept.PNG"/>
                    <pic:cNvPicPr/>
                  </pic:nvPicPr>
                  <pic:blipFill>
                    <a:blip r:embed="rId48">
                      <a:extLst>
                        <a:ext uri="{28A0092B-C50C-407E-A947-70E740481C1C}">
                          <a14:useLocalDpi xmlns:a14="http://schemas.microsoft.com/office/drawing/2010/main" val="0"/>
                        </a:ext>
                      </a:extLst>
                    </a:blip>
                    <a:stretch>
                      <a:fillRect/>
                    </a:stretch>
                  </pic:blipFill>
                  <pic:spPr>
                    <a:xfrm>
                      <a:off x="0" y="0"/>
                      <a:ext cx="5039360" cy="3758565"/>
                    </a:xfrm>
                    <a:prstGeom prst="rect">
                      <a:avLst/>
                    </a:prstGeom>
                  </pic:spPr>
                </pic:pic>
              </a:graphicData>
            </a:graphic>
            <wp14:sizeRelH relativeFrom="margin">
              <wp14:pctWidth>0</wp14:pctWidth>
            </wp14:sizeRelH>
            <wp14:sizeRelV relativeFrom="margin">
              <wp14:pctHeight>0</wp14:pctHeight>
            </wp14:sizeRelV>
          </wp:anchor>
        </w:drawing>
      </w:r>
      <w:r w:rsidR="00640DE2">
        <w:t>High Concept</w:t>
      </w:r>
      <w:bookmarkEnd w:id="7"/>
      <w:bookmarkEnd w:id="8"/>
      <w:bookmarkEnd w:id="9"/>
    </w:p>
    <w:p w14:paraId="347868C3" w14:textId="199A4E87" w:rsidR="00B6786F" w:rsidRDefault="001B701C" w:rsidP="00B6786F">
      <w:pPr>
        <w:pStyle w:val="ListParagraph"/>
      </w:pPr>
      <w:r>
        <w:rPr>
          <w:noProof/>
        </w:rPr>
        <mc:AlternateContent>
          <mc:Choice Requires="wps">
            <w:drawing>
              <wp:anchor distT="0" distB="0" distL="114300" distR="114300" simplePos="0" relativeHeight="251728384" behindDoc="0" locked="0" layoutInCell="1" allowOverlap="1" wp14:anchorId="42EC27CF" wp14:editId="05C0521D">
                <wp:simplePos x="0" y="0"/>
                <wp:positionH relativeFrom="margin">
                  <wp:align>right</wp:align>
                </wp:positionH>
                <wp:positionV relativeFrom="paragraph">
                  <wp:posOffset>3700765</wp:posOffset>
                </wp:positionV>
                <wp:extent cx="5539105" cy="635"/>
                <wp:effectExtent l="0" t="0" r="4445" b="0"/>
                <wp:wrapSquare wrapText="bothSides"/>
                <wp:docPr id="63" name="Text Box 63"/>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14:paraId="5209B793" w14:textId="5FA9E286" w:rsidR="00945E5E" w:rsidRPr="008577A7" w:rsidRDefault="00945E5E" w:rsidP="009F2845">
                            <w:pPr>
                              <w:pStyle w:val="Caption"/>
                              <w:rPr>
                                <w:noProof/>
                                <w:color w:val="808080" w:themeColor="accent4"/>
                                <w:sz w:val="24"/>
                                <w:szCs w:val="22"/>
                              </w:rPr>
                            </w:pPr>
                            <w:bookmarkStart w:id="10" w:name="_Toc499027625"/>
                            <w:bookmarkStart w:id="11" w:name="_Toc499028657"/>
                            <w:bookmarkStart w:id="12" w:name="_Toc499031015"/>
                            <w:r>
                              <w:t xml:space="preserve">Figure </w:t>
                            </w:r>
                            <w:fldSimple w:instr=" SEQ Figure \* ARABIC ">
                              <w:r w:rsidR="00A27609">
                                <w:rPr>
                                  <w:noProof/>
                                </w:rPr>
                                <w:t>1</w:t>
                              </w:r>
                              <w:bookmarkEnd w:id="10"/>
                              <w:bookmarkEnd w:id="11"/>
                              <w:bookmarkEnd w:id="1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EC27CF" id="_x0000_t202" coordsize="21600,21600" o:spt="202" path="m,l,21600r21600,l21600,xe">
                <v:stroke joinstyle="miter"/>
                <v:path gradientshapeok="t" o:connecttype="rect"/>
              </v:shapetype>
              <v:shape id="Text Box 63" o:spid="_x0000_s1026" type="#_x0000_t202" style="position:absolute;left:0;text-align:left;margin-left:384.95pt;margin-top:291.4pt;width:436.15pt;height:.05pt;z-index:25172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" stroked="f">
                <v:textbox style="mso-fit-shape-to-text:t" inset="0,0,0,0">
                  <w:txbxContent>
                    <w:p w14:paraId="5209B793" w14:textId="5FA9E286" w:rsidR="00945E5E" w:rsidRPr="008577A7" w:rsidRDefault="00945E5E" w:rsidP="009F2845">
                      <w:pPr>
                        <w:pStyle w:val="Caption"/>
                        <w:rPr>
                          <w:noProof/>
                          <w:color w:val="808080" w:themeColor="accent4"/>
                          <w:sz w:val="24"/>
                          <w:szCs w:val="22"/>
                        </w:rPr>
                      </w:pPr>
                      <w:bookmarkStart w:id="17" w:name="_Toc499027625"/>
                      <w:bookmarkStart w:id="18" w:name="_Toc499028657"/>
                      <w:bookmarkStart w:id="19" w:name="_Toc499031015"/>
                      <w:r>
                        <w:t xml:space="preserve">Figure </w:t>
                      </w:r>
                      <w:fldSimple w:instr=" SEQ Figure \* ARABIC ">
                        <w:r w:rsidR="00A27609">
                          <w:rPr>
                            <w:noProof/>
                          </w:rPr>
                          <w:t>1</w:t>
                        </w:r>
                        <w:bookmarkEnd w:id="17"/>
                        <w:bookmarkEnd w:id="18"/>
                        <w:bookmarkEnd w:id="19"/>
                      </w:fldSimple>
                    </w:p>
                  </w:txbxContent>
                </v:textbox>
                <w10:wrap type="square" anchorx="margin"/>
              </v:shape>
            </w:pict>
          </mc:Fallback>
        </mc:AlternateContent>
      </w:r>
    </w:p>
    <w:p w14:paraId="351D99D0" w14:textId="10151B10" w:rsidR="00586F60" w:rsidRDefault="008E0BFA" w:rsidP="00CD7A69">
      <w:pPr>
        <w:pStyle w:val="ListParagraph"/>
        <w:numPr>
          <w:ilvl w:val="0"/>
          <w:numId w:val="24"/>
        </w:numPr>
      </w:pPr>
      <w:r>
        <w:t xml:space="preserve">Feline Friendship Force (FFF) is a mobile turn based puzzle game where the player guides cats using a laser pointer to rejoice in the power of friendship. </w:t>
      </w:r>
    </w:p>
    <w:p w14:paraId="4BA2918F" w14:textId="2BF1D7C0" w:rsidR="00586F60" w:rsidRPr="00586F60" w:rsidRDefault="00586F60" w:rsidP="00586F60">
      <w:pPr>
        <w:pStyle w:val="Heading2"/>
      </w:pPr>
      <w:bookmarkStart w:id="13" w:name="_Toc499028836"/>
      <w:bookmarkStart w:id="14" w:name="_Toc499029191"/>
      <w:bookmarkStart w:id="15" w:name="_Toc499030915"/>
      <w:r>
        <w:t>Game Pillars</w:t>
      </w:r>
      <w:bookmarkEnd w:id="13"/>
      <w:bookmarkEnd w:id="14"/>
      <w:bookmarkEnd w:id="15"/>
    </w:p>
    <w:p w14:paraId="36B7025A" w14:textId="77777777" w:rsidR="008E0BFA" w:rsidRDefault="008E0BFA">
      <w:r>
        <w:rPr>
          <w:b/>
        </w:rPr>
        <w:t>Challenging</w:t>
      </w:r>
    </w:p>
    <w:p w14:paraId="25E203A6" w14:textId="76DCFA67" w:rsidR="008E0BFA" w:rsidRDefault="008E0BFA" w:rsidP="00CD7A69">
      <w:pPr>
        <w:pStyle w:val="ListParagraph"/>
        <w:numPr>
          <w:ilvl w:val="0"/>
          <w:numId w:val="25"/>
        </w:numPr>
      </w:pPr>
      <w:r>
        <w:t xml:space="preserve">We want our players to learn how to manipulate the systems in each puzzle and think about each move they will take to beat the game. </w:t>
      </w:r>
    </w:p>
    <w:p w14:paraId="6AB2BFAF" w14:textId="77777777" w:rsidR="008E0BFA" w:rsidRDefault="008E0BFA">
      <w:r>
        <w:rPr>
          <w:b/>
        </w:rPr>
        <w:t>Quick Attempts</w:t>
      </w:r>
    </w:p>
    <w:p w14:paraId="6670883F" w14:textId="6A0F2E15" w:rsidR="00A6702D" w:rsidRDefault="00A6702D" w:rsidP="00B80873">
      <w:pPr>
        <w:pStyle w:val="ListParagraph"/>
        <w:numPr>
          <w:ilvl w:val="0"/>
          <w:numId w:val="25"/>
        </w:numPr>
      </w:pPr>
      <w:r>
        <w:t xml:space="preserve">We want each level to be a bite sized experience where players can iterate and quickly implement new strategies after each failed attempt. </w:t>
      </w:r>
    </w:p>
    <w:p w14:paraId="0627B367" w14:textId="7DA22FA6" w:rsidR="00A6702D" w:rsidRDefault="00A6702D">
      <w:r>
        <w:rPr>
          <w:b/>
        </w:rPr>
        <w:t>Approachable</w:t>
      </w:r>
    </w:p>
    <w:p w14:paraId="3C1A3A14" w14:textId="2B7048FA" w:rsidR="000C7B61" w:rsidRPr="00ED5727" w:rsidRDefault="00A6702D" w:rsidP="00CD7A69">
      <w:pPr>
        <w:pStyle w:val="ListParagraph"/>
        <w:numPr>
          <w:ilvl w:val="0"/>
          <w:numId w:val="27"/>
        </w:numPr>
        <w:rPr>
          <w:rFonts w:asciiTheme="majorHAnsi" w:hAnsiTheme="majorHAnsi"/>
          <w:b/>
          <w:color w:val="808080" w:themeColor="accent4"/>
          <w:sz w:val="24"/>
        </w:rPr>
      </w:pPr>
      <w:r>
        <w:t xml:space="preserve">We want players to be able to pick up the game and know exactly what they need to do and how they can interact with the game world. </w:t>
      </w:r>
      <w:r w:rsidR="000C7B61">
        <w:br w:type="page"/>
      </w:r>
    </w:p>
    <w:p w14:paraId="5532EBEE" w14:textId="34823FB1" w:rsidR="009D0942" w:rsidRDefault="00640DE2" w:rsidP="00AC19EF">
      <w:pPr>
        <w:pStyle w:val="Heading2"/>
      </w:pPr>
      <w:bookmarkStart w:id="16" w:name="_Toc499028837"/>
      <w:bookmarkStart w:id="17" w:name="_Toc499029192"/>
      <w:bookmarkStart w:id="18" w:name="_Toc499030916"/>
      <w:r>
        <w:lastRenderedPageBreak/>
        <w:t>Game Description</w:t>
      </w:r>
      <w:bookmarkEnd w:id="16"/>
      <w:bookmarkEnd w:id="17"/>
      <w:bookmarkEnd w:id="18"/>
    </w:p>
    <w:p w14:paraId="79631926" w14:textId="0FA43A65" w:rsidR="00ED5727" w:rsidRPr="009D0378" w:rsidRDefault="00AD6D4D" w:rsidP="00CD7A69">
      <w:pPr>
        <w:pStyle w:val="ListParagraph"/>
        <w:numPr>
          <w:ilvl w:val="0"/>
          <w:numId w:val="28"/>
        </w:numPr>
        <w:rPr>
          <w:rStyle w:val="Emphasis"/>
          <w:i w:val="0"/>
        </w:rPr>
      </w:pPr>
      <w:r w:rsidRPr="00ED5727">
        <w:rPr>
          <w:rStyle w:val="Emphasis"/>
          <w:i w:val="0"/>
        </w:rPr>
        <w:t xml:space="preserve">Feline Friendship Force (FFF) is a turn based puzzle game for android touchscreen devices. The game is centered around the player using a laser pointer to guide two cats to meet each other. </w:t>
      </w:r>
      <w:r w:rsidR="008B74C8" w:rsidRPr="00ED5727">
        <w:rPr>
          <w:rStyle w:val="Emphasis"/>
          <w:i w:val="0"/>
        </w:rPr>
        <w:t>The path is not so straight forward for the player, the path is blocked by dreaded water from a hose that was irresponsibly left on.</w:t>
      </w:r>
      <w:r w:rsidRPr="00ED5727">
        <w:rPr>
          <w:rStyle w:val="Emphasis"/>
          <w:i w:val="0"/>
        </w:rPr>
        <w:t xml:space="preserve"> </w:t>
      </w:r>
      <w:r w:rsidR="000107A8" w:rsidRPr="00ED5727">
        <w:rPr>
          <w:rStyle w:val="Emphasis"/>
          <w:i w:val="0"/>
        </w:rPr>
        <w:t xml:space="preserve">Thankfully the water can be stopped if </w:t>
      </w:r>
      <w:r w:rsidR="00D86F7A" w:rsidRPr="00ED5727">
        <w:rPr>
          <w:rStyle w:val="Emphasis"/>
          <w:i w:val="0"/>
        </w:rPr>
        <w:t xml:space="preserve">something stops on the hose, which is conveniently </w:t>
      </w:r>
      <w:r w:rsidR="00F77D5C" w:rsidRPr="00ED5727">
        <w:rPr>
          <w:rStyle w:val="Emphasis"/>
          <w:i w:val="0"/>
        </w:rPr>
        <w:t>laid</w:t>
      </w:r>
      <w:r w:rsidR="00D86F7A" w:rsidRPr="00ED5727">
        <w:rPr>
          <w:rStyle w:val="Emphasis"/>
          <w:i w:val="0"/>
        </w:rPr>
        <w:t xml:space="preserve"> around the path. </w:t>
      </w:r>
      <w:r w:rsidR="00B26845" w:rsidRPr="00ED5727">
        <w:rPr>
          <w:rStyle w:val="Emphasis"/>
          <w:i w:val="0"/>
        </w:rPr>
        <w:t>With the water obstacle gone the cats are one step closer to being united.</w:t>
      </w:r>
    </w:p>
    <w:p w14:paraId="0246AC53" w14:textId="0EC31722" w:rsidR="00ED5727" w:rsidRPr="009D0378" w:rsidRDefault="00B26845" w:rsidP="00CD7A69">
      <w:pPr>
        <w:pStyle w:val="ListParagraph"/>
        <w:numPr>
          <w:ilvl w:val="0"/>
          <w:numId w:val="28"/>
        </w:numPr>
        <w:rPr>
          <w:rStyle w:val="Emphasis"/>
          <w:i w:val="0"/>
        </w:rPr>
      </w:pPr>
      <w:r w:rsidRPr="00ED5727">
        <w:rPr>
          <w:rStyle w:val="Emphasis"/>
          <w:i w:val="0"/>
        </w:rPr>
        <w:t>Water isn’t the only obstacle in the</w:t>
      </w:r>
      <w:r w:rsidR="00D4519C" w:rsidRPr="00ED5727">
        <w:rPr>
          <w:rStyle w:val="Emphasis"/>
          <w:i w:val="0"/>
        </w:rPr>
        <w:t xml:space="preserve"> way of the cats, there are dogs</w:t>
      </w:r>
      <w:r w:rsidRPr="00ED5727">
        <w:rPr>
          <w:rStyle w:val="Emphasis"/>
          <w:i w:val="0"/>
        </w:rPr>
        <w:t xml:space="preserve"> which patrol differ</w:t>
      </w:r>
      <w:r w:rsidR="00D4519C" w:rsidRPr="00ED5727">
        <w:rPr>
          <w:rStyle w:val="Emphasis"/>
          <w:i w:val="0"/>
        </w:rPr>
        <w:t xml:space="preserve">ent sections of the level. A dog </w:t>
      </w:r>
      <w:r w:rsidRPr="00ED5727">
        <w:rPr>
          <w:rStyle w:val="Emphasis"/>
          <w:i w:val="0"/>
        </w:rPr>
        <w:t>will chase after a cat if they are ever within the line of sight, causing the player to think twice b</w:t>
      </w:r>
      <w:r w:rsidR="00637664" w:rsidRPr="00ED5727">
        <w:rPr>
          <w:rStyle w:val="Emphasis"/>
          <w:i w:val="0"/>
        </w:rPr>
        <w:t xml:space="preserve">efore </w:t>
      </w:r>
      <w:r w:rsidR="00D4519C" w:rsidRPr="00ED5727">
        <w:rPr>
          <w:rStyle w:val="Emphasis"/>
          <w:i w:val="0"/>
        </w:rPr>
        <w:t>moving each turn. If a dog</w:t>
      </w:r>
      <w:r w:rsidRPr="00ED5727">
        <w:rPr>
          <w:rStyle w:val="Emphasis"/>
          <w:i w:val="0"/>
        </w:rPr>
        <w:t xml:space="preserve"> catches a cat then it’s game over for the cat and the player must retry the level, learning from </w:t>
      </w:r>
      <w:r w:rsidR="00637664" w:rsidRPr="00ED5727">
        <w:rPr>
          <w:rStyle w:val="Emphasis"/>
          <w:i w:val="0"/>
        </w:rPr>
        <w:t xml:space="preserve">their previous mistake. The </w:t>
      </w:r>
      <w:r w:rsidR="00D4519C" w:rsidRPr="00ED5727">
        <w:rPr>
          <w:rStyle w:val="Emphasis"/>
          <w:i w:val="0"/>
        </w:rPr>
        <w:t>dogs</w:t>
      </w:r>
      <w:r w:rsidRPr="00ED5727">
        <w:rPr>
          <w:rStyle w:val="Emphasis"/>
          <w:i w:val="0"/>
        </w:rPr>
        <w:t xml:space="preserve"> are not smart though and will chase after any cat it sees. This gives the</w:t>
      </w:r>
      <w:r w:rsidR="00637664" w:rsidRPr="00ED5727">
        <w:rPr>
          <w:rStyle w:val="Emphasis"/>
          <w:i w:val="0"/>
        </w:rPr>
        <w:t xml:space="preserve"> play</w:t>
      </w:r>
      <w:r w:rsidR="00D4519C" w:rsidRPr="00ED5727">
        <w:rPr>
          <w:rStyle w:val="Emphasis"/>
          <w:i w:val="0"/>
        </w:rPr>
        <w:t>er the ability to lead dogs</w:t>
      </w:r>
      <w:r w:rsidRPr="00ED5727">
        <w:rPr>
          <w:rStyle w:val="Emphasis"/>
          <w:i w:val="0"/>
        </w:rPr>
        <w:t xml:space="preserve"> to areas of the map </w:t>
      </w:r>
      <w:r w:rsidR="00637664" w:rsidRPr="00ED5727">
        <w:rPr>
          <w:rStyle w:val="Emphasis"/>
          <w:i w:val="0"/>
        </w:rPr>
        <w:t>and p</w:t>
      </w:r>
      <w:r w:rsidR="00D4519C" w:rsidRPr="00ED5727">
        <w:rPr>
          <w:rStyle w:val="Emphasis"/>
          <w:i w:val="0"/>
        </w:rPr>
        <w:t>otentially even use the dog</w:t>
      </w:r>
      <w:r w:rsidRPr="00ED5727">
        <w:rPr>
          <w:rStyle w:val="Emphasis"/>
          <w:i w:val="0"/>
        </w:rPr>
        <w:t xml:space="preserve"> </w:t>
      </w:r>
      <w:r w:rsidR="007C52E2" w:rsidRPr="00ED5727">
        <w:rPr>
          <w:rStyle w:val="Emphasis"/>
          <w:i w:val="0"/>
        </w:rPr>
        <w:t>to stand on the hoses which</w:t>
      </w:r>
      <w:r w:rsidRPr="00ED5727">
        <w:rPr>
          <w:rStyle w:val="Emphasis"/>
          <w:i w:val="0"/>
        </w:rPr>
        <w:t xml:space="preserve"> open</w:t>
      </w:r>
      <w:r w:rsidR="007C52E2" w:rsidRPr="00ED5727">
        <w:rPr>
          <w:rStyle w:val="Emphasis"/>
          <w:i w:val="0"/>
        </w:rPr>
        <w:t>s</w:t>
      </w:r>
      <w:r w:rsidRPr="00ED5727">
        <w:rPr>
          <w:rStyle w:val="Emphasis"/>
          <w:i w:val="0"/>
        </w:rPr>
        <w:t xml:space="preserve"> paths that would otherwise be blocked by water. The player is challenged to learn the best strategies to lead the </w:t>
      </w:r>
      <w:r w:rsidR="00D4519C" w:rsidRPr="00ED5727">
        <w:rPr>
          <w:rStyle w:val="Emphasis"/>
          <w:i w:val="0"/>
        </w:rPr>
        <w:t>dogs</w:t>
      </w:r>
      <w:r w:rsidRPr="00ED5727">
        <w:rPr>
          <w:rStyle w:val="Emphasis"/>
          <w:i w:val="0"/>
        </w:rPr>
        <w:t xml:space="preserve"> around the map and do the players bidding. </w:t>
      </w:r>
    </w:p>
    <w:p w14:paraId="393D81BD" w14:textId="5D88E06B" w:rsidR="00ED5727" w:rsidRPr="009D0378" w:rsidRDefault="004D300E" w:rsidP="00CD7A69">
      <w:pPr>
        <w:pStyle w:val="ListParagraph"/>
        <w:numPr>
          <w:ilvl w:val="0"/>
          <w:numId w:val="28"/>
        </w:numPr>
        <w:rPr>
          <w:rStyle w:val="Emphasis"/>
          <w:i w:val="0"/>
        </w:rPr>
      </w:pPr>
      <w:r w:rsidRPr="00ED5727">
        <w:rPr>
          <w:rStyle w:val="Emphasis"/>
          <w:i w:val="0"/>
        </w:rPr>
        <w:t xml:space="preserve">The back of an alley is a lonely place which needs to be defeated with Feline Friendship. </w:t>
      </w:r>
      <w:r w:rsidR="007C52E2" w:rsidRPr="00ED5727">
        <w:rPr>
          <w:rStyle w:val="Emphasis"/>
          <w:i w:val="0"/>
        </w:rPr>
        <w:t xml:space="preserve">Each level will have an even number of cats that need to be brought together to rejoice in the pure power of friendship. </w:t>
      </w:r>
      <w:r w:rsidRPr="00ED5727">
        <w:rPr>
          <w:rStyle w:val="Emphasis"/>
          <w:i w:val="0"/>
        </w:rPr>
        <w:t>Every</w:t>
      </w:r>
      <w:r w:rsidR="007C52E2" w:rsidRPr="00ED5727">
        <w:rPr>
          <w:rStyle w:val="Emphasis"/>
          <w:i w:val="0"/>
        </w:rPr>
        <w:t xml:space="preserve"> attempt should bring the player closer and closer to solving the levels, and once beaten will be enticed to try and see if there is better path. </w:t>
      </w:r>
    </w:p>
    <w:p w14:paraId="286BB37D" w14:textId="71ED6BC2" w:rsidR="004D300E" w:rsidRPr="00ED5727" w:rsidRDefault="004D300E" w:rsidP="00CD7A69">
      <w:pPr>
        <w:pStyle w:val="ListParagraph"/>
        <w:numPr>
          <w:ilvl w:val="0"/>
          <w:numId w:val="28"/>
        </w:numPr>
        <w:rPr>
          <w:rStyle w:val="Emphasis"/>
          <w:i w:val="0"/>
        </w:rPr>
      </w:pPr>
      <w:r w:rsidRPr="00ED5727">
        <w:rPr>
          <w:rStyle w:val="Emphasis"/>
          <w:i w:val="0"/>
        </w:rPr>
        <w:t xml:space="preserve">The tone of the game is made through the muted tones of the alley way. When the cats are apart there isn’t much color variance or joy to be had in the world. The laser pointer adds a bit of character to the world, but the world is still dark and dreary. When the two cats meet the world bursts with amazing happy colors and boy golly is the </w:t>
      </w:r>
      <w:r w:rsidR="00817749" w:rsidRPr="00ED5727">
        <w:rPr>
          <w:rStyle w:val="Emphasis"/>
          <w:i w:val="0"/>
        </w:rPr>
        <w:t>payoff</w:t>
      </w:r>
      <w:r w:rsidRPr="00ED5727">
        <w:rPr>
          <w:rStyle w:val="Emphasis"/>
          <w:i w:val="0"/>
        </w:rPr>
        <w:t xml:space="preserve"> rad!</w:t>
      </w:r>
    </w:p>
    <w:p w14:paraId="7F8DA0DE" w14:textId="77777777" w:rsidR="005B213F" w:rsidRDefault="005B213F" w:rsidP="00CD7A69">
      <w:pPr>
        <w:pStyle w:val="ListParagraph"/>
        <w:numPr>
          <w:ilvl w:val="0"/>
          <w:numId w:val="28"/>
        </w:numPr>
        <w:rPr>
          <w:rFonts w:asciiTheme="majorHAnsi" w:eastAsiaTheme="majorEastAsia" w:hAnsiTheme="majorHAnsi" w:cstheme="majorBidi"/>
          <w:b/>
          <w:bCs/>
          <w:color w:val="DDDDDD" w:themeColor="accent1"/>
          <w:sz w:val="26"/>
          <w:szCs w:val="26"/>
        </w:rPr>
      </w:pPr>
      <w:r>
        <w:br w:type="page"/>
      </w:r>
    </w:p>
    <w:bookmarkStart w:id="19" w:name="_Toc499028838"/>
    <w:bookmarkStart w:id="20" w:name="_Toc499029193"/>
    <w:bookmarkStart w:id="21" w:name="_Toc499030917"/>
    <w:p w14:paraId="77615D5B" w14:textId="4B4FD66E" w:rsidR="00E7226B" w:rsidRDefault="00511D5A" w:rsidP="00AC19EF">
      <w:pPr>
        <w:pStyle w:val="Heading2"/>
      </w:pPr>
      <w:r>
        <w:rPr>
          <w:noProof/>
        </w:rPr>
        <w:lastRenderedPageBreak/>
        <mc:AlternateContent>
          <mc:Choice Requires="wps">
            <w:drawing>
              <wp:anchor distT="0" distB="0" distL="114300" distR="114300" simplePos="0" relativeHeight="251662848" behindDoc="0" locked="0" layoutInCell="1" allowOverlap="1" wp14:anchorId="140B9BB8" wp14:editId="58248683">
                <wp:simplePos x="0" y="0"/>
                <wp:positionH relativeFrom="column">
                  <wp:posOffset>133350</wp:posOffset>
                </wp:positionH>
                <wp:positionV relativeFrom="paragraph">
                  <wp:posOffset>3305175</wp:posOffset>
                </wp:positionV>
                <wp:extent cx="297180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7C9BF930" w14:textId="4218DF4A" w:rsidR="00945E5E" w:rsidRDefault="00945E5E" w:rsidP="00511D5A">
                            <w:pPr>
                              <w:pStyle w:val="Caption"/>
                              <w:rPr>
                                <w:noProof/>
                              </w:rPr>
                            </w:pPr>
                            <w:bookmarkStart w:id="22" w:name="_Toc495430976"/>
                            <w:bookmarkStart w:id="23" w:name="_Toc499027626"/>
                            <w:bookmarkStart w:id="24" w:name="_Toc499028658"/>
                            <w:bookmarkStart w:id="25" w:name="_Toc499031016"/>
                            <w:r>
                              <w:t xml:space="preserve">Figure </w:t>
                            </w:r>
                            <w:fldSimple w:instr=" SEQ Figure \* ARABIC ">
                              <w:r w:rsidR="00A27609">
                                <w:rPr>
                                  <w:noProof/>
                                </w:rPr>
                                <w:t>2</w:t>
                              </w:r>
                              <w:bookmarkEnd w:id="22"/>
                              <w:bookmarkEnd w:id="23"/>
                            </w:fldSimple>
                            <w:r>
                              <w:rPr>
                                <w:noProof/>
                              </w:rPr>
                              <w:t>, Core Loop</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0B9BB8" id="Text Box 7" o:spid="_x0000_s1027" type="#_x0000_t202" style="position:absolute;margin-left:10.5pt;margin-top:260.25pt;width:234pt;height:.05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QhBLQIAAGQEAAAOAAAAZHJzL2Uyb0RvYy54bWysVMFu2zAMvQ/YPwi6L04yrGm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" stroked="f">
                <v:textbox style="mso-fit-shape-to-text:t" inset="0,0,0,0">
                  <w:txbxContent>
                    <w:p w14:paraId="7C9BF930" w14:textId="4218DF4A" w:rsidR="00945E5E" w:rsidRDefault="00945E5E" w:rsidP="00511D5A">
                      <w:pPr>
                        <w:pStyle w:val="Caption"/>
                        <w:rPr>
                          <w:noProof/>
                        </w:rPr>
                      </w:pPr>
                      <w:bookmarkStart w:id="35" w:name="_Toc495430976"/>
                      <w:bookmarkStart w:id="36" w:name="_Toc499027626"/>
                      <w:bookmarkStart w:id="37" w:name="_Toc499028658"/>
                      <w:bookmarkStart w:id="38" w:name="_Toc499031016"/>
                      <w:r>
                        <w:t xml:space="preserve">Figure </w:t>
                      </w:r>
                      <w:fldSimple w:instr=" SEQ Figure \* ARABIC ">
                        <w:r w:rsidR="00A27609">
                          <w:rPr>
                            <w:noProof/>
                          </w:rPr>
                          <w:t>2</w:t>
                        </w:r>
                        <w:bookmarkEnd w:id="35"/>
                        <w:bookmarkEnd w:id="36"/>
                      </w:fldSimple>
                      <w:r>
                        <w:rPr>
                          <w:noProof/>
                        </w:rPr>
                        <w:t>, Core Loop</w:t>
                      </w:r>
                      <w:bookmarkEnd w:id="37"/>
                      <w:bookmarkEnd w:id="38"/>
                    </w:p>
                  </w:txbxContent>
                </v:textbox>
                <w10:wrap type="topAndBottom"/>
              </v:shape>
            </w:pict>
          </mc:Fallback>
        </mc:AlternateContent>
      </w:r>
      <w:r>
        <w:rPr>
          <w:noProof/>
        </w:rPr>
        <mc:AlternateContent>
          <mc:Choice Requires="wps">
            <w:drawing>
              <wp:anchor distT="0" distB="0" distL="114300" distR="114300" simplePos="0" relativeHeight="251664896" behindDoc="0" locked="0" layoutInCell="1" allowOverlap="1" wp14:anchorId="7595BC94" wp14:editId="5CF01AE2">
                <wp:simplePos x="0" y="0"/>
                <wp:positionH relativeFrom="column">
                  <wp:posOffset>2980690</wp:posOffset>
                </wp:positionH>
                <wp:positionV relativeFrom="paragraph">
                  <wp:posOffset>3305175</wp:posOffset>
                </wp:positionV>
                <wp:extent cx="2962275" cy="635"/>
                <wp:effectExtent l="0" t="0" r="9525" b="0"/>
                <wp:wrapTopAndBottom/>
                <wp:docPr id="8" name="Text Box 8"/>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266E0CF7" w14:textId="7271EDE1" w:rsidR="00945E5E" w:rsidRDefault="00945E5E" w:rsidP="00511D5A">
                            <w:pPr>
                              <w:pStyle w:val="Caption"/>
                              <w:rPr>
                                <w:noProof/>
                              </w:rPr>
                            </w:pPr>
                            <w:bookmarkStart w:id="26" w:name="_Toc495430977"/>
                            <w:bookmarkStart w:id="27" w:name="_Toc499027627"/>
                            <w:bookmarkStart w:id="28" w:name="_Toc499028659"/>
                            <w:bookmarkStart w:id="29" w:name="_Toc499031017"/>
                            <w:r>
                              <w:t xml:space="preserve">Figure </w:t>
                            </w:r>
                            <w:fldSimple w:instr=" SEQ Figure \* ARABIC ">
                              <w:r w:rsidR="00A27609">
                                <w:rPr>
                                  <w:noProof/>
                                </w:rPr>
                                <w:t>3</w:t>
                              </w:r>
                              <w:bookmarkEnd w:id="26"/>
                              <w:bookmarkEnd w:id="27"/>
                            </w:fldSimple>
                            <w:r>
                              <w:rPr>
                                <w:noProof/>
                              </w:rPr>
                              <w:t>, Secondary Loop</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95BC94" id="Text Box 8" o:spid="_x0000_s1028" type="#_x0000_t202" style="position:absolute;margin-left:234.7pt;margin-top:260.25pt;width:233.25pt;height:.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JaRLgIAAGQEAAAOAAAAZHJzL2Uyb0RvYy54bWysVFFv2yAQfp+0/4B4X5x4atZ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" stroked="f">
                <v:textbox style="mso-fit-shape-to-text:t" inset="0,0,0,0">
                  <w:txbxContent>
                    <w:p w14:paraId="266E0CF7" w14:textId="7271EDE1" w:rsidR="00945E5E" w:rsidRDefault="00945E5E" w:rsidP="00511D5A">
                      <w:pPr>
                        <w:pStyle w:val="Caption"/>
                        <w:rPr>
                          <w:noProof/>
                        </w:rPr>
                      </w:pPr>
                      <w:bookmarkStart w:id="43" w:name="_Toc495430977"/>
                      <w:bookmarkStart w:id="44" w:name="_Toc499027627"/>
                      <w:bookmarkStart w:id="45" w:name="_Toc499028659"/>
                      <w:bookmarkStart w:id="46" w:name="_Toc499031017"/>
                      <w:r>
                        <w:t xml:space="preserve">Figure </w:t>
                      </w:r>
                      <w:fldSimple w:instr=" SEQ Figure \* ARABIC ">
                        <w:r w:rsidR="00A27609">
                          <w:rPr>
                            <w:noProof/>
                          </w:rPr>
                          <w:t>3</w:t>
                        </w:r>
                        <w:bookmarkEnd w:id="43"/>
                        <w:bookmarkEnd w:id="44"/>
                      </w:fldSimple>
                      <w:r>
                        <w:rPr>
                          <w:noProof/>
                        </w:rPr>
                        <w:t>, Secondary Loop</w:t>
                      </w:r>
                      <w:bookmarkEnd w:id="45"/>
                      <w:bookmarkEnd w:id="46"/>
                    </w:p>
                  </w:txbxContent>
                </v:textbox>
                <w10:wrap type="topAndBottom"/>
              </v:shape>
            </w:pict>
          </mc:Fallback>
        </mc:AlternateContent>
      </w:r>
      <w:r>
        <w:rPr>
          <w:noProof/>
        </w:rPr>
        <w:drawing>
          <wp:anchor distT="0" distB="0" distL="114300" distR="114300" simplePos="0" relativeHeight="251659776" behindDoc="1" locked="0" layoutInCell="1" allowOverlap="1" wp14:anchorId="7B8DDC1A" wp14:editId="14158E82">
            <wp:simplePos x="0" y="0"/>
            <wp:positionH relativeFrom="margin">
              <wp:posOffset>2885440</wp:posOffset>
            </wp:positionH>
            <wp:positionV relativeFrom="paragraph">
              <wp:posOffset>342900</wp:posOffset>
            </wp:positionV>
            <wp:extent cx="3019425" cy="2905125"/>
            <wp:effectExtent l="0" t="0" r="0" b="0"/>
            <wp:wrapTopAndBottom/>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800" behindDoc="1" locked="0" layoutInCell="1" allowOverlap="1" wp14:anchorId="38F4C1F0" wp14:editId="44CF9ABF">
            <wp:simplePos x="0" y="0"/>
            <wp:positionH relativeFrom="margin">
              <wp:align>left</wp:align>
            </wp:positionH>
            <wp:positionV relativeFrom="paragraph">
              <wp:posOffset>342900</wp:posOffset>
            </wp:positionV>
            <wp:extent cx="2771775" cy="2905125"/>
            <wp:effectExtent l="0" t="0" r="0" b="9525"/>
            <wp:wrapTopAndBottom/>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14:sizeRelH relativeFrom="page">
              <wp14:pctWidth>0</wp14:pctWidth>
            </wp14:sizeRelH>
            <wp14:sizeRelV relativeFrom="page">
              <wp14:pctHeight>0</wp14:pctHeight>
            </wp14:sizeRelV>
          </wp:anchor>
        </w:drawing>
      </w:r>
      <w:r w:rsidR="00E7226B">
        <w:t>Gameplay Loops</w:t>
      </w:r>
      <w:bookmarkEnd w:id="19"/>
      <w:bookmarkEnd w:id="20"/>
      <w:bookmarkEnd w:id="21"/>
      <w:r w:rsidR="00E7226B">
        <w:t xml:space="preserve"> </w:t>
      </w:r>
    </w:p>
    <w:p w14:paraId="6D475DDF" w14:textId="193C1E23" w:rsidR="00E7226B" w:rsidRDefault="003A1993" w:rsidP="00E7226B">
      <w:pPr>
        <w:rPr>
          <w:b/>
        </w:rPr>
      </w:pPr>
      <w:r>
        <w:rPr>
          <w:b/>
        </w:rPr>
        <w:t>Core Loop</w:t>
      </w:r>
    </w:p>
    <w:p w14:paraId="684B5307" w14:textId="6119395E" w:rsidR="00ED5727" w:rsidRDefault="003A1993" w:rsidP="00CD7A69">
      <w:pPr>
        <w:pStyle w:val="ListParagraph"/>
        <w:numPr>
          <w:ilvl w:val="0"/>
          <w:numId w:val="29"/>
        </w:numPr>
      </w:pPr>
      <w:r>
        <w:t xml:space="preserve">Plan – players must observe and think about how they are going to move the cats to beat any level. </w:t>
      </w:r>
    </w:p>
    <w:p w14:paraId="3E06796B" w14:textId="6C635CAB" w:rsidR="003A1993" w:rsidRDefault="003A1993" w:rsidP="00CD7A69">
      <w:pPr>
        <w:pStyle w:val="ListParagraph"/>
        <w:numPr>
          <w:ilvl w:val="0"/>
          <w:numId w:val="29"/>
        </w:numPr>
      </w:pPr>
      <w:r>
        <w:t>Move – The player moves the cat, ending the player’s turn.</w:t>
      </w:r>
    </w:p>
    <w:p w14:paraId="196CD3BE" w14:textId="77777777" w:rsidR="003A1993" w:rsidRDefault="003A1993" w:rsidP="00E7226B">
      <w:pPr>
        <w:rPr>
          <w:b/>
        </w:rPr>
      </w:pPr>
      <w:r>
        <w:rPr>
          <w:b/>
        </w:rPr>
        <w:t>Secondary Loop</w:t>
      </w:r>
    </w:p>
    <w:p w14:paraId="7F6AA926" w14:textId="44ED5BD0" w:rsidR="00ED5727" w:rsidRDefault="003A1993" w:rsidP="00CD7A69">
      <w:pPr>
        <w:pStyle w:val="ListParagraph"/>
        <w:numPr>
          <w:ilvl w:val="0"/>
          <w:numId w:val="30"/>
        </w:numPr>
      </w:pPr>
      <w:r>
        <w:t>Lead – The player must lead the cats, a</w:t>
      </w:r>
      <w:r w:rsidR="00637664">
        <w:t>nd ge</w:t>
      </w:r>
      <w:r w:rsidR="00D4519C">
        <w:t>t the attention of the dogs</w:t>
      </w:r>
      <w:r>
        <w:t xml:space="preserve"> to solve puzzles.</w:t>
      </w:r>
    </w:p>
    <w:p w14:paraId="335A16AE" w14:textId="42804F94" w:rsidR="00ED5727" w:rsidRDefault="00B6786F" w:rsidP="00CD7A69">
      <w:pPr>
        <w:pStyle w:val="ListParagraph"/>
        <w:numPr>
          <w:ilvl w:val="0"/>
          <w:numId w:val="30"/>
        </w:numPr>
      </w:pPr>
      <w:r>
        <w:t>Unblock</w:t>
      </w:r>
      <w:r w:rsidR="003A1993">
        <w:t xml:space="preserve"> – The player needs to </w:t>
      </w:r>
      <w:r w:rsidR="003804F9">
        <w:t>un</w:t>
      </w:r>
      <w:r>
        <w:t>b</w:t>
      </w:r>
      <w:r w:rsidR="003804F9">
        <w:t xml:space="preserve">lock paths using the </w:t>
      </w:r>
      <w:r>
        <w:t>dog and the hose</w:t>
      </w:r>
      <w:r w:rsidR="003804F9">
        <w:t xml:space="preserve"> to solve puzzles.</w:t>
      </w:r>
    </w:p>
    <w:p w14:paraId="0209076A" w14:textId="372439D9" w:rsidR="003804F9" w:rsidRPr="003A1993" w:rsidRDefault="00817749" w:rsidP="00CD7A69">
      <w:pPr>
        <w:pStyle w:val="ListParagraph"/>
        <w:numPr>
          <w:ilvl w:val="0"/>
          <w:numId w:val="30"/>
        </w:numPr>
      </w:pPr>
      <w:r>
        <w:t>Meet</w:t>
      </w:r>
      <w:r w:rsidR="003804F9">
        <w:t xml:space="preserve"> – The</w:t>
      </w:r>
      <w:r>
        <w:t xml:space="preserve"> goal is for players to guide both cats onto any one node.</w:t>
      </w:r>
    </w:p>
    <w:p w14:paraId="2F6E0DBA" w14:textId="77777777" w:rsidR="003A1993" w:rsidRPr="003A1993" w:rsidRDefault="00E7226B">
      <w:r>
        <w:br w:type="page"/>
      </w:r>
    </w:p>
    <w:bookmarkStart w:id="30" w:name="_Toc499028839"/>
    <w:bookmarkStart w:id="31" w:name="_Toc499029194"/>
    <w:bookmarkStart w:id="32" w:name="_Toc499030918"/>
    <w:p w14:paraId="6CCFD6F1" w14:textId="501CE74A" w:rsidR="001704C0" w:rsidRDefault="00E007DE" w:rsidP="00305505">
      <w:pPr>
        <w:pStyle w:val="Heading2"/>
      </w:pPr>
      <w:r>
        <w:rPr>
          <w:noProof/>
        </w:rPr>
        <w:lastRenderedPageBreak/>
        <mc:AlternateContent>
          <mc:Choice Requires="wps">
            <w:drawing>
              <wp:anchor distT="0" distB="0" distL="114300" distR="114300" simplePos="0" relativeHeight="251810304" behindDoc="0" locked="0" layoutInCell="1" allowOverlap="1" wp14:anchorId="25FC3BE3" wp14:editId="2D4C1C4B">
                <wp:simplePos x="0" y="0"/>
                <wp:positionH relativeFrom="margin">
                  <wp:posOffset>3731836</wp:posOffset>
                </wp:positionH>
                <wp:positionV relativeFrom="paragraph">
                  <wp:posOffset>4763135</wp:posOffset>
                </wp:positionV>
                <wp:extent cx="2062480" cy="295275"/>
                <wp:effectExtent l="0" t="0" r="0" b="9525"/>
                <wp:wrapSquare wrapText="bothSides"/>
                <wp:docPr id="98" name="Text Box 98"/>
                <wp:cNvGraphicFramePr/>
                <a:graphic xmlns:a="http://schemas.openxmlformats.org/drawingml/2006/main">
                  <a:graphicData uri="http://schemas.microsoft.com/office/word/2010/wordprocessingShape">
                    <wps:wsp>
                      <wps:cNvSpPr txBox="1"/>
                      <wps:spPr>
                        <a:xfrm>
                          <a:off x="0" y="0"/>
                          <a:ext cx="2062480" cy="295275"/>
                        </a:xfrm>
                        <a:prstGeom prst="rect">
                          <a:avLst/>
                        </a:prstGeom>
                        <a:solidFill>
                          <a:prstClr val="white"/>
                        </a:solidFill>
                        <a:ln>
                          <a:noFill/>
                        </a:ln>
                      </wps:spPr>
                      <wps:txbx>
                        <w:txbxContent>
                          <w:p w14:paraId="624A2C18" w14:textId="065F929B" w:rsidR="00945E5E" w:rsidRDefault="00945E5E" w:rsidP="00305505">
                            <w:pPr>
                              <w:pStyle w:val="Caption"/>
                              <w:rPr>
                                <w:noProof/>
                              </w:rPr>
                            </w:pPr>
                            <w:r>
                              <w:t>Moving out of the way of the dog the cat begins to move towards their friend.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C3BE3" id="Text Box 98" o:spid="_x0000_s1029" type="#_x0000_t202" style="position:absolute;margin-left:293.85pt;margin-top:375.05pt;width:162.4pt;height:23.25pt;z-index:25181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" stroked="f">
                <v:textbox inset="0,0,0,0">
                  <w:txbxContent>
                    <w:p w14:paraId="624A2C18" w14:textId="065F929B" w:rsidR="00945E5E" w:rsidRDefault="00945E5E" w:rsidP="00305505">
                      <w:pPr>
                        <w:pStyle w:val="Caption"/>
                        <w:rPr>
                          <w:noProof/>
                        </w:rPr>
                      </w:pPr>
                      <w:r>
                        <w:t>Moving out of the way of the dog the cat begins to move towards their friend.</w:t>
                      </w:r>
                    </w:p>
                  </w:txbxContent>
                </v:textbox>
                <w10:wrap type="square" anchorx="margin"/>
              </v:shape>
            </w:pict>
          </mc:Fallback>
        </mc:AlternateContent>
      </w:r>
      <w:r>
        <w:rPr>
          <w:noProof/>
        </w:rPr>
        <mc:AlternateContent>
          <mc:Choice Requires="wps">
            <w:drawing>
              <wp:anchor distT="0" distB="0" distL="114300" distR="114300" simplePos="0" relativeHeight="251808256" behindDoc="0" locked="0" layoutInCell="1" allowOverlap="1" wp14:anchorId="023E6A50" wp14:editId="5E2DCC03">
                <wp:simplePos x="0" y="0"/>
                <wp:positionH relativeFrom="margin">
                  <wp:posOffset>3667760</wp:posOffset>
                </wp:positionH>
                <wp:positionV relativeFrom="paragraph">
                  <wp:posOffset>2306320</wp:posOffset>
                </wp:positionV>
                <wp:extent cx="2434590" cy="244475"/>
                <wp:effectExtent l="0" t="0" r="3810" b="3175"/>
                <wp:wrapSquare wrapText="bothSides"/>
                <wp:docPr id="97" name="Text Box 97"/>
                <wp:cNvGraphicFramePr/>
                <a:graphic xmlns:a="http://schemas.openxmlformats.org/drawingml/2006/main">
                  <a:graphicData uri="http://schemas.microsoft.com/office/word/2010/wordprocessingShape">
                    <wps:wsp>
                      <wps:cNvSpPr txBox="1"/>
                      <wps:spPr>
                        <a:xfrm>
                          <a:off x="0" y="0"/>
                          <a:ext cx="2434590" cy="244475"/>
                        </a:xfrm>
                        <a:prstGeom prst="rect">
                          <a:avLst/>
                        </a:prstGeom>
                        <a:solidFill>
                          <a:prstClr val="white"/>
                        </a:solidFill>
                        <a:ln>
                          <a:noFill/>
                        </a:ln>
                      </wps:spPr>
                      <wps:txbx>
                        <w:txbxContent>
                          <w:p w14:paraId="26E5777D" w14:textId="3175D26A" w:rsidR="00945E5E" w:rsidRPr="00DD6142" w:rsidRDefault="00945E5E" w:rsidP="001B701C">
                            <w:pPr>
                              <w:pStyle w:val="Caption"/>
                              <w:rPr>
                                <w:noProof/>
                                <w:color w:val="808080" w:themeColor="accent4"/>
                                <w:sz w:val="24"/>
                                <w:szCs w:val="22"/>
                              </w:rPr>
                            </w:pPr>
                            <w:r>
                              <w:t>Players begin moving a cat to an adjacent node.</w:t>
                            </w:r>
                          </w:p>
                          <w:p w14:paraId="502AE962" w14:textId="08162103" w:rsidR="00945E5E" w:rsidRPr="00D4277A" w:rsidRDefault="00945E5E" w:rsidP="001B701C">
                            <w:pPr>
                              <w:pStyle w:val="Caption"/>
                              <w:rPr>
                                <w:noProof/>
                                <w:color w:val="808080" w:themeColor="accent4"/>
                                <w:sz w:val="24"/>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E6A50" id="Text Box 97" o:spid="_x0000_s1030" type="#_x0000_t202" style="position:absolute;margin-left:288.8pt;margin-top:181.6pt;width:191.7pt;height:19.25pt;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" stroked="f">
                <v:textbox inset="0,0,0,0">
                  <w:txbxContent>
                    <w:p w14:paraId="26E5777D" w14:textId="3175D26A" w:rsidR="00945E5E" w:rsidRPr="00DD6142" w:rsidRDefault="00945E5E" w:rsidP="001B701C">
                      <w:pPr>
                        <w:pStyle w:val="Caption"/>
                        <w:rPr>
                          <w:noProof/>
                          <w:color w:val="808080" w:themeColor="accent4"/>
                          <w:sz w:val="24"/>
                          <w:szCs w:val="22"/>
                        </w:rPr>
                      </w:pPr>
                      <w:r>
                        <w:t>Players begin moving a cat to an adjacent node.</w:t>
                      </w:r>
                    </w:p>
                    <w:p w14:paraId="502AE962" w14:textId="08162103" w:rsidR="00945E5E" w:rsidRPr="00D4277A" w:rsidRDefault="00945E5E" w:rsidP="001B701C">
                      <w:pPr>
                        <w:pStyle w:val="Caption"/>
                        <w:rPr>
                          <w:noProof/>
                          <w:color w:val="808080" w:themeColor="accent4"/>
                          <w:sz w:val="24"/>
                          <w:szCs w:val="22"/>
                        </w:rPr>
                      </w:pPr>
                    </w:p>
                  </w:txbxContent>
                </v:textbox>
                <w10:wrap type="square" anchorx="margin"/>
              </v:shape>
            </w:pict>
          </mc:Fallback>
        </mc:AlternateContent>
      </w:r>
      <w:r w:rsidR="00305505">
        <w:rPr>
          <w:noProof/>
        </w:rPr>
        <mc:AlternateContent>
          <mc:Choice Requires="wps">
            <w:drawing>
              <wp:anchor distT="0" distB="0" distL="114300" distR="114300" simplePos="0" relativeHeight="251818496" behindDoc="0" locked="0" layoutInCell="1" allowOverlap="1" wp14:anchorId="34A093C2" wp14:editId="1F03C3FF">
                <wp:simplePos x="0" y="0"/>
                <wp:positionH relativeFrom="margin">
                  <wp:align>left</wp:align>
                </wp:positionH>
                <wp:positionV relativeFrom="paragraph">
                  <wp:posOffset>2307162</wp:posOffset>
                </wp:positionV>
                <wp:extent cx="424815" cy="635"/>
                <wp:effectExtent l="0" t="0" r="0" b="0"/>
                <wp:wrapSquare wrapText="bothSides"/>
                <wp:docPr id="102" name="Text Box 102"/>
                <wp:cNvGraphicFramePr/>
                <a:graphic xmlns:a="http://schemas.openxmlformats.org/drawingml/2006/main">
                  <a:graphicData uri="http://schemas.microsoft.com/office/word/2010/wordprocessingShape">
                    <wps:wsp>
                      <wps:cNvSpPr txBox="1"/>
                      <wps:spPr>
                        <a:xfrm>
                          <a:off x="0" y="0"/>
                          <a:ext cx="425302" cy="635"/>
                        </a:xfrm>
                        <a:prstGeom prst="rect">
                          <a:avLst/>
                        </a:prstGeom>
                        <a:solidFill>
                          <a:prstClr val="white"/>
                        </a:solidFill>
                        <a:ln>
                          <a:noFill/>
                        </a:ln>
                      </wps:spPr>
                      <wps:txbx>
                        <w:txbxContent>
                          <w:p w14:paraId="5FC93145" w14:textId="47699DB3" w:rsidR="00945E5E" w:rsidRPr="00D0538B" w:rsidRDefault="00945E5E" w:rsidP="00305505">
                            <w:pPr>
                              <w:pStyle w:val="Caption"/>
                              <w:rPr>
                                <w:noProof/>
                                <w:color w:val="808080" w:themeColor="accent4"/>
                                <w:sz w:val="24"/>
                                <w:szCs w:val="22"/>
                              </w:rPr>
                            </w:pPr>
                            <w:bookmarkStart w:id="33" w:name="_Toc499027628"/>
                            <w:bookmarkStart w:id="34" w:name="_Toc499028660"/>
                            <w:bookmarkStart w:id="35" w:name="_Toc499031018"/>
                            <w:r>
                              <w:t xml:space="preserve">Figure </w:t>
                            </w:r>
                            <w:fldSimple w:instr=" SEQ Figure \* ARABIC ">
                              <w:r w:rsidR="00A27609">
                                <w:rPr>
                                  <w:noProof/>
                                </w:rPr>
                                <w:t>4</w:t>
                              </w:r>
                              <w:bookmarkEnd w:id="33"/>
                              <w:bookmarkEnd w:id="34"/>
                              <w:bookmarkEnd w:id="35"/>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A093C2" id="Text Box 102" o:spid="_x0000_s1031" type="#_x0000_t202" style="position:absolute;margin-left:0;margin-top:181.65pt;width:33.45pt;height:.05pt;z-index:251818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" stroked="f">
                <v:textbox style="mso-fit-shape-to-text:t" inset="0,0,0,0">
                  <w:txbxContent>
                    <w:p w14:paraId="5FC93145" w14:textId="47699DB3" w:rsidR="00945E5E" w:rsidRPr="00D0538B" w:rsidRDefault="00945E5E" w:rsidP="00305505">
                      <w:pPr>
                        <w:pStyle w:val="Caption"/>
                        <w:rPr>
                          <w:noProof/>
                          <w:color w:val="808080" w:themeColor="accent4"/>
                          <w:sz w:val="24"/>
                          <w:szCs w:val="22"/>
                        </w:rPr>
                      </w:pPr>
                      <w:bookmarkStart w:id="54" w:name="_Toc499027628"/>
                      <w:bookmarkStart w:id="55" w:name="_Toc499028660"/>
                      <w:bookmarkStart w:id="56" w:name="_Toc499031018"/>
                      <w:r>
                        <w:t xml:space="preserve">Figure </w:t>
                      </w:r>
                      <w:fldSimple w:instr=" SEQ Figure \* ARABIC ">
                        <w:r w:rsidR="00A27609">
                          <w:rPr>
                            <w:noProof/>
                          </w:rPr>
                          <w:t>4</w:t>
                        </w:r>
                        <w:bookmarkEnd w:id="54"/>
                        <w:bookmarkEnd w:id="55"/>
                        <w:bookmarkEnd w:id="56"/>
                      </w:fldSimple>
                    </w:p>
                  </w:txbxContent>
                </v:textbox>
                <w10:wrap type="square" anchorx="margin"/>
              </v:shape>
            </w:pict>
          </mc:Fallback>
        </mc:AlternateContent>
      </w:r>
      <w:r w:rsidR="00305505">
        <w:rPr>
          <w:noProof/>
        </w:rPr>
        <w:drawing>
          <wp:anchor distT="0" distB="0" distL="114300" distR="114300" simplePos="0" relativeHeight="251694592" behindDoc="0" locked="0" layoutInCell="1" allowOverlap="1" wp14:anchorId="36D48AA0" wp14:editId="3E3F5184">
            <wp:simplePos x="0" y="0"/>
            <wp:positionH relativeFrom="margin">
              <wp:align>left</wp:align>
            </wp:positionH>
            <wp:positionV relativeFrom="margin">
              <wp:posOffset>197515</wp:posOffset>
            </wp:positionV>
            <wp:extent cx="2764155" cy="20796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64155" cy="2079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505">
        <w:rPr>
          <w:noProof/>
        </w:rPr>
        <w:drawing>
          <wp:anchor distT="0" distB="0" distL="114300" distR="114300" simplePos="0" relativeHeight="251696640" behindDoc="0" locked="0" layoutInCell="1" allowOverlap="1" wp14:anchorId="5D224554" wp14:editId="62E7EBE4">
            <wp:simplePos x="0" y="0"/>
            <wp:positionH relativeFrom="margin">
              <wp:align>left</wp:align>
            </wp:positionH>
            <wp:positionV relativeFrom="margin">
              <wp:posOffset>2615255</wp:posOffset>
            </wp:positionV>
            <wp:extent cx="2827655" cy="209931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27655" cy="2099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505">
        <w:rPr>
          <w:noProof/>
        </w:rPr>
        <w:drawing>
          <wp:anchor distT="0" distB="0" distL="114300" distR="114300" simplePos="0" relativeHeight="251695616" behindDoc="0" locked="0" layoutInCell="1" allowOverlap="1" wp14:anchorId="12D6FFDC" wp14:editId="467868DF">
            <wp:simplePos x="0" y="0"/>
            <wp:positionH relativeFrom="margin">
              <wp:align>right</wp:align>
            </wp:positionH>
            <wp:positionV relativeFrom="margin">
              <wp:posOffset>158455</wp:posOffset>
            </wp:positionV>
            <wp:extent cx="2757170" cy="2091690"/>
            <wp:effectExtent l="0" t="0" r="5080" b="381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57170" cy="2091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505">
        <w:rPr>
          <w:noProof/>
        </w:rPr>
        <w:drawing>
          <wp:anchor distT="0" distB="0" distL="114300" distR="114300" simplePos="0" relativeHeight="251697664" behindDoc="0" locked="0" layoutInCell="1" allowOverlap="1" wp14:anchorId="06CAA061" wp14:editId="5EEFE42A">
            <wp:simplePos x="0" y="0"/>
            <wp:positionH relativeFrom="margin">
              <wp:align>right</wp:align>
            </wp:positionH>
            <wp:positionV relativeFrom="margin">
              <wp:posOffset>2615269</wp:posOffset>
            </wp:positionV>
            <wp:extent cx="2855595" cy="2120265"/>
            <wp:effectExtent l="0" t="0" r="190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55595" cy="2120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DE2">
        <w:t>Gameplay Minute</w:t>
      </w:r>
      <w:bookmarkEnd w:id="30"/>
      <w:bookmarkEnd w:id="31"/>
      <w:bookmarkEnd w:id="32"/>
    </w:p>
    <w:p w14:paraId="6EE0B2B3" w14:textId="7AEE1F48" w:rsidR="00B264FB" w:rsidRDefault="00E007DE">
      <w:r>
        <w:rPr>
          <w:noProof/>
        </w:rPr>
        <mc:AlternateContent>
          <mc:Choice Requires="wps">
            <w:drawing>
              <wp:anchor distT="0" distB="0" distL="114300" distR="114300" simplePos="0" relativeHeight="251816448" behindDoc="0" locked="0" layoutInCell="1" allowOverlap="1" wp14:anchorId="05C941EE" wp14:editId="655DC51B">
                <wp:simplePos x="0" y="0"/>
                <wp:positionH relativeFrom="column">
                  <wp:posOffset>3178810</wp:posOffset>
                </wp:positionH>
                <wp:positionV relativeFrom="paragraph">
                  <wp:posOffset>1974215</wp:posOffset>
                </wp:positionV>
                <wp:extent cx="467360" cy="635"/>
                <wp:effectExtent l="0" t="0" r="8890" b="0"/>
                <wp:wrapSquare wrapText="bothSides"/>
                <wp:docPr id="101" name="Text Box 101"/>
                <wp:cNvGraphicFramePr/>
                <a:graphic xmlns:a="http://schemas.openxmlformats.org/drawingml/2006/main">
                  <a:graphicData uri="http://schemas.microsoft.com/office/word/2010/wordprocessingShape">
                    <wps:wsp>
                      <wps:cNvSpPr txBox="1"/>
                      <wps:spPr>
                        <a:xfrm>
                          <a:off x="0" y="0"/>
                          <a:ext cx="467360" cy="635"/>
                        </a:xfrm>
                        <a:prstGeom prst="rect">
                          <a:avLst/>
                        </a:prstGeom>
                        <a:solidFill>
                          <a:prstClr val="white"/>
                        </a:solidFill>
                        <a:ln>
                          <a:noFill/>
                        </a:ln>
                      </wps:spPr>
                      <wps:txbx>
                        <w:txbxContent>
                          <w:p w14:paraId="0F470EEC" w14:textId="43B5DA2C" w:rsidR="00945E5E" w:rsidRPr="0048103A" w:rsidRDefault="00945E5E" w:rsidP="00305505">
                            <w:pPr>
                              <w:pStyle w:val="Caption"/>
                              <w:rPr>
                                <w:noProof/>
                                <w:color w:val="808080" w:themeColor="accent4"/>
                                <w:sz w:val="24"/>
                                <w:szCs w:val="22"/>
                              </w:rPr>
                            </w:pPr>
                            <w:bookmarkStart w:id="36" w:name="_Toc499027629"/>
                            <w:bookmarkStart w:id="37" w:name="_Toc499028661"/>
                            <w:bookmarkStart w:id="38" w:name="_Toc499031019"/>
                            <w:r>
                              <w:t xml:space="preserve">Figure </w:t>
                            </w:r>
                            <w:fldSimple w:instr=" SEQ Figure \* ARABIC ">
                              <w:r w:rsidR="00A27609">
                                <w:rPr>
                                  <w:noProof/>
                                </w:rPr>
                                <w:t>5</w:t>
                              </w:r>
                              <w:bookmarkEnd w:id="36"/>
                              <w:bookmarkEnd w:id="37"/>
                              <w:bookmarkEnd w:id="3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C941EE" id="Text Box 101" o:spid="_x0000_s1032" type="#_x0000_t202" style="position:absolute;margin-left:250.3pt;margin-top:155.45pt;width:36.8pt;height:.05pt;z-index:25181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" stroked="f">
                <v:textbox style="mso-fit-shape-to-text:t" inset="0,0,0,0">
                  <w:txbxContent>
                    <w:p w14:paraId="0F470EEC" w14:textId="43B5DA2C" w:rsidR="00945E5E" w:rsidRPr="0048103A" w:rsidRDefault="00945E5E" w:rsidP="00305505">
                      <w:pPr>
                        <w:pStyle w:val="Caption"/>
                        <w:rPr>
                          <w:noProof/>
                          <w:color w:val="808080" w:themeColor="accent4"/>
                          <w:sz w:val="24"/>
                          <w:szCs w:val="22"/>
                        </w:rPr>
                      </w:pPr>
                      <w:bookmarkStart w:id="61" w:name="_Toc499027629"/>
                      <w:bookmarkStart w:id="62" w:name="_Toc499028661"/>
                      <w:bookmarkStart w:id="63" w:name="_Toc499031019"/>
                      <w:r>
                        <w:t xml:space="preserve">Figure </w:t>
                      </w:r>
                      <w:fldSimple w:instr=" SEQ Figure \* ARABIC ">
                        <w:r w:rsidR="00A27609">
                          <w:rPr>
                            <w:noProof/>
                          </w:rPr>
                          <w:t>5</w:t>
                        </w:r>
                        <w:bookmarkEnd w:id="61"/>
                        <w:bookmarkEnd w:id="62"/>
                        <w:bookmarkEnd w:id="63"/>
                      </w:fldSimple>
                    </w:p>
                  </w:txbxContent>
                </v:textbox>
                <w10:wrap type="square"/>
              </v:shape>
            </w:pict>
          </mc:Fallback>
        </mc:AlternateContent>
      </w:r>
      <w:r w:rsidR="00305505">
        <w:rPr>
          <w:noProof/>
        </w:rPr>
        <mc:AlternateContent>
          <mc:Choice Requires="wps">
            <w:drawing>
              <wp:anchor distT="0" distB="0" distL="114300" distR="114300" simplePos="0" relativeHeight="251812352" behindDoc="0" locked="0" layoutInCell="1" allowOverlap="1" wp14:anchorId="2865DBE4" wp14:editId="42E2C0B9">
                <wp:simplePos x="0" y="0"/>
                <wp:positionH relativeFrom="margin">
                  <wp:posOffset>564072</wp:posOffset>
                </wp:positionH>
                <wp:positionV relativeFrom="paragraph">
                  <wp:posOffset>4419600</wp:posOffset>
                </wp:positionV>
                <wp:extent cx="2243455" cy="339725"/>
                <wp:effectExtent l="0" t="0" r="4445" b="3175"/>
                <wp:wrapSquare wrapText="bothSides"/>
                <wp:docPr id="99" name="Text Box 99"/>
                <wp:cNvGraphicFramePr/>
                <a:graphic xmlns:a="http://schemas.openxmlformats.org/drawingml/2006/main">
                  <a:graphicData uri="http://schemas.microsoft.com/office/word/2010/wordprocessingShape">
                    <wps:wsp>
                      <wps:cNvSpPr txBox="1"/>
                      <wps:spPr>
                        <a:xfrm>
                          <a:off x="0" y="0"/>
                          <a:ext cx="2243455" cy="339725"/>
                        </a:xfrm>
                        <a:prstGeom prst="rect">
                          <a:avLst/>
                        </a:prstGeom>
                        <a:solidFill>
                          <a:prstClr val="white"/>
                        </a:solidFill>
                        <a:ln>
                          <a:noFill/>
                        </a:ln>
                      </wps:spPr>
                      <wps:txbx>
                        <w:txbxContent>
                          <w:p w14:paraId="71EA9CA9" w14:textId="2C082688" w:rsidR="00945E5E" w:rsidRDefault="00945E5E" w:rsidP="00305505">
                            <w:pPr>
                              <w:pStyle w:val="Caption"/>
                              <w:rPr>
                                <w:noProof/>
                              </w:rPr>
                            </w:pPr>
                            <w:r>
                              <w:t>Players move the dog onto the pressure plate clearing the path.</w:t>
                            </w:r>
                          </w:p>
                          <w:p w14:paraId="6DFD33C7" w14:textId="634C6661" w:rsidR="00945E5E" w:rsidRPr="008143CC" w:rsidRDefault="00945E5E" w:rsidP="00305505">
                            <w:pPr>
                              <w:pStyle w:val="Caption"/>
                              <w:rPr>
                                <w:noProof/>
                                <w:color w:val="808080" w:themeColor="accent4"/>
                                <w:sz w:val="24"/>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5DBE4" id="Text Box 99" o:spid="_x0000_s1033" type="#_x0000_t202" style="position:absolute;margin-left:44.4pt;margin-top:348pt;width:176.65pt;height:26.75pt;z-index:2518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" stroked="f">
                <v:textbox inset="0,0,0,0">
                  <w:txbxContent>
                    <w:p w14:paraId="71EA9CA9" w14:textId="2C082688" w:rsidR="00945E5E" w:rsidRDefault="00945E5E" w:rsidP="00305505">
                      <w:pPr>
                        <w:pStyle w:val="Caption"/>
                        <w:rPr>
                          <w:noProof/>
                        </w:rPr>
                      </w:pPr>
                      <w:r>
                        <w:t>Players move the dog onto the pressure plate clearing the path.</w:t>
                      </w:r>
                    </w:p>
                    <w:p w14:paraId="6DFD33C7" w14:textId="634C6661" w:rsidR="00945E5E" w:rsidRPr="008143CC" w:rsidRDefault="00945E5E" w:rsidP="00305505">
                      <w:pPr>
                        <w:pStyle w:val="Caption"/>
                        <w:rPr>
                          <w:noProof/>
                          <w:color w:val="808080" w:themeColor="accent4"/>
                          <w:sz w:val="24"/>
                          <w:szCs w:val="22"/>
                        </w:rPr>
                      </w:pPr>
                    </w:p>
                  </w:txbxContent>
                </v:textbox>
                <w10:wrap type="square" anchorx="margin"/>
              </v:shape>
            </w:pict>
          </mc:Fallback>
        </mc:AlternateContent>
      </w:r>
      <w:r w:rsidR="00305505">
        <w:rPr>
          <w:noProof/>
        </w:rPr>
        <mc:AlternateContent>
          <mc:Choice Requires="wps">
            <w:drawing>
              <wp:anchor distT="0" distB="0" distL="114300" distR="114300" simplePos="0" relativeHeight="251720192" behindDoc="0" locked="0" layoutInCell="1" allowOverlap="1" wp14:anchorId="2126967F" wp14:editId="5E0664BB">
                <wp:simplePos x="0" y="0"/>
                <wp:positionH relativeFrom="margin">
                  <wp:posOffset>3613638</wp:posOffset>
                </wp:positionH>
                <wp:positionV relativeFrom="paragraph">
                  <wp:posOffset>7114821</wp:posOffset>
                </wp:positionV>
                <wp:extent cx="2265045" cy="635"/>
                <wp:effectExtent l="0" t="0" r="1905" b="0"/>
                <wp:wrapSquare wrapText="bothSides"/>
                <wp:docPr id="59" name="Text Box 59"/>
                <wp:cNvGraphicFramePr/>
                <a:graphic xmlns:a="http://schemas.openxmlformats.org/drawingml/2006/main">
                  <a:graphicData uri="http://schemas.microsoft.com/office/word/2010/wordprocessingShape">
                    <wps:wsp>
                      <wps:cNvSpPr txBox="1"/>
                      <wps:spPr>
                        <a:xfrm>
                          <a:off x="0" y="0"/>
                          <a:ext cx="2265045" cy="635"/>
                        </a:xfrm>
                        <a:prstGeom prst="rect">
                          <a:avLst/>
                        </a:prstGeom>
                        <a:solidFill>
                          <a:prstClr val="white"/>
                        </a:solidFill>
                        <a:ln>
                          <a:noFill/>
                        </a:ln>
                      </wps:spPr>
                      <wps:txbx>
                        <w:txbxContent>
                          <w:p w14:paraId="113CC13F" w14:textId="5B2AA52A" w:rsidR="00945E5E" w:rsidRDefault="00945E5E" w:rsidP="00900A46">
                            <w:pPr>
                              <w:pStyle w:val="Caption"/>
                              <w:rPr>
                                <w:noProof/>
                              </w:rPr>
                            </w:pPr>
                            <w:r>
                              <w:t>With a direct path to the line the player moves the cat straight to their friend.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26967F" id="Text Box 59" o:spid="_x0000_s1034" type="#_x0000_t202" style="position:absolute;margin-left:284.55pt;margin-top:560.2pt;width:178.35pt;height:.05pt;z-index:251720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DkMAIAAGYEAAAOAAAAZHJzL2Uyb0RvYy54bWysVMFu2zAMvQ/YPwi6L06yJW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" stroked="f">
                <v:textbox style="mso-fit-shape-to-text:t" inset="0,0,0,0">
                  <w:txbxContent>
                    <w:p w14:paraId="113CC13F" w14:textId="5B2AA52A" w:rsidR="00945E5E" w:rsidRDefault="00945E5E" w:rsidP="00900A46">
                      <w:pPr>
                        <w:pStyle w:val="Caption"/>
                        <w:rPr>
                          <w:noProof/>
                        </w:rPr>
                      </w:pPr>
                      <w:r>
                        <w:t>With a direct path to the line the player moves the cat straight to their friend.</w:t>
                      </w:r>
                    </w:p>
                  </w:txbxContent>
                </v:textbox>
                <w10:wrap type="square" anchorx="margin"/>
              </v:shape>
            </w:pict>
          </mc:Fallback>
        </mc:AlternateContent>
      </w:r>
      <w:r w:rsidR="00305505">
        <w:rPr>
          <w:noProof/>
        </w:rPr>
        <mc:AlternateContent>
          <mc:Choice Requires="wps">
            <w:drawing>
              <wp:anchor distT="0" distB="0" distL="114300" distR="114300" simplePos="0" relativeHeight="251724288" behindDoc="0" locked="0" layoutInCell="1" allowOverlap="1" wp14:anchorId="2F3A5AA0" wp14:editId="14D392C4">
                <wp:simplePos x="0" y="0"/>
                <wp:positionH relativeFrom="margin">
                  <wp:posOffset>3051175</wp:posOffset>
                </wp:positionH>
                <wp:positionV relativeFrom="paragraph">
                  <wp:posOffset>7077710</wp:posOffset>
                </wp:positionV>
                <wp:extent cx="55245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552450" cy="635"/>
                        </a:xfrm>
                        <a:prstGeom prst="rect">
                          <a:avLst/>
                        </a:prstGeom>
                        <a:solidFill>
                          <a:prstClr val="white"/>
                        </a:solidFill>
                        <a:ln>
                          <a:noFill/>
                        </a:ln>
                      </wps:spPr>
                      <wps:txbx>
                        <w:txbxContent>
                          <w:p w14:paraId="71E8A07C" w14:textId="22E4F796" w:rsidR="00945E5E" w:rsidRDefault="00945E5E" w:rsidP="00900A46">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3A5AA0" id="Text Box 61" o:spid="_x0000_s1035" type="#_x0000_t202" style="position:absolute;margin-left:240.25pt;margin-top:557.3pt;width:43.5pt;height:.05pt;z-index:251724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wpdLQIAAGU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" stroked="f">
                <v:textbox style="mso-fit-shape-to-text:t" inset="0,0,0,0">
                  <w:txbxContent>
                    <w:p w14:paraId="71E8A07C" w14:textId="22E4F796" w:rsidR="00945E5E" w:rsidRDefault="00945E5E" w:rsidP="00900A46">
                      <w:pPr>
                        <w:pStyle w:val="Caption"/>
                        <w:rPr>
                          <w:noProof/>
                        </w:rPr>
                      </w:pPr>
                    </w:p>
                  </w:txbxContent>
                </v:textbox>
                <w10:wrap type="square" anchorx="margin"/>
              </v:shape>
            </w:pict>
          </mc:Fallback>
        </mc:AlternateContent>
      </w:r>
      <w:r w:rsidR="00305505">
        <w:rPr>
          <w:noProof/>
        </w:rPr>
        <mc:AlternateContent>
          <mc:Choice Requires="wps">
            <w:drawing>
              <wp:anchor distT="0" distB="0" distL="114300" distR="114300" simplePos="0" relativeHeight="251824640" behindDoc="0" locked="0" layoutInCell="1" allowOverlap="1" wp14:anchorId="1BFE3A53" wp14:editId="262BEDA8">
                <wp:simplePos x="0" y="0"/>
                <wp:positionH relativeFrom="column">
                  <wp:posOffset>3051175</wp:posOffset>
                </wp:positionH>
                <wp:positionV relativeFrom="paragraph">
                  <wp:posOffset>7131050</wp:posOffset>
                </wp:positionV>
                <wp:extent cx="531495" cy="635"/>
                <wp:effectExtent l="0" t="0" r="1905" b="0"/>
                <wp:wrapSquare wrapText="bothSides"/>
                <wp:docPr id="105" name="Text Box 105"/>
                <wp:cNvGraphicFramePr/>
                <a:graphic xmlns:a="http://schemas.openxmlformats.org/drawingml/2006/main">
                  <a:graphicData uri="http://schemas.microsoft.com/office/word/2010/wordprocessingShape">
                    <wps:wsp>
                      <wps:cNvSpPr txBox="1"/>
                      <wps:spPr>
                        <a:xfrm>
                          <a:off x="0" y="0"/>
                          <a:ext cx="531495" cy="635"/>
                        </a:xfrm>
                        <a:prstGeom prst="rect">
                          <a:avLst/>
                        </a:prstGeom>
                        <a:solidFill>
                          <a:prstClr val="white"/>
                        </a:solidFill>
                        <a:ln>
                          <a:noFill/>
                        </a:ln>
                      </wps:spPr>
                      <wps:txbx>
                        <w:txbxContent>
                          <w:p w14:paraId="42AAA831" w14:textId="56A20514" w:rsidR="00945E5E" w:rsidRDefault="00945E5E" w:rsidP="00305505">
                            <w:pPr>
                              <w:pStyle w:val="Caption"/>
                              <w:rPr>
                                <w:noProof/>
                              </w:rPr>
                            </w:pPr>
                            <w:bookmarkStart w:id="39" w:name="_Toc499027630"/>
                            <w:bookmarkStart w:id="40" w:name="_Toc499028662"/>
                            <w:bookmarkStart w:id="41" w:name="_Toc499031020"/>
                            <w:r>
                              <w:t xml:space="preserve">Figure </w:t>
                            </w:r>
                            <w:fldSimple w:instr=" SEQ Figure \* ARABIC ">
                              <w:r w:rsidR="00A27609">
                                <w:rPr>
                                  <w:noProof/>
                                </w:rPr>
                                <w:t>6</w:t>
                              </w:r>
                              <w:bookmarkEnd w:id="39"/>
                              <w:bookmarkEnd w:id="40"/>
                              <w:bookmarkEnd w:id="4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FE3A53" id="Text Box 105" o:spid="_x0000_s1036" type="#_x0000_t202" style="position:absolute;margin-left:240.25pt;margin-top:561.5pt;width:41.85pt;height:.05pt;z-index:25182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" stroked="f">
                <v:textbox style="mso-fit-shape-to-text:t" inset="0,0,0,0">
                  <w:txbxContent>
                    <w:p w14:paraId="42AAA831" w14:textId="56A20514" w:rsidR="00945E5E" w:rsidRDefault="00945E5E" w:rsidP="00305505">
                      <w:pPr>
                        <w:pStyle w:val="Caption"/>
                        <w:rPr>
                          <w:noProof/>
                        </w:rPr>
                      </w:pPr>
                      <w:bookmarkStart w:id="67" w:name="_Toc499027630"/>
                      <w:bookmarkStart w:id="68" w:name="_Toc499028662"/>
                      <w:bookmarkStart w:id="69" w:name="_Toc499031020"/>
                      <w:r>
                        <w:t xml:space="preserve">Figure </w:t>
                      </w:r>
                      <w:fldSimple w:instr=" SEQ Figure \* ARABIC ">
                        <w:r w:rsidR="00A27609">
                          <w:rPr>
                            <w:noProof/>
                          </w:rPr>
                          <w:t>6</w:t>
                        </w:r>
                        <w:bookmarkEnd w:id="67"/>
                        <w:bookmarkEnd w:id="68"/>
                        <w:bookmarkEnd w:id="69"/>
                      </w:fldSimple>
                    </w:p>
                  </w:txbxContent>
                </v:textbox>
                <w10:wrap type="square"/>
              </v:shape>
            </w:pict>
          </mc:Fallback>
        </mc:AlternateContent>
      </w:r>
      <w:r w:rsidR="00305505">
        <w:rPr>
          <w:noProof/>
        </w:rPr>
        <mc:AlternateContent>
          <mc:Choice Requires="wps">
            <w:drawing>
              <wp:anchor distT="0" distB="0" distL="114300" distR="114300" simplePos="0" relativeHeight="251822592" behindDoc="0" locked="0" layoutInCell="1" allowOverlap="1" wp14:anchorId="6431CB58" wp14:editId="6EC7ED15">
                <wp:simplePos x="0" y="0"/>
                <wp:positionH relativeFrom="margin">
                  <wp:align>left</wp:align>
                </wp:positionH>
                <wp:positionV relativeFrom="paragraph">
                  <wp:posOffset>7131050</wp:posOffset>
                </wp:positionV>
                <wp:extent cx="435610" cy="635"/>
                <wp:effectExtent l="0" t="0" r="2540" b="0"/>
                <wp:wrapSquare wrapText="bothSides"/>
                <wp:docPr id="104" name="Text Box 104"/>
                <wp:cNvGraphicFramePr/>
                <a:graphic xmlns:a="http://schemas.openxmlformats.org/drawingml/2006/main">
                  <a:graphicData uri="http://schemas.microsoft.com/office/word/2010/wordprocessingShape">
                    <wps:wsp>
                      <wps:cNvSpPr txBox="1"/>
                      <wps:spPr>
                        <a:xfrm>
                          <a:off x="0" y="0"/>
                          <a:ext cx="435610" cy="635"/>
                        </a:xfrm>
                        <a:prstGeom prst="rect">
                          <a:avLst/>
                        </a:prstGeom>
                        <a:solidFill>
                          <a:prstClr val="white"/>
                        </a:solidFill>
                        <a:ln>
                          <a:noFill/>
                        </a:ln>
                      </wps:spPr>
                      <wps:txbx>
                        <w:txbxContent>
                          <w:p w14:paraId="2165A699" w14:textId="1422F668" w:rsidR="00945E5E" w:rsidRDefault="00945E5E" w:rsidP="00305505">
                            <w:pPr>
                              <w:pStyle w:val="Caption"/>
                              <w:rPr>
                                <w:noProof/>
                              </w:rPr>
                            </w:pPr>
                            <w:bookmarkStart w:id="42" w:name="_Toc499027631"/>
                            <w:bookmarkStart w:id="43" w:name="_Toc499028663"/>
                            <w:bookmarkStart w:id="44" w:name="_Toc499031021"/>
                            <w:r>
                              <w:t xml:space="preserve">Figure </w:t>
                            </w:r>
                            <w:fldSimple w:instr=" SEQ Figure \* ARABIC ">
                              <w:r w:rsidR="00A27609">
                                <w:rPr>
                                  <w:noProof/>
                                </w:rPr>
                                <w:t>7</w:t>
                              </w:r>
                              <w:bookmarkEnd w:id="42"/>
                              <w:bookmarkEnd w:id="43"/>
                              <w:bookmarkEnd w:id="4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31CB58" id="Text Box 104" o:spid="_x0000_s1037" type="#_x0000_t202" style="position:absolute;margin-left:0;margin-top:561.5pt;width:34.3pt;height:.05pt;z-index:251822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" stroked="f">
                <v:textbox style="mso-fit-shape-to-text:t" inset="0,0,0,0">
                  <w:txbxContent>
                    <w:p w14:paraId="2165A699" w14:textId="1422F668" w:rsidR="00945E5E" w:rsidRDefault="00945E5E" w:rsidP="00305505">
                      <w:pPr>
                        <w:pStyle w:val="Caption"/>
                        <w:rPr>
                          <w:noProof/>
                        </w:rPr>
                      </w:pPr>
                      <w:bookmarkStart w:id="73" w:name="_Toc499027631"/>
                      <w:bookmarkStart w:id="74" w:name="_Toc499028663"/>
                      <w:bookmarkStart w:id="75" w:name="_Toc499031021"/>
                      <w:r>
                        <w:t xml:space="preserve">Figure </w:t>
                      </w:r>
                      <w:fldSimple w:instr=" SEQ Figure \* ARABIC ">
                        <w:r w:rsidR="00A27609">
                          <w:rPr>
                            <w:noProof/>
                          </w:rPr>
                          <w:t>7</w:t>
                        </w:r>
                        <w:bookmarkEnd w:id="73"/>
                        <w:bookmarkEnd w:id="74"/>
                        <w:bookmarkEnd w:id="75"/>
                      </w:fldSimple>
                    </w:p>
                  </w:txbxContent>
                </v:textbox>
                <w10:wrap type="square" anchorx="margin"/>
              </v:shape>
            </w:pict>
          </mc:Fallback>
        </mc:AlternateContent>
      </w:r>
      <w:r w:rsidR="00305505">
        <w:rPr>
          <w:noProof/>
        </w:rPr>
        <mc:AlternateContent>
          <mc:Choice Requires="wps">
            <w:drawing>
              <wp:anchor distT="0" distB="0" distL="114300" distR="114300" simplePos="0" relativeHeight="251814400" behindDoc="0" locked="0" layoutInCell="1" allowOverlap="1" wp14:anchorId="6CB391F5" wp14:editId="602D51B9">
                <wp:simplePos x="0" y="0"/>
                <wp:positionH relativeFrom="margin">
                  <wp:posOffset>3092848</wp:posOffset>
                </wp:positionH>
                <wp:positionV relativeFrom="paragraph">
                  <wp:posOffset>4429154</wp:posOffset>
                </wp:positionV>
                <wp:extent cx="457200" cy="635"/>
                <wp:effectExtent l="0" t="0" r="0" b="0"/>
                <wp:wrapSquare wrapText="bothSides"/>
                <wp:docPr id="100" name="Text Box 100"/>
                <wp:cNvGraphicFramePr/>
                <a:graphic xmlns:a="http://schemas.openxmlformats.org/drawingml/2006/main">
                  <a:graphicData uri="http://schemas.microsoft.com/office/word/2010/wordprocessingShape">
                    <wps:wsp>
                      <wps:cNvSpPr txBox="1"/>
                      <wps:spPr>
                        <a:xfrm>
                          <a:off x="0" y="0"/>
                          <a:ext cx="457200" cy="635"/>
                        </a:xfrm>
                        <a:prstGeom prst="rect">
                          <a:avLst/>
                        </a:prstGeom>
                        <a:solidFill>
                          <a:prstClr val="white"/>
                        </a:solidFill>
                        <a:ln>
                          <a:noFill/>
                        </a:ln>
                      </wps:spPr>
                      <wps:txbx>
                        <w:txbxContent>
                          <w:p w14:paraId="200E1274" w14:textId="3642973F" w:rsidR="00945E5E" w:rsidRPr="00902E67" w:rsidRDefault="00945E5E" w:rsidP="00305505">
                            <w:pPr>
                              <w:pStyle w:val="Caption"/>
                              <w:rPr>
                                <w:noProof/>
                                <w:color w:val="808080" w:themeColor="accent4"/>
                                <w:sz w:val="24"/>
                                <w:szCs w:val="22"/>
                              </w:rPr>
                            </w:pPr>
                            <w:bookmarkStart w:id="45" w:name="_Toc499027632"/>
                            <w:bookmarkStart w:id="46" w:name="_Toc499028664"/>
                            <w:bookmarkStart w:id="47" w:name="_Toc499031022"/>
                            <w:r>
                              <w:t xml:space="preserve">Figure </w:t>
                            </w:r>
                            <w:fldSimple w:instr=" SEQ Figure \* ARABIC ">
                              <w:r w:rsidR="00A27609">
                                <w:rPr>
                                  <w:noProof/>
                                </w:rPr>
                                <w:t>8</w:t>
                              </w:r>
                              <w:bookmarkEnd w:id="45"/>
                              <w:bookmarkEnd w:id="46"/>
                              <w:bookmarkEnd w:id="47"/>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B391F5" id="Text Box 100" o:spid="_x0000_s1038" type="#_x0000_t202" style="position:absolute;margin-left:243.55pt;margin-top:348.75pt;width:36pt;height:.05pt;z-index:251814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" stroked="f">
                <v:textbox style="mso-fit-shape-to-text:t" inset="0,0,0,0">
                  <w:txbxContent>
                    <w:p w14:paraId="200E1274" w14:textId="3642973F" w:rsidR="00945E5E" w:rsidRPr="00902E67" w:rsidRDefault="00945E5E" w:rsidP="00305505">
                      <w:pPr>
                        <w:pStyle w:val="Caption"/>
                        <w:rPr>
                          <w:noProof/>
                          <w:color w:val="808080" w:themeColor="accent4"/>
                          <w:sz w:val="24"/>
                          <w:szCs w:val="22"/>
                        </w:rPr>
                      </w:pPr>
                      <w:bookmarkStart w:id="79" w:name="_Toc499027632"/>
                      <w:bookmarkStart w:id="80" w:name="_Toc499028664"/>
                      <w:bookmarkStart w:id="81" w:name="_Toc499031022"/>
                      <w:r>
                        <w:t xml:space="preserve">Figure </w:t>
                      </w:r>
                      <w:fldSimple w:instr=" SEQ Figure \* ARABIC ">
                        <w:r w:rsidR="00A27609">
                          <w:rPr>
                            <w:noProof/>
                          </w:rPr>
                          <w:t>8</w:t>
                        </w:r>
                        <w:bookmarkEnd w:id="79"/>
                        <w:bookmarkEnd w:id="80"/>
                        <w:bookmarkEnd w:id="81"/>
                      </w:fldSimple>
                    </w:p>
                  </w:txbxContent>
                </v:textbox>
                <w10:wrap type="square" anchorx="margin"/>
              </v:shape>
            </w:pict>
          </mc:Fallback>
        </mc:AlternateContent>
      </w:r>
      <w:r w:rsidR="00305505">
        <w:rPr>
          <w:noProof/>
        </w:rPr>
        <mc:AlternateContent>
          <mc:Choice Requires="wps">
            <w:drawing>
              <wp:anchor distT="0" distB="0" distL="114300" distR="114300" simplePos="0" relativeHeight="251820544" behindDoc="0" locked="0" layoutInCell="1" allowOverlap="1" wp14:anchorId="6CDCA483" wp14:editId="6E068048">
                <wp:simplePos x="0" y="0"/>
                <wp:positionH relativeFrom="margin">
                  <wp:posOffset>55437</wp:posOffset>
                </wp:positionH>
                <wp:positionV relativeFrom="paragraph">
                  <wp:posOffset>4386196</wp:posOffset>
                </wp:positionV>
                <wp:extent cx="488950" cy="266700"/>
                <wp:effectExtent l="0" t="0" r="6350" b="0"/>
                <wp:wrapSquare wrapText="bothSides"/>
                <wp:docPr id="103" name="Text Box 103"/>
                <wp:cNvGraphicFramePr/>
                <a:graphic xmlns:a="http://schemas.openxmlformats.org/drawingml/2006/main">
                  <a:graphicData uri="http://schemas.microsoft.com/office/word/2010/wordprocessingShape">
                    <wps:wsp>
                      <wps:cNvSpPr txBox="1"/>
                      <wps:spPr>
                        <a:xfrm>
                          <a:off x="0" y="0"/>
                          <a:ext cx="488950" cy="266700"/>
                        </a:xfrm>
                        <a:prstGeom prst="rect">
                          <a:avLst/>
                        </a:prstGeom>
                        <a:solidFill>
                          <a:prstClr val="white"/>
                        </a:solidFill>
                        <a:ln>
                          <a:noFill/>
                        </a:ln>
                      </wps:spPr>
                      <wps:txbx>
                        <w:txbxContent>
                          <w:p w14:paraId="2846A0F3" w14:textId="7A92A842" w:rsidR="00945E5E" w:rsidRPr="006E7160" w:rsidRDefault="00945E5E" w:rsidP="00305505">
                            <w:pPr>
                              <w:pStyle w:val="Caption"/>
                              <w:rPr>
                                <w:noProof/>
                                <w:color w:val="808080" w:themeColor="accent4"/>
                                <w:sz w:val="24"/>
                                <w:szCs w:val="22"/>
                              </w:rPr>
                            </w:pPr>
                            <w:bookmarkStart w:id="48" w:name="_Toc499027633"/>
                            <w:bookmarkStart w:id="49" w:name="_Toc499028665"/>
                            <w:bookmarkStart w:id="50" w:name="_Toc499031023"/>
                            <w:r>
                              <w:t xml:space="preserve">Figure </w:t>
                            </w:r>
                            <w:fldSimple w:instr=" SEQ Figure \* ARABIC ">
                              <w:r w:rsidR="00A27609">
                                <w:rPr>
                                  <w:noProof/>
                                </w:rPr>
                                <w:t>9</w:t>
                              </w:r>
                              <w:bookmarkEnd w:id="48"/>
                              <w:bookmarkEnd w:id="49"/>
                              <w:bookmarkEnd w:id="5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DCA483" id="Text Box 103" o:spid="_x0000_s1039" type="#_x0000_t202" style="position:absolute;margin-left:4.35pt;margin-top:345.35pt;width:38.5pt;height:21pt;z-index:251820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" stroked="f">
                <v:textbox style="mso-fit-shape-to-text:t" inset="0,0,0,0">
                  <w:txbxContent>
                    <w:p w14:paraId="2846A0F3" w14:textId="7A92A842" w:rsidR="00945E5E" w:rsidRPr="006E7160" w:rsidRDefault="00945E5E" w:rsidP="00305505">
                      <w:pPr>
                        <w:pStyle w:val="Caption"/>
                        <w:rPr>
                          <w:noProof/>
                          <w:color w:val="808080" w:themeColor="accent4"/>
                          <w:sz w:val="24"/>
                          <w:szCs w:val="22"/>
                        </w:rPr>
                      </w:pPr>
                      <w:bookmarkStart w:id="85" w:name="_Toc499027633"/>
                      <w:bookmarkStart w:id="86" w:name="_Toc499028665"/>
                      <w:bookmarkStart w:id="87" w:name="_Toc499031023"/>
                      <w:r>
                        <w:t xml:space="preserve">Figure </w:t>
                      </w:r>
                      <w:fldSimple w:instr=" SEQ Figure \* ARABIC ">
                        <w:r w:rsidR="00A27609">
                          <w:rPr>
                            <w:noProof/>
                          </w:rPr>
                          <w:t>9</w:t>
                        </w:r>
                        <w:bookmarkEnd w:id="85"/>
                        <w:bookmarkEnd w:id="86"/>
                        <w:bookmarkEnd w:id="87"/>
                      </w:fldSimple>
                    </w:p>
                  </w:txbxContent>
                </v:textbox>
                <w10:wrap type="square" anchorx="margin"/>
              </v:shape>
            </w:pict>
          </mc:Fallback>
        </mc:AlternateContent>
      </w:r>
      <w:r w:rsidR="00305505">
        <w:rPr>
          <w:noProof/>
        </w:rPr>
        <mc:AlternateContent>
          <mc:Choice Requires="wps">
            <w:drawing>
              <wp:anchor distT="0" distB="0" distL="114300" distR="114300" simplePos="0" relativeHeight="251806208" behindDoc="0" locked="0" layoutInCell="1" allowOverlap="1" wp14:anchorId="244C776C" wp14:editId="4315A7FF">
                <wp:simplePos x="0" y="0"/>
                <wp:positionH relativeFrom="margin">
                  <wp:posOffset>499110</wp:posOffset>
                </wp:positionH>
                <wp:positionV relativeFrom="paragraph">
                  <wp:posOffset>1974215</wp:posOffset>
                </wp:positionV>
                <wp:extent cx="2308225" cy="276860"/>
                <wp:effectExtent l="0" t="0" r="0" b="8890"/>
                <wp:wrapSquare wrapText="bothSides"/>
                <wp:docPr id="96" name="Text Box 96"/>
                <wp:cNvGraphicFramePr/>
                <a:graphic xmlns:a="http://schemas.openxmlformats.org/drawingml/2006/main">
                  <a:graphicData uri="http://schemas.microsoft.com/office/word/2010/wordprocessingShape">
                    <wps:wsp>
                      <wps:cNvSpPr txBox="1"/>
                      <wps:spPr>
                        <a:xfrm>
                          <a:off x="0" y="0"/>
                          <a:ext cx="2308225" cy="276860"/>
                        </a:xfrm>
                        <a:prstGeom prst="rect">
                          <a:avLst/>
                        </a:prstGeom>
                        <a:solidFill>
                          <a:prstClr val="white"/>
                        </a:solidFill>
                        <a:ln>
                          <a:noFill/>
                        </a:ln>
                      </wps:spPr>
                      <wps:txbx>
                        <w:txbxContent>
                          <w:p w14:paraId="4D034DC6" w14:textId="2E784588" w:rsidR="00945E5E" w:rsidRPr="007019D9" w:rsidRDefault="00945E5E" w:rsidP="001B701C">
                            <w:pPr>
                              <w:pStyle w:val="Caption"/>
                              <w:rPr>
                                <w:noProof/>
                                <w:color w:val="808080" w:themeColor="accent4"/>
                                <w:sz w:val="24"/>
                                <w:szCs w:val="22"/>
                              </w:rPr>
                            </w:pPr>
                            <w:r w:rsidRPr="00FC20AD">
                              <w:t>The player examines and decides which cat to move first.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C776C" id="Text Box 96" o:spid="_x0000_s1040" type="#_x0000_t202" style="position:absolute;margin-left:39.3pt;margin-top:155.45pt;width:181.75pt;height:21.8pt;z-index:25180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" stroked="f">
                <v:textbox inset="0,0,0,0">
                  <w:txbxContent>
                    <w:p w14:paraId="4D034DC6" w14:textId="2E784588" w:rsidR="00945E5E" w:rsidRPr="007019D9" w:rsidRDefault="00945E5E" w:rsidP="001B701C">
                      <w:pPr>
                        <w:pStyle w:val="Caption"/>
                        <w:rPr>
                          <w:noProof/>
                          <w:color w:val="808080" w:themeColor="accent4"/>
                          <w:sz w:val="24"/>
                          <w:szCs w:val="22"/>
                        </w:rPr>
                      </w:pPr>
                      <w:r w:rsidRPr="00FC20AD">
                        <w:t>The player examines and decides which cat to move first.</w:t>
                      </w:r>
                    </w:p>
                  </w:txbxContent>
                </v:textbox>
                <w10:wrap type="square" anchorx="margin"/>
              </v:shape>
            </w:pict>
          </mc:Fallback>
        </mc:AlternateContent>
      </w:r>
      <w:r w:rsidR="00275A31">
        <w:rPr>
          <w:noProof/>
        </w:rPr>
        <w:drawing>
          <wp:anchor distT="0" distB="0" distL="114300" distR="114300" simplePos="0" relativeHeight="251698688" behindDoc="0" locked="0" layoutInCell="1" allowOverlap="1" wp14:anchorId="26775C31" wp14:editId="1DF468AC">
            <wp:simplePos x="0" y="0"/>
            <wp:positionH relativeFrom="margin">
              <wp:align>left</wp:align>
            </wp:positionH>
            <wp:positionV relativeFrom="margin">
              <wp:posOffset>5209540</wp:posOffset>
            </wp:positionV>
            <wp:extent cx="2807970" cy="219646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07970" cy="2196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5A31">
        <w:rPr>
          <w:noProof/>
        </w:rPr>
        <w:drawing>
          <wp:anchor distT="0" distB="0" distL="114300" distR="114300" simplePos="0" relativeHeight="251701760" behindDoc="0" locked="0" layoutInCell="1" allowOverlap="1" wp14:anchorId="3EAFD1C1" wp14:editId="44D3398E">
            <wp:simplePos x="0" y="0"/>
            <wp:positionH relativeFrom="margin">
              <wp:posOffset>3048000</wp:posOffset>
            </wp:positionH>
            <wp:positionV relativeFrom="page">
              <wp:posOffset>6144526</wp:posOffset>
            </wp:positionV>
            <wp:extent cx="2891790" cy="2178685"/>
            <wp:effectExtent l="0" t="0" r="381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91790" cy="2178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4FB">
        <w:br w:type="page"/>
      </w:r>
    </w:p>
    <w:p w14:paraId="6C35E6E5" w14:textId="24153764" w:rsidR="001704C0" w:rsidRDefault="00F85D4C" w:rsidP="001704C0">
      <w:r>
        <w:rPr>
          <w:noProof/>
        </w:rPr>
        <w:lastRenderedPageBreak/>
        <mc:AlternateContent>
          <mc:Choice Requires="wps">
            <w:drawing>
              <wp:anchor distT="0" distB="0" distL="114300" distR="114300" simplePos="0" relativeHeight="251826688" behindDoc="0" locked="0" layoutInCell="1" allowOverlap="1" wp14:anchorId="64E00DA8" wp14:editId="08A3D6C7">
                <wp:simplePos x="0" y="0"/>
                <wp:positionH relativeFrom="margin">
                  <wp:posOffset>3157781</wp:posOffset>
                </wp:positionH>
                <wp:positionV relativeFrom="paragraph">
                  <wp:posOffset>2136731</wp:posOffset>
                </wp:positionV>
                <wp:extent cx="531495" cy="635"/>
                <wp:effectExtent l="0" t="0" r="1905" b="0"/>
                <wp:wrapSquare wrapText="bothSides"/>
                <wp:docPr id="106" name="Text Box 106"/>
                <wp:cNvGraphicFramePr/>
                <a:graphic xmlns:a="http://schemas.openxmlformats.org/drawingml/2006/main">
                  <a:graphicData uri="http://schemas.microsoft.com/office/word/2010/wordprocessingShape">
                    <wps:wsp>
                      <wps:cNvSpPr txBox="1"/>
                      <wps:spPr>
                        <a:xfrm>
                          <a:off x="0" y="0"/>
                          <a:ext cx="531495" cy="635"/>
                        </a:xfrm>
                        <a:prstGeom prst="rect">
                          <a:avLst/>
                        </a:prstGeom>
                        <a:solidFill>
                          <a:prstClr val="white"/>
                        </a:solidFill>
                        <a:ln>
                          <a:noFill/>
                        </a:ln>
                      </wps:spPr>
                      <wps:txbx>
                        <w:txbxContent>
                          <w:p w14:paraId="0F21F768" w14:textId="3ADC96D0" w:rsidR="00945E5E" w:rsidRDefault="00945E5E" w:rsidP="00305505">
                            <w:pPr>
                              <w:pStyle w:val="Caption"/>
                              <w:rPr>
                                <w:noProof/>
                              </w:rPr>
                            </w:pPr>
                            <w:bookmarkStart w:id="51" w:name="_Toc499027634"/>
                            <w:bookmarkStart w:id="52" w:name="_Toc499028666"/>
                            <w:bookmarkStart w:id="53" w:name="_Toc499031024"/>
                            <w:r>
                              <w:t xml:space="preserve">Figure </w:t>
                            </w:r>
                            <w:fldSimple w:instr=" SEQ Figure \* ARABIC ">
                              <w:r w:rsidR="00A27609">
                                <w:rPr>
                                  <w:noProof/>
                                </w:rPr>
                                <w:t>10</w:t>
                              </w:r>
                              <w:bookmarkEnd w:id="51"/>
                              <w:bookmarkEnd w:id="52"/>
                              <w:bookmarkEnd w:id="5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00DA8" id="Text Box 106" o:spid="_x0000_s1041" type="#_x0000_t202" style="position:absolute;margin-left:248.65pt;margin-top:168.25pt;width:41.85pt;height:.05pt;z-index:251826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" stroked="f">
                <v:textbox style="mso-fit-shape-to-text:t" inset="0,0,0,0">
                  <w:txbxContent>
                    <w:p w14:paraId="0F21F768" w14:textId="3ADC96D0" w:rsidR="00945E5E" w:rsidRDefault="00945E5E" w:rsidP="00305505">
                      <w:pPr>
                        <w:pStyle w:val="Caption"/>
                        <w:rPr>
                          <w:noProof/>
                        </w:rPr>
                      </w:pPr>
                      <w:bookmarkStart w:id="91" w:name="_Toc499027634"/>
                      <w:bookmarkStart w:id="92" w:name="_Toc499028666"/>
                      <w:bookmarkStart w:id="93" w:name="_Toc499031024"/>
                      <w:r>
                        <w:t xml:space="preserve">Figure </w:t>
                      </w:r>
                      <w:fldSimple w:instr=" SEQ Figure \* ARABIC ">
                        <w:r w:rsidR="00A27609">
                          <w:rPr>
                            <w:noProof/>
                          </w:rPr>
                          <w:t>10</w:t>
                        </w:r>
                        <w:bookmarkEnd w:id="91"/>
                        <w:bookmarkEnd w:id="92"/>
                        <w:bookmarkEnd w:id="93"/>
                      </w:fldSimple>
                    </w:p>
                  </w:txbxContent>
                </v:textbox>
                <w10:wrap type="square" anchorx="margin"/>
              </v:shape>
            </w:pict>
          </mc:Fallback>
        </mc:AlternateContent>
      </w:r>
      <w:r>
        <w:rPr>
          <w:noProof/>
        </w:rPr>
        <mc:AlternateContent>
          <mc:Choice Requires="wps">
            <w:drawing>
              <wp:anchor distT="0" distB="0" distL="114300" distR="114300" simplePos="0" relativeHeight="251828736" behindDoc="0" locked="0" layoutInCell="1" allowOverlap="1" wp14:anchorId="2DA17522" wp14:editId="013FAABD">
                <wp:simplePos x="0" y="0"/>
                <wp:positionH relativeFrom="margin">
                  <wp:align>left</wp:align>
                </wp:positionH>
                <wp:positionV relativeFrom="paragraph">
                  <wp:posOffset>2094245</wp:posOffset>
                </wp:positionV>
                <wp:extent cx="520700" cy="635"/>
                <wp:effectExtent l="0" t="0" r="0" b="0"/>
                <wp:wrapSquare wrapText="bothSides"/>
                <wp:docPr id="107" name="Text Box 107"/>
                <wp:cNvGraphicFramePr/>
                <a:graphic xmlns:a="http://schemas.openxmlformats.org/drawingml/2006/main">
                  <a:graphicData uri="http://schemas.microsoft.com/office/word/2010/wordprocessingShape">
                    <wps:wsp>
                      <wps:cNvSpPr txBox="1"/>
                      <wps:spPr>
                        <a:xfrm>
                          <a:off x="0" y="0"/>
                          <a:ext cx="520700" cy="635"/>
                        </a:xfrm>
                        <a:prstGeom prst="rect">
                          <a:avLst/>
                        </a:prstGeom>
                        <a:solidFill>
                          <a:prstClr val="white"/>
                        </a:solidFill>
                        <a:ln>
                          <a:noFill/>
                        </a:ln>
                      </wps:spPr>
                      <wps:txbx>
                        <w:txbxContent>
                          <w:p w14:paraId="14FF827A" w14:textId="23C70CF3" w:rsidR="00945E5E" w:rsidRDefault="00945E5E" w:rsidP="00305505">
                            <w:pPr>
                              <w:pStyle w:val="Caption"/>
                              <w:rPr>
                                <w:noProof/>
                              </w:rPr>
                            </w:pPr>
                            <w:bookmarkStart w:id="54" w:name="_Toc499027635"/>
                            <w:bookmarkStart w:id="55" w:name="_Toc499028667"/>
                            <w:bookmarkStart w:id="56" w:name="_Toc499031025"/>
                            <w:r>
                              <w:t xml:space="preserve">Figure </w:t>
                            </w:r>
                            <w:fldSimple w:instr=" SEQ Figure \* ARABIC ">
                              <w:r w:rsidR="00A27609">
                                <w:rPr>
                                  <w:noProof/>
                                </w:rPr>
                                <w:t>11</w:t>
                              </w:r>
                              <w:bookmarkEnd w:id="54"/>
                              <w:bookmarkEnd w:id="55"/>
                              <w:bookmarkEnd w:id="5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A17522" id="Text Box 107" o:spid="_x0000_s1042" type="#_x0000_t202" style="position:absolute;margin-left:0;margin-top:164.9pt;width:41pt;height:.05pt;z-index:2518287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" stroked="f">
                <v:textbox style="mso-fit-shape-to-text:t" inset="0,0,0,0">
                  <w:txbxContent>
                    <w:p w14:paraId="14FF827A" w14:textId="23C70CF3" w:rsidR="00945E5E" w:rsidRDefault="00945E5E" w:rsidP="00305505">
                      <w:pPr>
                        <w:pStyle w:val="Caption"/>
                        <w:rPr>
                          <w:noProof/>
                        </w:rPr>
                      </w:pPr>
                      <w:bookmarkStart w:id="97" w:name="_Toc499027635"/>
                      <w:bookmarkStart w:id="98" w:name="_Toc499028667"/>
                      <w:bookmarkStart w:id="99" w:name="_Toc499031025"/>
                      <w:r>
                        <w:t xml:space="preserve">Figure </w:t>
                      </w:r>
                      <w:fldSimple w:instr=" SEQ Figure \* ARABIC ">
                        <w:r w:rsidR="00A27609">
                          <w:rPr>
                            <w:noProof/>
                          </w:rPr>
                          <w:t>11</w:t>
                        </w:r>
                        <w:bookmarkEnd w:id="97"/>
                        <w:bookmarkEnd w:id="98"/>
                        <w:bookmarkEnd w:id="99"/>
                      </w:fldSimple>
                    </w:p>
                  </w:txbxContent>
                </v:textbox>
                <w10:wrap type="square" anchorx="margin"/>
              </v:shape>
            </w:pict>
          </mc:Fallback>
        </mc:AlternateContent>
      </w:r>
      <w:r w:rsidR="00E007DE">
        <w:rPr>
          <w:noProof/>
        </w:rPr>
        <mc:AlternateContent>
          <mc:Choice Requires="wps">
            <w:drawing>
              <wp:anchor distT="0" distB="0" distL="114300" distR="114300" simplePos="0" relativeHeight="251722240" behindDoc="0" locked="0" layoutInCell="1" allowOverlap="1" wp14:anchorId="2CD8D097" wp14:editId="2465B6D0">
                <wp:simplePos x="0" y="0"/>
                <wp:positionH relativeFrom="margin">
                  <wp:align>right</wp:align>
                </wp:positionH>
                <wp:positionV relativeFrom="page">
                  <wp:posOffset>3051485</wp:posOffset>
                </wp:positionV>
                <wp:extent cx="2216785" cy="42481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2216785" cy="424815"/>
                        </a:xfrm>
                        <a:prstGeom prst="rect">
                          <a:avLst/>
                        </a:prstGeom>
                        <a:solidFill>
                          <a:prstClr val="white"/>
                        </a:solidFill>
                        <a:ln>
                          <a:noFill/>
                        </a:ln>
                      </wps:spPr>
                      <wps:txbx>
                        <w:txbxContent>
                          <w:p w14:paraId="5C949939" w14:textId="2210EB84" w:rsidR="00945E5E" w:rsidRDefault="00945E5E" w:rsidP="00900A46">
                            <w:pPr>
                              <w:pStyle w:val="Caption"/>
                            </w:pPr>
                            <w:r>
                              <w:t>When both cats are on the same node the win screen shows the player what achievements they earned.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8D097" id="Text Box 60" o:spid="_x0000_s1043" type="#_x0000_t202" style="position:absolute;margin-left:123.35pt;margin-top:240.25pt;width:174.55pt;height:33.45pt;z-index:25172224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" stroked="f">
                <v:textbox inset="0,0,0,0">
                  <w:txbxContent>
                    <w:p w14:paraId="5C949939" w14:textId="2210EB84" w:rsidR="00945E5E" w:rsidRDefault="00945E5E" w:rsidP="00900A46">
                      <w:pPr>
                        <w:pStyle w:val="Caption"/>
                      </w:pPr>
                      <w:r>
                        <w:t>When both cats are on the same node the win screen shows the player what achievements they earned.</w:t>
                      </w:r>
                    </w:p>
                  </w:txbxContent>
                </v:textbox>
                <w10:wrap type="square" anchorx="margin" anchory="page"/>
              </v:shape>
            </w:pict>
          </mc:Fallback>
        </mc:AlternateContent>
      </w:r>
      <w:r w:rsidR="00305505">
        <w:rPr>
          <w:noProof/>
        </w:rPr>
        <w:drawing>
          <wp:anchor distT="0" distB="0" distL="114300" distR="114300" simplePos="0" relativeHeight="251702784" behindDoc="0" locked="0" layoutInCell="1" allowOverlap="1" wp14:anchorId="7A0EBD84" wp14:editId="257FEBA1">
            <wp:simplePos x="0" y="0"/>
            <wp:positionH relativeFrom="margin">
              <wp:align>left</wp:align>
            </wp:positionH>
            <wp:positionV relativeFrom="margin">
              <wp:align>top</wp:align>
            </wp:positionV>
            <wp:extent cx="2774950" cy="2061210"/>
            <wp:effectExtent l="0" t="0" r="635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74950" cy="2061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6C612" w14:textId="4617CF02" w:rsidR="001704C0" w:rsidRDefault="001704C0" w:rsidP="001704C0"/>
    <w:p w14:paraId="6C13AC7A" w14:textId="268DAC3C" w:rsidR="001704C0" w:rsidRDefault="001704C0" w:rsidP="001704C0"/>
    <w:p w14:paraId="5AC78B57" w14:textId="15606C87" w:rsidR="001704C0" w:rsidRDefault="00275A31" w:rsidP="001704C0">
      <w:r>
        <w:rPr>
          <w:noProof/>
        </w:rPr>
        <w:drawing>
          <wp:anchor distT="0" distB="0" distL="114300" distR="114300" simplePos="0" relativeHeight="251703808" behindDoc="0" locked="0" layoutInCell="1" allowOverlap="1" wp14:anchorId="22895A14" wp14:editId="003A967D">
            <wp:simplePos x="0" y="0"/>
            <wp:positionH relativeFrom="margin">
              <wp:align>right</wp:align>
            </wp:positionH>
            <wp:positionV relativeFrom="margin">
              <wp:align>top</wp:align>
            </wp:positionV>
            <wp:extent cx="2816860" cy="2061845"/>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6860" cy="2061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08EA34" w14:textId="534495F3" w:rsidR="001704C0" w:rsidRDefault="001704C0" w:rsidP="001704C0"/>
    <w:p w14:paraId="3C88D861" w14:textId="5F9812EC" w:rsidR="001704C0" w:rsidRDefault="001704C0" w:rsidP="001704C0"/>
    <w:p w14:paraId="32014BD1" w14:textId="6FD6D7C2" w:rsidR="001704C0" w:rsidRDefault="001704C0" w:rsidP="001704C0"/>
    <w:p w14:paraId="5716AC77" w14:textId="4BA13EB4" w:rsidR="001704C0" w:rsidRDefault="001704C0" w:rsidP="001704C0"/>
    <w:p w14:paraId="3116751B" w14:textId="484DFAAA" w:rsidR="001704C0" w:rsidRPr="00A571F7" w:rsidRDefault="00640DE2">
      <w:pPr>
        <w:rPr>
          <w:rFonts w:asciiTheme="majorHAnsi" w:eastAsiaTheme="majorEastAsia" w:hAnsiTheme="majorHAnsi" w:cstheme="majorBidi"/>
          <w:b/>
          <w:bCs/>
          <w:color w:val="DDDDDD" w:themeColor="accent1"/>
          <w:sz w:val="26"/>
          <w:szCs w:val="26"/>
        </w:rPr>
      </w:pPr>
      <w:r>
        <w:br w:type="page"/>
      </w:r>
    </w:p>
    <w:p w14:paraId="7CFB6708" w14:textId="32E7C1CC" w:rsidR="005040DC" w:rsidRDefault="0004716E" w:rsidP="005040DC">
      <w:pPr>
        <w:pStyle w:val="Heading1"/>
      </w:pPr>
      <w:bookmarkStart w:id="57" w:name="_Toc499028840"/>
      <w:bookmarkStart w:id="58" w:name="_Toc499029195"/>
      <w:bookmarkStart w:id="59" w:name="_Toc499030919"/>
      <w:r>
        <w:lastRenderedPageBreak/>
        <w:t>Puzzle Elements</w:t>
      </w:r>
      <w:bookmarkEnd w:id="57"/>
      <w:bookmarkEnd w:id="58"/>
      <w:bookmarkEnd w:id="59"/>
    </w:p>
    <w:p w14:paraId="6FB723D9" w14:textId="037BC7D3" w:rsidR="00F171FF" w:rsidRDefault="00F171FF" w:rsidP="00F171FF">
      <w:pPr>
        <w:pStyle w:val="TOC1"/>
        <w:rPr>
          <w:noProof/>
        </w:rPr>
      </w:pPr>
      <w:r>
        <w:fldChar w:fldCharType="begin"/>
      </w:r>
      <w:r>
        <w:instrText xml:space="preserve"> TOC \o "1-4" \h \z \u </w:instrText>
      </w:r>
      <w:r>
        <w:fldChar w:fldCharType="separate"/>
      </w:r>
    </w:p>
    <w:p w14:paraId="43C364C8" w14:textId="29A3E3C5" w:rsidR="00F171FF" w:rsidRDefault="009C4C93" w:rsidP="00397FE8">
      <w:pPr>
        <w:pStyle w:val="TOC2"/>
        <w:tabs>
          <w:tab w:val="right" w:leader="dot" w:pos="9350"/>
        </w:tabs>
        <w:spacing w:line="360" w:lineRule="auto"/>
        <w:rPr>
          <w:noProof/>
        </w:rPr>
      </w:pPr>
      <w:hyperlink w:anchor="_Toc499028841" w:history="1">
        <w:r w:rsidR="00F171FF" w:rsidRPr="00ED31CC">
          <w:rPr>
            <w:rStyle w:val="Hyperlink"/>
            <w:noProof/>
          </w:rPr>
          <w:t>Player’s Objective</w:t>
        </w:r>
        <w:r w:rsidR="00F171FF">
          <w:rPr>
            <w:noProof/>
            <w:webHidden/>
          </w:rPr>
          <w:tab/>
        </w:r>
        <w:r w:rsidR="00F171FF">
          <w:rPr>
            <w:noProof/>
            <w:webHidden/>
          </w:rPr>
          <w:fldChar w:fldCharType="begin"/>
        </w:r>
        <w:r w:rsidR="00F171FF">
          <w:rPr>
            <w:noProof/>
            <w:webHidden/>
          </w:rPr>
          <w:instrText xml:space="preserve"> PAGEREF _Toc499028841 \h </w:instrText>
        </w:r>
        <w:r w:rsidR="00F171FF">
          <w:rPr>
            <w:noProof/>
            <w:webHidden/>
          </w:rPr>
        </w:r>
        <w:r w:rsidR="00F171FF">
          <w:rPr>
            <w:noProof/>
            <w:webHidden/>
          </w:rPr>
          <w:fldChar w:fldCharType="separate"/>
        </w:r>
        <w:r w:rsidR="00F171FF">
          <w:rPr>
            <w:noProof/>
            <w:webHidden/>
          </w:rPr>
          <w:t>14</w:t>
        </w:r>
        <w:r w:rsidR="00F171FF">
          <w:rPr>
            <w:noProof/>
            <w:webHidden/>
          </w:rPr>
          <w:fldChar w:fldCharType="end"/>
        </w:r>
      </w:hyperlink>
    </w:p>
    <w:p w14:paraId="39FE12A4" w14:textId="6BB6A5C7" w:rsidR="00F171FF" w:rsidRDefault="009C4C93" w:rsidP="00397FE8">
      <w:pPr>
        <w:pStyle w:val="TOC3"/>
        <w:tabs>
          <w:tab w:val="right" w:leader="dot" w:pos="9350"/>
        </w:tabs>
        <w:spacing w:line="360" w:lineRule="auto"/>
        <w:rPr>
          <w:noProof/>
        </w:rPr>
      </w:pPr>
      <w:hyperlink w:anchor="_Toc499028842" w:history="1">
        <w:r w:rsidR="00F171FF" w:rsidRPr="00ED31CC">
          <w:rPr>
            <w:rStyle w:val="Hyperlink"/>
            <w:noProof/>
          </w:rPr>
          <w:t>Primary Objective</w:t>
        </w:r>
        <w:r w:rsidR="00F171FF">
          <w:rPr>
            <w:noProof/>
            <w:webHidden/>
          </w:rPr>
          <w:tab/>
        </w:r>
        <w:r w:rsidR="00F171FF">
          <w:rPr>
            <w:noProof/>
            <w:webHidden/>
          </w:rPr>
          <w:fldChar w:fldCharType="begin"/>
        </w:r>
        <w:r w:rsidR="00F171FF">
          <w:rPr>
            <w:noProof/>
            <w:webHidden/>
          </w:rPr>
          <w:instrText xml:space="preserve"> PAGEREF _Toc499028842 \h </w:instrText>
        </w:r>
        <w:r w:rsidR="00F171FF">
          <w:rPr>
            <w:noProof/>
            <w:webHidden/>
          </w:rPr>
        </w:r>
        <w:r w:rsidR="00F171FF">
          <w:rPr>
            <w:noProof/>
            <w:webHidden/>
          </w:rPr>
          <w:fldChar w:fldCharType="separate"/>
        </w:r>
        <w:r w:rsidR="00F171FF">
          <w:rPr>
            <w:noProof/>
            <w:webHidden/>
          </w:rPr>
          <w:t>14</w:t>
        </w:r>
        <w:r w:rsidR="00F171FF">
          <w:rPr>
            <w:noProof/>
            <w:webHidden/>
          </w:rPr>
          <w:fldChar w:fldCharType="end"/>
        </w:r>
      </w:hyperlink>
    </w:p>
    <w:p w14:paraId="631DEA14" w14:textId="52039F9C" w:rsidR="00F171FF" w:rsidRDefault="009C4C93" w:rsidP="00397FE8">
      <w:pPr>
        <w:pStyle w:val="TOC3"/>
        <w:tabs>
          <w:tab w:val="right" w:leader="dot" w:pos="9350"/>
        </w:tabs>
        <w:spacing w:line="360" w:lineRule="auto"/>
        <w:rPr>
          <w:noProof/>
        </w:rPr>
      </w:pPr>
      <w:hyperlink w:anchor="_Toc499028843" w:history="1">
        <w:r w:rsidR="00F171FF" w:rsidRPr="00ED31CC">
          <w:rPr>
            <w:rStyle w:val="Hyperlink"/>
            <w:noProof/>
          </w:rPr>
          <w:t>Secondary Objective</w:t>
        </w:r>
        <w:r w:rsidR="00F171FF">
          <w:rPr>
            <w:noProof/>
            <w:webHidden/>
          </w:rPr>
          <w:tab/>
        </w:r>
        <w:r w:rsidR="00F171FF">
          <w:rPr>
            <w:noProof/>
            <w:webHidden/>
          </w:rPr>
          <w:fldChar w:fldCharType="begin"/>
        </w:r>
        <w:r w:rsidR="00F171FF">
          <w:rPr>
            <w:noProof/>
            <w:webHidden/>
          </w:rPr>
          <w:instrText xml:space="preserve"> PAGEREF _Toc499028843 \h </w:instrText>
        </w:r>
        <w:r w:rsidR="00F171FF">
          <w:rPr>
            <w:noProof/>
            <w:webHidden/>
          </w:rPr>
        </w:r>
        <w:r w:rsidR="00F171FF">
          <w:rPr>
            <w:noProof/>
            <w:webHidden/>
          </w:rPr>
          <w:fldChar w:fldCharType="separate"/>
        </w:r>
        <w:r w:rsidR="00F171FF">
          <w:rPr>
            <w:noProof/>
            <w:webHidden/>
          </w:rPr>
          <w:t>14</w:t>
        </w:r>
        <w:r w:rsidR="00F171FF">
          <w:rPr>
            <w:noProof/>
            <w:webHidden/>
          </w:rPr>
          <w:fldChar w:fldCharType="end"/>
        </w:r>
      </w:hyperlink>
    </w:p>
    <w:p w14:paraId="0DA9EC91" w14:textId="3C1E599E" w:rsidR="00F171FF" w:rsidRDefault="009C4C93" w:rsidP="00397FE8">
      <w:pPr>
        <w:pStyle w:val="TOC2"/>
        <w:tabs>
          <w:tab w:val="right" w:leader="dot" w:pos="9350"/>
        </w:tabs>
        <w:spacing w:line="360" w:lineRule="auto"/>
        <w:rPr>
          <w:noProof/>
        </w:rPr>
      </w:pPr>
      <w:hyperlink w:anchor="_Toc499028844" w:history="1">
        <w:r w:rsidR="00F171FF" w:rsidRPr="00ED31CC">
          <w:rPr>
            <w:rStyle w:val="Hyperlink"/>
            <w:noProof/>
          </w:rPr>
          <w:t>Controls</w:t>
        </w:r>
        <w:r w:rsidR="00F171FF">
          <w:rPr>
            <w:noProof/>
            <w:webHidden/>
          </w:rPr>
          <w:tab/>
        </w:r>
        <w:r w:rsidR="00F171FF">
          <w:rPr>
            <w:noProof/>
            <w:webHidden/>
          </w:rPr>
          <w:fldChar w:fldCharType="begin"/>
        </w:r>
        <w:r w:rsidR="00F171FF">
          <w:rPr>
            <w:noProof/>
            <w:webHidden/>
          </w:rPr>
          <w:instrText xml:space="preserve"> PAGEREF _Toc499028844 \h </w:instrText>
        </w:r>
        <w:r w:rsidR="00F171FF">
          <w:rPr>
            <w:noProof/>
            <w:webHidden/>
          </w:rPr>
        </w:r>
        <w:r w:rsidR="00F171FF">
          <w:rPr>
            <w:noProof/>
            <w:webHidden/>
          </w:rPr>
          <w:fldChar w:fldCharType="separate"/>
        </w:r>
        <w:r w:rsidR="00F171FF">
          <w:rPr>
            <w:noProof/>
            <w:webHidden/>
          </w:rPr>
          <w:t>14</w:t>
        </w:r>
        <w:r w:rsidR="00F171FF">
          <w:rPr>
            <w:noProof/>
            <w:webHidden/>
          </w:rPr>
          <w:fldChar w:fldCharType="end"/>
        </w:r>
      </w:hyperlink>
    </w:p>
    <w:p w14:paraId="4AE52E59" w14:textId="1AF74C45" w:rsidR="00F171FF" w:rsidRDefault="009C4C93" w:rsidP="00397FE8">
      <w:pPr>
        <w:pStyle w:val="TOC2"/>
        <w:tabs>
          <w:tab w:val="right" w:leader="dot" w:pos="9350"/>
        </w:tabs>
        <w:spacing w:line="360" w:lineRule="auto"/>
        <w:rPr>
          <w:noProof/>
        </w:rPr>
      </w:pPr>
      <w:hyperlink w:anchor="_Toc499028845" w:history="1">
        <w:r w:rsidR="00F171FF" w:rsidRPr="00ED31CC">
          <w:rPr>
            <w:rStyle w:val="Hyperlink"/>
            <w:noProof/>
          </w:rPr>
          <w:t>Nodes and the Laser Pointer</w:t>
        </w:r>
        <w:r w:rsidR="00F171FF">
          <w:rPr>
            <w:noProof/>
            <w:webHidden/>
          </w:rPr>
          <w:tab/>
        </w:r>
        <w:r w:rsidR="00F171FF">
          <w:rPr>
            <w:noProof/>
            <w:webHidden/>
          </w:rPr>
          <w:fldChar w:fldCharType="begin"/>
        </w:r>
        <w:r w:rsidR="00F171FF">
          <w:rPr>
            <w:noProof/>
            <w:webHidden/>
          </w:rPr>
          <w:instrText xml:space="preserve"> PAGEREF _Toc499028845 \h </w:instrText>
        </w:r>
        <w:r w:rsidR="00F171FF">
          <w:rPr>
            <w:noProof/>
            <w:webHidden/>
          </w:rPr>
        </w:r>
        <w:r w:rsidR="00F171FF">
          <w:rPr>
            <w:noProof/>
            <w:webHidden/>
          </w:rPr>
          <w:fldChar w:fldCharType="separate"/>
        </w:r>
        <w:r w:rsidR="00F171FF">
          <w:rPr>
            <w:noProof/>
            <w:webHidden/>
          </w:rPr>
          <w:t>15</w:t>
        </w:r>
        <w:r w:rsidR="00F171FF">
          <w:rPr>
            <w:noProof/>
            <w:webHidden/>
          </w:rPr>
          <w:fldChar w:fldCharType="end"/>
        </w:r>
      </w:hyperlink>
    </w:p>
    <w:p w14:paraId="552FE499" w14:textId="02B83B68" w:rsidR="00F171FF" w:rsidRDefault="009C4C93" w:rsidP="00397FE8">
      <w:pPr>
        <w:pStyle w:val="TOC3"/>
        <w:tabs>
          <w:tab w:val="right" w:leader="dot" w:pos="9350"/>
        </w:tabs>
        <w:spacing w:line="360" w:lineRule="auto"/>
        <w:rPr>
          <w:noProof/>
        </w:rPr>
      </w:pPr>
      <w:hyperlink w:anchor="_Toc499028846" w:history="1">
        <w:r w:rsidR="00F171FF" w:rsidRPr="00ED31CC">
          <w:rPr>
            <w:rStyle w:val="Hyperlink"/>
            <w:noProof/>
          </w:rPr>
          <w:t>Node Placement</w:t>
        </w:r>
        <w:r w:rsidR="00F171FF">
          <w:rPr>
            <w:noProof/>
            <w:webHidden/>
          </w:rPr>
          <w:tab/>
        </w:r>
        <w:r w:rsidR="00F171FF">
          <w:rPr>
            <w:noProof/>
            <w:webHidden/>
          </w:rPr>
          <w:fldChar w:fldCharType="begin"/>
        </w:r>
        <w:r w:rsidR="00F171FF">
          <w:rPr>
            <w:noProof/>
            <w:webHidden/>
          </w:rPr>
          <w:instrText xml:space="preserve"> PAGEREF _Toc499028846 \h </w:instrText>
        </w:r>
        <w:r w:rsidR="00F171FF">
          <w:rPr>
            <w:noProof/>
            <w:webHidden/>
          </w:rPr>
        </w:r>
        <w:r w:rsidR="00F171FF">
          <w:rPr>
            <w:noProof/>
            <w:webHidden/>
          </w:rPr>
          <w:fldChar w:fldCharType="separate"/>
        </w:r>
        <w:r w:rsidR="00F171FF">
          <w:rPr>
            <w:noProof/>
            <w:webHidden/>
          </w:rPr>
          <w:t>15</w:t>
        </w:r>
        <w:r w:rsidR="00F171FF">
          <w:rPr>
            <w:noProof/>
            <w:webHidden/>
          </w:rPr>
          <w:fldChar w:fldCharType="end"/>
        </w:r>
      </w:hyperlink>
    </w:p>
    <w:p w14:paraId="29619A60" w14:textId="7F9A8CC1" w:rsidR="00F171FF" w:rsidRDefault="009C4C93" w:rsidP="00397FE8">
      <w:pPr>
        <w:pStyle w:val="TOC2"/>
        <w:tabs>
          <w:tab w:val="right" w:leader="dot" w:pos="9350"/>
        </w:tabs>
        <w:spacing w:line="360" w:lineRule="auto"/>
        <w:rPr>
          <w:noProof/>
        </w:rPr>
      </w:pPr>
      <w:hyperlink w:anchor="_Toc499028847" w:history="1">
        <w:r w:rsidR="00F171FF" w:rsidRPr="00ED31CC">
          <w:rPr>
            <w:rStyle w:val="Hyperlink"/>
            <w:noProof/>
          </w:rPr>
          <w:t>Cats</w:t>
        </w:r>
        <w:r w:rsidR="00F171FF">
          <w:rPr>
            <w:noProof/>
            <w:webHidden/>
          </w:rPr>
          <w:tab/>
        </w:r>
        <w:r w:rsidR="00F171FF">
          <w:rPr>
            <w:noProof/>
            <w:webHidden/>
          </w:rPr>
          <w:fldChar w:fldCharType="begin"/>
        </w:r>
        <w:r w:rsidR="00F171FF">
          <w:rPr>
            <w:noProof/>
            <w:webHidden/>
          </w:rPr>
          <w:instrText xml:space="preserve"> PAGEREF _Toc499028847 \h </w:instrText>
        </w:r>
        <w:r w:rsidR="00F171FF">
          <w:rPr>
            <w:noProof/>
            <w:webHidden/>
          </w:rPr>
        </w:r>
        <w:r w:rsidR="00F171FF">
          <w:rPr>
            <w:noProof/>
            <w:webHidden/>
          </w:rPr>
          <w:fldChar w:fldCharType="separate"/>
        </w:r>
        <w:r w:rsidR="00F171FF">
          <w:rPr>
            <w:noProof/>
            <w:webHidden/>
          </w:rPr>
          <w:t>16</w:t>
        </w:r>
        <w:r w:rsidR="00F171FF">
          <w:rPr>
            <w:noProof/>
            <w:webHidden/>
          </w:rPr>
          <w:fldChar w:fldCharType="end"/>
        </w:r>
      </w:hyperlink>
    </w:p>
    <w:p w14:paraId="206C11B8" w14:textId="7B892CC8" w:rsidR="00F171FF" w:rsidRDefault="009C4C93" w:rsidP="00397FE8">
      <w:pPr>
        <w:pStyle w:val="TOC3"/>
        <w:tabs>
          <w:tab w:val="right" w:leader="dot" w:pos="9350"/>
        </w:tabs>
        <w:spacing w:line="360" w:lineRule="auto"/>
        <w:rPr>
          <w:noProof/>
        </w:rPr>
      </w:pPr>
      <w:hyperlink w:anchor="_Toc499028848" w:history="1">
        <w:r w:rsidR="00F171FF" w:rsidRPr="00ED31CC">
          <w:rPr>
            <w:rStyle w:val="Hyperlink"/>
            <w:noProof/>
          </w:rPr>
          <w:t>Cat Conveyance</w:t>
        </w:r>
        <w:r w:rsidR="00F171FF">
          <w:rPr>
            <w:noProof/>
            <w:webHidden/>
          </w:rPr>
          <w:tab/>
        </w:r>
        <w:r w:rsidR="00F171FF">
          <w:rPr>
            <w:noProof/>
            <w:webHidden/>
          </w:rPr>
          <w:fldChar w:fldCharType="begin"/>
        </w:r>
        <w:r w:rsidR="00F171FF">
          <w:rPr>
            <w:noProof/>
            <w:webHidden/>
          </w:rPr>
          <w:instrText xml:space="preserve"> PAGEREF _Toc499028848 \h </w:instrText>
        </w:r>
        <w:r w:rsidR="00F171FF">
          <w:rPr>
            <w:noProof/>
            <w:webHidden/>
          </w:rPr>
        </w:r>
        <w:r w:rsidR="00F171FF">
          <w:rPr>
            <w:noProof/>
            <w:webHidden/>
          </w:rPr>
          <w:fldChar w:fldCharType="separate"/>
        </w:r>
        <w:r w:rsidR="00F171FF">
          <w:rPr>
            <w:noProof/>
            <w:webHidden/>
          </w:rPr>
          <w:t>16</w:t>
        </w:r>
        <w:r w:rsidR="00F171FF">
          <w:rPr>
            <w:noProof/>
            <w:webHidden/>
          </w:rPr>
          <w:fldChar w:fldCharType="end"/>
        </w:r>
      </w:hyperlink>
    </w:p>
    <w:p w14:paraId="6CF08633" w14:textId="787A673B" w:rsidR="00F171FF" w:rsidRDefault="009C4C93" w:rsidP="00397FE8">
      <w:pPr>
        <w:pStyle w:val="TOC3"/>
        <w:tabs>
          <w:tab w:val="right" w:leader="dot" w:pos="9350"/>
        </w:tabs>
        <w:spacing w:line="360" w:lineRule="auto"/>
        <w:rPr>
          <w:noProof/>
        </w:rPr>
      </w:pPr>
      <w:hyperlink w:anchor="_Toc499028849" w:history="1">
        <w:r w:rsidR="00F171FF" w:rsidRPr="00ED31CC">
          <w:rPr>
            <w:rStyle w:val="Hyperlink"/>
            <w:noProof/>
          </w:rPr>
          <w:t>Cat Placement</w:t>
        </w:r>
        <w:r w:rsidR="00F171FF">
          <w:rPr>
            <w:noProof/>
            <w:webHidden/>
          </w:rPr>
          <w:tab/>
        </w:r>
        <w:r w:rsidR="00F171FF">
          <w:rPr>
            <w:noProof/>
            <w:webHidden/>
          </w:rPr>
          <w:fldChar w:fldCharType="begin"/>
        </w:r>
        <w:r w:rsidR="00F171FF">
          <w:rPr>
            <w:noProof/>
            <w:webHidden/>
          </w:rPr>
          <w:instrText xml:space="preserve"> PAGEREF _Toc499028849 \h </w:instrText>
        </w:r>
        <w:r w:rsidR="00F171FF">
          <w:rPr>
            <w:noProof/>
            <w:webHidden/>
          </w:rPr>
        </w:r>
        <w:r w:rsidR="00F171FF">
          <w:rPr>
            <w:noProof/>
            <w:webHidden/>
          </w:rPr>
          <w:fldChar w:fldCharType="separate"/>
        </w:r>
        <w:r w:rsidR="00F171FF">
          <w:rPr>
            <w:noProof/>
            <w:webHidden/>
          </w:rPr>
          <w:t>16</w:t>
        </w:r>
        <w:r w:rsidR="00F171FF">
          <w:rPr>
            <w:noProof/>
            <w:webHidden/>
          </w:rPr>
          <w:fldChar w:fldCharType="end"/>
        </w:r>
      </w:hyperlink>
    </w:p>
    <w:p w14:paraId="625941DE" w14:textId="2DF11063" w:rsidR="00F171FF" w:rsidRDefault="009C4C93" w:rsidP="00397FE8">
      <w:pPr>
        <w:pStyle w:val="TOC3"/>
        <w:tabs>
          <w:tab w:val="right" w:leader="dot" w:pos="9350"/>
        </w:tabs>
        <w:spacing w:line="360" w:lineRule="auto"/>
        <w:rPr>
          <w:noProof/>
        </w:rPr>
      </w:pPr>
      <w:hyperlink w:anchor="_Toc499028850" w:history="1">
        <w:r w:rsidR="00F171FF" w:rsidRPr="00ED31CC">
          <w:rPr>
            <w:rStyle w:val="Hyperlink"/>
            <w:noProof/>
          </w:rPr>
          <w:t>Cat Sprite</w:t>
        </w:r>
        <w:r w:rsidR="00F171FF">
          <w:rPr>
            <w:noProof/>
            <w:webHidden/>
          </w:rPr>
          <w:tab/>
        </w:r>
        <w:r w:rsidR="00F171FF">
          <w:rPr>
            <w:noProof/>
            <w:webHidden/>
          </w:rPr>
          <w:fldChar w:fldCharType="begin"/>
        </w:r>
        <w:r w:rsidR="00F171FF">
          <w:rPr>
            <w:noProof/>
            <w:webHidden/>
          </w:rPr>
          <w:instrText xml:space="preserve"> PAGEREF _Toc499028850 \h </w:instrText>
        </w:r>
        <w:r w:rsidR="00F171FF">
          <w:rPr>
            <w:noProof/>
            <w:webHidden/>
          </w:rPr>
        </w:r>
        <w:r w:rsidR="00F171FF">
          <w:rPr>
            <w:noProof/>
            <w:webHidden/>
          </w:rPr>
          <w:fldChar w:fldCharType="separate"/>
        </w:r>
        <w:r w:rsidR="00F171FF">
          <w:rPr>
            <w:noProof/>
            <w:webHidden/>
          </w:rPr>
          <w:t>16</w:t>
        </w:r>
        <w:r w:rsidR="00F171FF">
          <w:rPr>
            <w:noProof/>
            <w:webHidden/>
          </w:rPr>
          <w:fldChar w:fldCharType="end"/>
        </w:r>
      </w:hyperlink>
    </w:p>
    <w:p w14:paraId="1540DEDB" w14:textId="1AF6AFC5" w:rsidR="00F171FF" w:rsidRDefault="009C4C93" w:rsidP="00397FE8">
      <w:pPr>
        <w:pStyle w:val="TOC2"/>
        <w:tabs>
          <w:tab w:val="right" w:leader="dot" w:pos="9350"/>
        </w:tabs>
        <w:spacing w:line="360" w:lineRule="auto"/>
        <w:rPr>
          <w:noProof/>
        </w:rPr>
      </w:pPr>
      <w:hyperlink w:anchor="_Toc499028851" w:history="1">
        <w:r w:rsidR="00F171FF" w:rsidRPr="00ED31CC">
          <w:rPr>
            <w:rStyle w:val="Hyperlink"/>
            <w:noProof/>
          </w:rPr>
          <w:t>Dogs</w:t>
        </w:r>
        <w:r w:rsidR="00F171FF">
          <w:rPr>
            <w:noProof/>
            <w:webHidden/>
          </w:rPr>
          <w:tab/>
        </w:r>
        <w:r w:rsidR="00F171FF">
          <w:rPr>
            <w:noProof/>
            <w:webHidden/>
          </w:rPr>
          <w:fldChar w:fldCharType="begin"/>
        </w:r>
        <w:r w:rsidR="00F171FF">
          <w:rPr>
            <w:noProof/>
            <w:webHidden/>
          </w:rPr>
          <w:instrText xml:space="preserve"> PAGEREF _Toc499028851 \h </w:instrText>
        </w:r>
        <w:r w:rsidR="00F171FF">
          <w:rPr>
            <w:noProof/>
            <w:webHidden/>
          </w:rPr>
        </w:r>
        <w:r w:rsidR="00F171FF">
          <w:rPr>
            <w:noProof/>
            <w:webHidden/>
          </w:rPr>
          <w:fldChar w:fldCharType="separate"/>
        </w:r>
        <w:r w:rsidR="00F171FF">
          <w:rPr>
            <w:noProof/>
            <w:webHidden/>
          </w:rPr>
          <w:t>17</w:t>
        </w:r>
        <w:r w:rsidR="00F171FF">
          <w:rPr>
            <w:noProof/>
            <w:webHidden/>
          </w:rPr>
          <w:fldChar w:fldCharType="end"/>
        </w:r>
      </w:hyperlink>
    </w:p>
    <w:p w14:paraId="74B23F0A" w14:textId="2E4D49EF" w:rsidR="00F171FF" w:rsidRDefault="009C4C93" w:rsidP="00397FE8">
      <w:pPr>
        <w:pStyle w:val="TOC3"/>
        <w:tabs>
          <w:tab w:val="right" w:leader="dot" w:pos="9350"/>
        </w:tabs>
        <w:spacing w:line="360" w:lineRule="auto"/>
        <w:rPr>
          <w:noProof/>
        </w:rPr>
      </w:pPr>
      <w:hyperlink w:anchor="_Toc499028852" w:history="1">
        <w:r w:rsidR="00F171FF" w:rsidRPr="00ED31CC">
          <w:rPr>
            <w:rStyle w:val="Hyperlink"/>
            <w:noProof/>
          </w:rPr>
          <w:t>Dog AI State</w:t>
        </w:r>
        <w:r w:rsidR="00F171FF">
          <w:rPr>
            <w:noProof/>
            <w:webHidden/>
          </w:rPr>
          <w:tab/>
        </w:r>
        <w:r w:rsidR="00F171FF">
          <w:rPr>
            <w:noProof/>
            <w:webHidden/>
          </w:rPr>
          <w:fldChar w:fldCharType="begin"/>
        </w:r>
        <w:r w:rsidR="00F171FF">
          <w:rPr>
            <w:noProof/>
            <w:webHidden/>
          </w:rPr>
          <w:instrText xml:space="preserve"> PAGEREF _Toc499028852 \h </w:instrText>
        </w:r>
        <w:r w:rsidR="00F171FF">
          <w:rPr>
            <w:noProof/>
            <w:webHidden/>
          </w:rPr>
        </w:r>
        <w:r w:rsidR="00F171FF">
          <w:rPr>
            <w:noProof/>
            <w:webHidden/>
          </w:rPr>
          <w:fldChar w:fldCharType="separate"/>
        </w:r>
        <w:r w:rsidR="00F171FF">
          <w:rPr>
            <w:noProof/>
            <w:webHidden/>
          </w:rPr>
          <w:t>17</w:t>
        </w:r>
        <w:r w:rsidR="00F171FF">
          <w:rPr>
            <w:noProof/>
            <w:webHidden/>
          </w:rPr>
          <w:fldChar w:fldCharType="end"/>
        </w:r>
      </w:hyperlink>
    </w:p>
    <w:p w14:paraId="75294769" w14:textId="43B371DE" w:rsidR="00F171FF" w:rsidRDefault="009C4C93" w:rsidP="00397FE8">
      <w:pPr>
        <w:pStyle w:val="TOC4"/>
        <w:tabs>
          <w:tab w:val="right" w:leader="dot" w:pos="9350"/>
        </w:tabs>
        <w:spacing w:line="360" w:lineRule="auto"/>
        <w:rPr>
          <w:noProof/>
        </w:rPr>
      </w:pPr>
      <w:hyperlink w:anchor="_Toc499028853" w:history="1">
        <w:r w:rsidR="00F171FF" w:rsidRPr="00ED31CC">
          <w:rPr>
            <w:rStyle w:val="Hyperlink"/>
            <w:noProof/>
          </w:rPr>
          <w:t>All AI states</w:t>
        </w:r>
        <w:r w:rsidR="00F171FF">
          <w:rPr>
            <w:noProof/>
            <w:webHidden/>
          </w:rPr>
          <w:tab/>
        </w:r>
        <w:r w:rsidR="00F171FF">
          <w:rPr>
            <w:noProof/>
            <w:webHidden/>
          </w:rPr>
          <w:fldChar w:fldCharType="begin"/>
        </w:r>
        <w:r w:rsidR="00F171FF">
          <w:rPr>
            <w:noProof/>
            <w:webHidden/>
          </w:rPr>
          <w:instrText xml:space="preserve"> PAGEREF _Toc499028853 \h </w:instrText>
        </w:r>
        <w:r w:rsidR="00F171FF">
          <w:rPr>
            <w:noProof/>
            <w:webHidden/>
          </w:rPr>
        </w:r>
        <w:r w:rsidR="00F171FF">
          <w:rPr>
            <w:noProof/>
            <w:webHidden/>
          </w:rPr>
          <w:fldChar w:fldCharType="separate"/>
        </w:r>
        <w:r w:rsidR="00F171FF">
          <w:rPr>
            <w:noProof/>
            <w:webHidden/>
          </w:rPr>
          <w:t>17</w:t>
        </w:r>
        <w:r w:rsidR="00F171FF">
          <w:rPr>
            <w:noProof/>
            <w:webHidden/>
          </w:rPr>
          <w:fldChar w:fldCharType="end"/>
        </w:r>
      </w:hyperlink>
    </w:p>
    <w:p w14:paraId="4BA56CD2" w14:textId="082E8432" w:rsidR="00F171FF" w:rsidRDefault="009C4C93" w:rsidP="00397FE8">
      <w:pPr>
        <w:pStyle w:val="TOC4"/>
        <w:tabs>
          <w:tab w:val="right" w:leader="dot" w:pos="9350"/>
        </w:tabs>
        <w:spacing w:line="360" w:lineRule="auto"/>
        <w:rPr>
          <w:noProof/>
        </w:rPr>
      </w:pPr>
      <w:hyperlink w:anchor="_Toc499028854" w:history="1">
        <w:r w:rsidR="00F171FF" w:rsidRPr="00ED31CC">
          <w:rPr>
            <w:rStyle w:val="Hyperlink"/>
            <w:noProof/>
          </w:rPr>
          <w:t>Still_AI</w:t>
        </w:r>
        <w:r w:rsidR="00F171FF">
          <w:rPr>
            <w:noProof/>
            <w:webHidden/>
          </w:rPr>
          <w:tab/>
        </w:r>
        <w:r w:rsidR="00F171FF">
          <w:rPr>
            <w:noProof/>
            <w:webHidden/>
          </w:rPr>
          <w:fldChar w:fldCharType="begin"/>
        </w:r>
        <w:r w:rsidR="00F171FF">
          <w:rPr>
            <w:noProof/>
            <w:webHidden/>
          </w:rPr>
          <w:instrText xml:space="preserve"> PAGEREF _Toc499028854 \h </w:instrText>
        </w:r>
        <w:r w:rsidR="00F171FF">
          <w:rPr>
            <w:noProof/>
            <w:webHidden/>
          </w:rPr>
        </w:r>
        <w:r w:rsidR="00F171FF">
          <w:rPr>
            <w:noProof/>
            <w:webHidden/>
          </w:rPr>
          <w:fldChar w:fldCharType="separate"/>
        </w:r>
        <w:r w:rsidR="00F171FF">
          <w:rPr>
            <w:noProof/>
            <w:webHidden/>
          </w:rPr>
          <w:t>17</w:t>
        </w:r>
        <w:r w:rsidR="00F171FF">
          <w:rPr>
            <w:noProof/>
            <w:webHidden/>
          </w:rPr>
          <w:fldChar w:fldCharType="end"/>
        </w:r>
      </w:hyperlink>
    </w:p>
    <w:p w14:paraId="244CA0DD" w14:textId="1C377384" w:rsidR="00F171FF" w:rsidRDefault="009C4C93" w:rsidP="00397FE8">
      <w:pPr>
        <w:pStyle w:val="TOC4"/>
        <w:tabs>
          <w:tab w:val="right" w:leader="dot" w:pos="9350"/>
        </w:tabs>
        <w:spacing w:line="360" w:lineRule="auto"/>
        <w:rPr>
          <w:noProof/>
        </w:rPr>
      </w:pPr>
      <w:hyperlink w:anchor="_Toc499028855" w:history="1">
        <w:r w:rsidR="00F171FF" w:rsidRPr="00ED31CC">
          <w:rPr>
            <w:rStyle w:val="Hyperlink"/>
            <w:noProof/>
          </w:rPr>
          <w:t>Chase_AI</w:t>
        </w:r>
        <w:r w:rsidR="00F171FF">
          <w:rPr>
            <w:noProof/>
            <w:webHidden/>
          </w:rPr>
          <w:tab/>
        </w:r>
        <w:r w:rsidR="00F171FF">
          <w:rPr>
            <w:noProof/>
            <w:webHidden/>
          </w:rPr>
          <w:fldChar w:fldCharType="begin"/>
        </w:r>
        <w:r w:rsidR="00F171FF">
          <w:rPr>
            <w:noProof/>
            <w:webHidden/>
          </w:rPr>
          <w:instrText xml:space="preserve"> PAGEREF _Toc499028855 \h </w:instrText>
        </w:r>
        <w:r w:rsidR="00F171FF">
          <w:rPr>
            <w:noProof/>
            <w:webHidden/>
          </w:rPr>
        </w:r>
        <w:r w:rsidR="00F171FF">
          <w:rPr>
            <w:noProof/>
            <w:webHidden/>
          </w:rPr>
          <w:fldChar w:fldCharType="separate"/>
        </w:r>
        <w:r w:rsidR="00F171FF">
          <w:rPr>
            <w:noProof/>
            <w:webHidden/>
          </w:rPr>
          <w:t>18</w:t>
        </w:r>
        <w:r w:rsidR="00F171FF">
          <w:rPr>
            <w:noProof/>
            <w:webHidden/>
          </w:rPr>
          <w:fldChar w:fldCharType="end"/>
        </w:r>
      </w:hyperlink>
    </w:p>
    <w:p w14:paraId="2AC3F955" w14:textId="383D376E" w:rsidR="00F171FF" w:rsidRDefault="009C4C93" w:rsidP="00397FE8">
      <w:pPr>
        <w:pStyle w:val="TOC3"/>
        <w:tabs>
          <w:tab w:val="right" w:leader="dot" w:pos="9350"/>
        </w:tabs>
        <w:spacing w:line="360" w:lineRule="auto"/>
        <w:rPr>
          <w:noProof/>
        </w:rPr>
      </w:pPr>
      <w:hyperlink w:anchor="_Toc499028856" w:history="1">
        <w:r w:rsidR="00F171FF" w:rsidRPr="00ED31CC">
          <w:rPr>
            <w:rStyle w:val="Hyperlink"/>
            <w:noProof/>
          </w:rPr>
          <w:t>Dog Placement</w:t>
        </w:r>
        <w:r w:rsidR="00F171FF">
          <w:rPr>
            <w:noProof/>
            <w:webHidden/>
          </w:rPr>
          <w:tab/>
        </w:r>
        <w:r w:rsidR="00F171FF">
          <w:rPr>
            <w:noProof/>
            <w:webHidden/>
          </w:rPr>
          <w:fldChar w:fldCharType="begin"/>
        </w:r>
        <w:r w:rsidR="00F171FF">
          <w:rPr>
            <w:noProof/>
            <w:webHidden/>
          </w:rPr>
          <w:instrText xml:space="preserve"> PAGEREF _Toc499028856 \h </w:instrText>
        </w:r>
        <w:r w:rsidR="00F171FF">
          <w:rPr>
            <w:noProof/>
            <w:webHidden/>
          </w:rPr>
        </w:r>
        <w:r w:rsidR="00F171FF">
          <w:rPr>
            <w:noProof/>
            <w:webHidden/>
          </w:rPr>
          <w:fldChar w:fldCharType="separate"/>
        </w:r>
        <w:r w:rsidR="00F171FF">
          <w:rPr>
            <w:noProof/>
            <w:webHidden/>
          </w:rPr>
          <w:t>18</w:t>
        </w:r>
        <w:r w:rsidR="00F171FF">
          <w:rPr>
            <w:noProof/>
            <w:webHidden/>
          </w:rPr>
          <w:fldChar w:fldCharType="end"/>
        </w:r>
      </w:hyperlink>
    </w:p>
    <w:p w14:paraId="3B40EA73" w14:textId="38413841" w:rsidR="00F171FF" w:rsidRDefault="009C4C93" w:rsidP="00397FE8">
      <w:pPr>
        <w:pStyle w:val="TOC3"/>
        <w:tabs>
          <w:tab w:val="right" w:leader="dot" w:pos="9350"/>
        </w:tabs>
        <w:spacing w:line="360" w:lineRule="auto"/>
        <w:rPr>
          <w:noProof/>
        </w:rPr>
      </w:pPr>
      <w:hyperlink w:anchor="_Toc499028857" w:history="1">
        <w:r w:rsidR="00F171FF" w:rsidRPr="00ED31CC">
          <w:rPr>
            <w:rStyle w:val="Hyperlink"/>
            <w:noProof/>
          </w:rPr>
          <w:t>Enemy Sprite</w:t>
        </w:r>
        <w:r w:rsidR="00F171FF">
          <w:rPr>
            <w:noProof/>
            <w:webHidden/>
          </w:rPr>
          <w:tab/>
        </w:r>
        <w:r w:rsidR="00F171FF">
          <w:rPr>
            <w:noProof/>
            <w:webHidden/>
          </w:rPr>
          <w:fldChar w:fldCharType="begin"/>
        </w:r>
        <w:r w:rsidR="00F171FF">
          <w:rPr>
            <w:noProof/>
            <w:webHidden/>
          </w:rPr>
          <w:instrText xml:space="preserve"> PAGEREF _Toc499028857 \h </w:instrText>
        </w:r>
        <w:r w:rsidR="00F171FF">
          <w:rPr>
            <w:noProof/>
            <w:webHidden/>
          </w:rPr>
        </w:r>
        <w:r w:rsidR="00F171FF">
          <w:rPr>
            <w:noProof/>
            <w:webHidden/>
          </w:rPr>
          <w:fldChar w:fldCharType="separate"/>
        </w:r>
        <w:r w:rsidR="00F171FF">
          <w:rPr>
            <w:noProof/>
            <w:webHidden/>
          </w:rPr>
          <w:t>18</w:t>
        </w:r>
        <w:r w:rsidR="00F171FF">
          <w:rPr>
            <w:noProof/>
            <w:webHidden/>
          </w:rPr>
          <w:fldChar w:fldCharType="end"/>
        </w:r>
      </w:hyperlink>
    </w:p>
    <w:p w14:paraId="446F1CF0" w14:textId="2E0080E0" w:rsidR="00F171FF" w:rsidRDefault="009C4C93" w:rsidP="00397FE8">
      <w:pPr>
        <w:pStyle w:val="TOC3"/>
        <w:tabs>
          <w:tab w:val="right" w:leader="dot" w:pos="9350"/>
        </w:tabs>
        <w:spacing w:line="360" w:lineRule="auto"/>
        <w:rPr>
          <w:noProof/>
        </w:rPr>
      </w:pPr>
      <w:hyperlink w:anchor="_Toc499028858" w:history="1">
        <w:r w:rsidR="00F171FF" w:rsidRPr="00ED31CC">
          <w:rPr>
            <w:rStyle w:val="Hyperlink"/>
            <w:noProof/>
          </w:rPr>
          <w:t>Additional Dog Sprites</w:t>
        </w:r>
        <w:r w:rsidR="00F171FF">
          <w:rPr>
            <w:noProof/>
            <w:webHidden/>
          </w:rPr>
          <w:tab/>
        </w:r>
        <w:r w:rsidR="00F171FF">
          <w:rPr>
            <w:noProof/>
            <w:webHidden/>
          </w:rPr>
          <w:fldChar w:fldCharType="begin"/>
        </w:r>
        <w:r w:rsidR="00F171FF">
          <w:rPr>
            <w:noProof/>
            <w:webHidden/>
          </w:rPr>
          <w:instrText xml:space="preserve"> PAGEREF _Toc499028858 \h </w:instrText>
        </w:r>
        <w:r w:rsidR="00F171FF">
          <w:rPr>
            <w:noProof/>
            <w:webHidden/>
          </w:rPr>
        </w:r>
        <w:r w:rsidR="00F171FF">
          <w:rPr>
            <w:noProof/>
            <w:webHidden/>
          </w:rPr>
          <w:fldChar w:fldCharType="separate"/>
        </w:r>
        <w:r w:rsidR="00F171FF">
          <w:rPr>
            <w:noProof/>
            <w:webHidden/>
          </w:rPr>
          <w:t>19</w:t>
        </w:r>
        <w:r w:rsidR="00F171FF">
          <w:rPr>
            <w:noProof/>
            <w:webHidden/>
          </w:rPr>
          <w:fldChar w:fldCharType="end"/>
        </w:r>
      </w:hyperlink>
    </w:p>
    <w:p w14:paraId="75B5F0E3" w14:textId="4D856A27" w:rsidR="00F171FF" w:rsidRDefault="009C4C93" w:rsidP="00397FE8">
      <w:pPr>
        <w:pStyle w:val="TOC2"/>
        <w:tabs>
          <w:tab w:val="right" w:leader="dot" w:pos="9350"/>
        </w:tabs>
        <w:spacing w:line="360" w:lineRule="auto"/>
        <w:rPr>
          <w:noProof/>
        </w:rPr>
      </w:pPr>
      <w:hyperlink w:anchor="_Toc499028859" w:history="1">
        <w:r w:rsidR="00F171FF" w:rsidRPr="00ED31CC">
          <w:rPr>
            <w:rStyle w:val="Hyperlink"/>
            <w:noProof/>
          </w:rPr>
          <w:t>Box</w:t>
        </w:r>
        <w:r w:rsidR="00F171FF">
          <w:rPr>
            <w:noProof/>
            <w:webHidden/>
          </w:rPr>
          <w:tab/>
        </w:r>
        <w:r w:rsidR="00F171FF">
          <w:rPr>
            <w:noProof/>
            <w:webHidden/>
          </w:rPr>
          <w:fldChar w:fldCharType="begin"/>
        </w:r>
        <w:r w:rsidR="00F171FF">
          <w:rPr>
            <w:noProof/>
            <w:webHidden/>
          </w:rPr>
          <w:instrText xml:space="preserve"> PAGEREF _Toc499028859 \h </w:instrText>
        </w:r>
        <w:r w:rsidR="00F171FF">
          <w:rPr>
            <w:noProof/>
            <w:webHidden/>
          </w:rPr>
        </w:r>
        <w:r w:rsidR="00F171FF">
          <w:rPr>
            <w:noProof/>
            <w:webHidden/>
          </w:rPr>
          <w:fldChar w:fldCharType="separate"/>
        </w:r>
        <w:r w:rsidR="00F171FF">
          <w:rPr>
            <w:noProof/>
            <w:webHidden/>
          </w:rPr>
          <w:t>20</w:t>
        </w:r>
        <w:r w:rsidR="00F171FF">
          <w:rPr>
            <w:noProof/>
            <w:webHidden/>
          </w:rPr>
          <w:fldChar w:fldCharType="end"/>
        </w:r>
      </w:hyperlink>
    </w:p>
    <w:p w14:paraId="5FE71C2A" w14:textId="282771ED" w:rsidR="00F171FF" w:rsidRDefault="009C4C93" w:rsidP="00397FE8">
      <w:pPr>
        <w:pStyle w:val="TOC3"/>
        <w:tabs>
          <w:tab w:val="right" w:leader="dot" w:pos="9350"/>
        </w:tabs>
        <w:spacing w:line="360" w:lineRule="auto"/>
        <w:rPr>
          <w:noProof/>
        </w:rPr>
      </w:pPr>
      <w:hyperlink w:anchor="_Toc499028860" w:history="1">
        <w:r w:rsidR="00F171FF" w:rsidRPr="00ED31CC">
          <w:rPr>
            <w:rStyle w:val="Hyperlink"/>
            <w:noProof/>
          </w:rPr>
          <w:t>Box Placement</w:t>
        </w:r>
        <w:r w:rsidR="00F171FF">
          <w:rPr>
            <w:noProof/>
            <w:webHidden/>
          </w:rPr>
          <w:tab/>
        </w:r>
        <w:r w:rsidR="00F171FF">
          <w:rPr>
            <w:noProof/>
            <w:webHidden/>
          </w:rPr>
          <w:fldChar w:fldCharType="begin"/>
        </w:r>
        <w:r w:rsidR="00F171FF">
          <w:rPr>
            <w:noProof/>
            <w:webHidden/>
          </w:rPr>
          <w:instrText xml:space="preserve"> PAGEREF _Toc499028860 \h </w:instrText>
        </w:r>
        <w:r w:rsidR="00F171FF">
          <w:rPr>
            <w:noProof/>
            <w:webHidden/>
          </w:rPr>
        </w:r>
        <w:r w:rsidR="00F171FF">
          <w:rPr>
            <w:noProof/>
            <w:webHidden/>
          </w:rPr>
          <w:fldChar w:fldCharType="separate"/>
        </w:r>
        <w:r w:rsidR="00F171FF">
          <w:rPr>
            <w:noProof/>
            <w:webHidden/>
          </w:rPr>
          <w:t>20</w:t>
        </w:r>
        <w:r w:rsidR="00F171FF">
          <w:rPr>
            <w:noProof/>
            <w:webHidden/>
          </w:rPr>
          <w:fldChar w:fldCharType="end"/>
        </w:r>
      </w:hyperlink>
    </w:p>
    <w:p w14:paraId="40306015" w14:textId="1D2FAE17" w:rsidR="00F171FF" w:rsidRDefault="009C4C93" w:rsidP="00397FE8">
      <w:pPr>
        <w:pStyle w:val="TOC3"/>
        <w:tabs>
          <w:tab w:val="right" w:leader="dot" w:pos="9350"/>
        </w:tabs>
        <w:spacing w:line="360" w:lineRule="auto"/>
        <w:rPr>
          <w:noProof/>
        </w:rPr>
      </w:pPr>
      <w:hyperlink w:anchor="_Toc499028861" w:history="1">
        <w:r w:rsidR="00F171FF" w:rsidRPr="00ED31CC">
          <w:rPr>
            <w:rStyle w:val="Hyperlink"/>
            <w:noProof/>
          </w:rPr>
          <w:t>Box Art</w:t>
        </w:r>
        <w:r w:rsidR="00F171FF">
          <w:rPr>
            <w:noProof/>
            <w:webHidden/>
          </w:rPr>
          <w:tab/>
        </w:r>
        <w:r w:rsidR="00F171FF">
          <w:rPr>
            <w:noProof/>
            <w:webHidden/>
          </w:rPr>
          <w:fldChar w:fldCharType="begin"/>
        </w:r>
        <w:r w:rsidR="00F171FF">
          <w:rPr>
            <w:noProof/>
            <w:webHidden/>
          </w:rPr>
          <w:instrText xml:space="preserve"> PAGEREF _Toc499028861 \h </w:instrText>
        </w:r>
        <w:r w:rsidR="00F171FF">
          <w:rPr>
            <w:noProof/>
            <w:webHidden/>
          </w:rPr>
        </w:r>
        <w:r w:rsidR="00F171FF">
          <w:rPr>
            <w:noProof/>
            <w:webHidden/>
          </w:rPr>
          <w:fldChar w:fldCharType="separate"/>
        </w:r>
        <w:r w:rsidR="00F171FF">
          <w:rPr>
            <w:noProof/>
            <w:webHidden/>
          </w:rPr>
          <w:t>20</w:t>
        </w:r>
        <w:r w:rsidR="00F171FF">
          <w:rPr>
            <w:noProof/>
            <w:webHidden/>
          </w:rPr>
          <w:fldChar w:fldCharType="end"/>
        </w:r>
      </w:hyperlink>
    </w:p>
    <w:p w14:paraId="1AE2E3E4" w14:textId="04E7C2C0" w:rsidR="00F171FF" w:rsidRDefault="009C4C93" w:rsidP="00397FE8">
      <w:pPr>
        <w:pStyle w:val="TOC3"/>
        <w:tabs>
          <w:tab w:val="right" w:leader="dot" w:pos="9350"/>
        </w:tabs>
        <w:spacing w:line="360" w:lineRule="auto"/>
        <w:rPr>
          <w:noProof/>
        </w:rPr>
      </w:pPr>
      <w:hyperlink w:anchor="_Toc499028862" w:history="1">
        <w:r w:rsidR="00F171FF" w:rsidRPr="00ED31CC">
          <w:rPr>
            <w:rStyle w:val="Hyperlink"/>
            <w:noProof/>
          </w:rPr>
          <w:t>Box Sound</w:t>
        </w:r>
        <w:r w:rsidR="00F171FF">
          <w:rPr>
            <w:noProof/>
            <w:webHidden/>
          </w:rPr>
          <w:tab/>
        </w:r>
        <w:r w:rsidR="00F171FF">
          <w:rPr>
            <w:noProof/>
            <w:webHidden/>
          </w:rPr>
          <w:fldChar w:fldCharType="begin"/>
        </w:r>
        <w:r w:rsidR="00F171FF">
          <w:rPr>
            <w:noProof/>
            <w:webHidden/>
          </w:rPr>
          <w:instrText xml:space="preserve"> PAGEREF _Toc499028862 \h </w:instrText>
        </w:r>
        <w:r w:rsidR="00F171FF">
          <w:rPr>
            <w:noProof/>
            <w:webHidden/>
          </w:rPr>
        </w:r>
        <w:r w:rsidR="00F171FF">
          <w:rPr>
            <w:noProof/>
            <w:webHidden/>
          </w:rPr>
          <w:fldChar w:fldCharType="separate"/>
        </w:r>
        <w:r w:rsidR="00F171FF">
          <w:rPr>
            <w:noProof/>
            <w:webHidden/>
          </w:rPr>
          <w:t>20</w:t>
        </w:r>
        <w:r w:rsidR="00F171FF">
          <w:rPr>
            <w:noProof/>
            <w:webHidden/>
          </w:rPr>
          <w:fldChar w:fldCharType="end"/>
        </w:r>
      </w:hyperlink>
    </w:p>
    <w:p w14:paraId="0D4D68A4" w14:textId="35791A24" w:rsidR="00F171FF" w:rsidRDefault="009C4C93" w:rsidP="00397FE8">
      <w:pPr>
        <w:pStyle w:val="TOC2"/>
        <w:tabs>
          <w:tab w:val="right" w:leader="dot" w:pos="9350"/>
        </w:tabs>
        <w:spacing w:line="360" w:lineRule="auto"/>
        <w:rPr>
          <w:noProof/>
        </w:rPr>
      </w:pPr>
      <w:hyperlink w:anchor="_Toc499028863" w:history="1">
        <w:r w:rsidR="00F171FF" w:rsidRPr="00ED31CC">
          <w:rPr>
            <w:rStyle w:val="Hyperlink"/>
            <w:noProof/>
          </w:rPr>
          <w:t>Hose and Water</w:t>
        </w:r>
        <w:r w:rsidR="00F171FF">
          <w:rPr>
            <w:noProof/>
            <w:webHidden/>
          </w:rPr>
          <w:tab/>
        </w:r>
        <w:r w:rsidR="00F171FF">
          <w:rPr>
            <w:noProof/>
            <w:webHidden/>
          </w:rPr>
          <w:fldChar w:fldCharType="begin"/>
        </w:r>
        <w:r w:rsidR="00F171FF">
          <w:rPr>
            <w:noProof/>
            <w:webHidden/>
          </w:rPr>
          <w:instrText xml:space="preserve"> PAGEREF _Toc499028863 \h </w:instrText>
        </w:r>
        <w:r w:rsidR="00F171FF">
          <w:rPr>
            <w:noProof/>
            <w:webHidden/>
          </w:rPr>
        </w:r>
        <w:r w:rsidR="00F171FF">
          <w:rPr>
            <w:noProof/>
            <w:webHidden/>
          </w:rPr>
          <w:fldChar w:fldCharType="separate"/>
        </w:r>
        <w:r w:rsidR="00F171FF">
          <w:rPr>
            <w:noProof/>
            <w:webHidden/>
          </w:rPr>
          <w:t>21</w:t>
        </w:r>
        <w:r w:rsidR="00F171FF">
          <w:rPr>
            <w:noProof/>
            <w:webHidden/>
          </w:rPr>
          <w:fldChar w:fldCharType="end"/>
        </w:r>
      </w:hyperlink>
    </w:p>
    <w:p w14:paraId="6DB401A4" w14:textId="24D1F3CC" w:rsidR="00F171FF" w:rsidRDefault="009C4C93" w:rsidP="00397FE8">
      <w:pPr>
        <w:pStyle w:val="TOC3"/>
        <w:tabs>
          <w:tab w:val="right" w:leader="dot" w:pos="9350"/>
        </w:tabs>
        <w:spacing w:line="360" w:lineRule="auto"/>
        <w:rPr>
          <w:noProof/>
        </w:rPr>
      </w:pPr>
      <w:hyperlink w:anchor="_Toc499028864" w:history="1">
        <w:r w:rsidR="00F171FF" w:rsidRPr="00ED31CC">
          <w:rPr>
            <w:rStyle w:val="Hyperlink"/>
            <w:noProof/>
          </w:rPr>
          <w:t>Hose and Water Conveyance</w:t>
        </w:r>
        <w:r w:rsidR="00F171FF">
          <w:rPr>
            <w:noProof/>
            <w:webHidden/>
          </w:rPr>
          <w:tab/>
        </w:r>
        <w:r w:rsidR="00F171FF">
          <w:rPr>
            <w:noProof/>
            <w:webHidden/>
          </w:rPr>
          <w:fldChar w:fldCharType="begin"/>
        </w:r>
        <w:r w:rsidR="00F171FF">
          <w:rPr>
            <w:noProof/>
            <w:webHidden/>
          </w:rPr>
          <w:instrText xml:space="preserve"> PAGEREF _Toc499028864 \h </w:instrText>
        </w:r>
        <w:r w:rsidR="00F171FF">
          <w:rPr>
            <w:noProof/>
            <w:webHidden/>
          </w:rPr>
        </w:r>
        <w:r w:rsidR="00F171FF">
          <w:rPr>
            <w:noProof/>
            <w:webHidden/>
          </w:rPr>
          <w:fldChar w:fldCharType="separate"/>
        </w:r>
        <w:r w:rsidR="00F171FF">
          <w:rPr>
            <w:noProof/>
            <w:webHidden/>
          </w:rPr>
          <w:t>21</w:t>
        </w:r>
        <w:r w:rsidR="00F171FF">
          <w:rPr>
            <w:noProof/>
            <w:webHidden/>
          </w:rPr>
          <w:fldChar w:fldCharType="end"/>
        </w:r>
      </w:hyperlink>
    </w:p>
    <w:p w14:paraId="2DAFD4E9" w14:textId="379BD55B" w:rsidR="00F171FF" w:rsidRDefault="009C4C93" w:rsidP="00397FE8">
      <w:pPr>
        <w:pStyle w:val="TOC3"/>
        <w:tabs>
          <w:tab w:val="right" w:leader="dot" w:pos="9350"/>
        </w:tabs>
        <w:spacing w:line="360" w:lineRule="auto"/>
        <w:rPr>
          <w:noProof/>
        </w:rPr>
      </w:pPr>
      <w:hyperlink w:anchor="_Toc499028865" w:history="1">
        <w:r w:rsidR="00F171FF" w:rsidRPr="00ED31CC">
          <w:rPr>
            <w:rStyle w:val="Hyperlink"/>
            <w:noProof/>
          </w:rPr>
          <w:t>Hose and Water Placement</w:t>
        </w:r>
        <w:r w:rsidR="00F171FF">
          <w:rPr>
            <w:noProof/>
            <w:webHidden/>
          </w:rPr>
          <w:tab/>
        </w:r>
        <w:r w:rsidR="00F171FF">
          <w:rPr>
            <w:noProof/>
            <w:webHidden/>
          </w:rPr>
          <w:fldChar w:fldCharType="begin"/>
        </w:r>
        <w:r w:rsidR="00F171FF">
          <w:rPr>
            <w:noProof/>
            <w:webHidden/>
          </w:rPr>
          <w:instrText xml:space="preserve"> PAGEREF _Toc499028865 \h </w:instrText>
        </w:r>
        <w:r w:rsidR="00F171FF">
          <w:rPr>
            <w:noProof/>
            <w:webHidden/>
          </w:rPr>
        </w:r>
        <w:r w:rsidR="00F171FF">
          <w:rPr>
            <w:noProof/>
            <w:webHidden/>
          </w:rPr>
          <w:fldChar w:fldCharType="separate"/>
        </w:r>
        <w:r w:rsidR="00F171FF">
          <w:rPr>
            <w:noProof/>
            <w:webHidden/>
          </w:rPr>
          <w:t>21</w:t>
        </w:r>
        <w:r w:rsidR="00F171FF">
          <w:rPr>
            <w:noProof/>
            <w:webHidden/>
          </w:rPr>
          <w:fldChar w:fldCharType="end"/>
        </w:r>
      </w:hyperlink>
    </w:p>
    <w:p w14:paraId="4D87AA83" w14:textId="032E3A00" w:rsidR="00F171FF" w:rsidRDefault="009C4C93" w:rsidP="00397FE8">
      <w:pPr>
        <w:pStyle w:val="TOC2"/>
        <w:tabs>
          <w:tab w:val="right" w:leader="dot" w:pos="9350"/>
        </w:tabs>
        <w:spacing w:line="360" w:lineRule="auto"/>
        <w:rPr>
          <w:noProof/>
        </w:rPr>
      </w:pPr>
      <w:hyperlink w:anchor="_Toc499028866" w:history="1">
        <w:r w:rsidR="00F171FF" w:rsidRPr="00ED31CC">
          <w:rPr>
            <w:rStyle w:val="Hyperlink"/>
            <w:noProof/>
          </w:rPr>
          <w:t>Invisible Objects</w:t>
        </w:r>
        <w:r w:rsidR="00F171FF">
          <w:rPr>
            <w:noProof/>
            <w:webHidden/>
          </w:rPr>
          <w:tab/>
        </w:r>
        <w:r w:rsidR="00F171FF">
          <w:rPr>
            <w:noProof/>
            <w:webHidden/>
          </w:rPr>
          <w:fldChar w:fldCharType="begin"/>
        </w:r>
        <w:r w:rsidR="00F171FF">
          <w:rPr>
            <w:noProof/>
            <w:webHidden/>
          </w:rPr>
          <w:instrText xml:space="preserve"> PAGEREF _Toc499028866 \h </w:instrText>
        </w:r>
        <w:r w:rsidR="00F171FF">
          <w:rPr>
            <w:noProof/>
            <w:webHidden/>
          </w:rPr>
        </w:r>
        <w:r w:rsidR="00F171FF">
          <w:rPr>
            <w:noProof/>
            <w:webHidden/>
          </w:rPr>
          <w:fldChar w:fldCharType="separate"/>
        </w:r>
        <w:r w:rsidR="00F171FF">
          <w:rPr>
            <w:noProof/>
            <w:webHidden/>
          </w:rPr>
          <w:t>22</w:t>
        </w:r>
        <w:r w:rsidR="00F171FF">
          <w:rPr>
            <w:noProof/>
            <w:webHidden/>
          </w:rPr>
          <w:fldChar w:fldCharType="end"/>
        </w:r>
      </w:hyperlink>
    </w:p>
    <w:p w14:paraId="68A54272" w14:textId="3FB6CED4" w:rsidR="00F171FF" w:rsidRDefault="009C4C93" w:rsidP="00397FE8">
      <w:pPr>
        <w:pStyle w:val="TOC3"/>
        <w:tabs>
          <w:tab w:val="right" w:leader="dot" w:pos="9350"/>
        </w:tabs>
        <w:spacing w:line="360" w:lineRule="auto"/>
        <w:rPr>
          <w:noProof/>
        </w:rPr>
      </w:pPr>
      <w:hyperlink w:anchor="_Toc499028867" w:history="1">
        <w:r w:rsidR="00F171FF" w:rsidRPr="00ED31CC">
          <w:rPr>
            <w:rStyle w:val="Hyperlink"/>
            <w:noProof/>
          </w:rPr>
          <w:t>Invisible Object Placement</w:t>
        </w:r>
        <w:r w:rsidR="00F171FF">
          <w:rPr>
            <w:noProof/>
            <w:webHidden/>
          </w:rPr>
          <w:tab/>
        </w:r>
        <w:r w:rsidR="00F171FF">
          <w:rPr>
            <w:noProof/>
            <w:webHidden/>
          </w:rPr>
          <w:fldChar w:fldCharType="begin"/>
        </w:r>
        <w:r w:rsidR="00F171FF">
          <w:rPr>
            <w:noProof/>
            <w:webHidden/>
          </w:rPr>
          <w:instrText xml:space="preserve"> PAGEREF _Toc499028867 \h </w:instrText>
        </w:r>
        <w:r w:rsidR="00F171FF">
          <w:rPr>
            <w:noProof/>
            <w:webHidden/>
          </w:rPr>
        </w:r>
        <w:r w:rsidR="00F171FF">
          <w:rPr>
            <w:noProof/>
            <w:webHidden/>
          </w:rPr>
          <w:fldChar w:fldCharType="separate"/>
        </w:r>
        <w:r w:rsidR="00F171FF">
          <w:rPr>
            <w:noProof/>
            <w:webHidden/>
          </w:rPr>
          <w:t>22</w:t>
        </w:r>
        <w:r w:rsidR="00F171FF">
          <w:rPr>
            <w:noProof/>
            <w:webHidden/>
          </w:rPr>
          <w:fldChar w:fldCharType="end"/>
        </w:r>
      </w:hyperlink>
    </w:p>
    <w:p w14:paraId="26F30DF8" w14:textId="05B52754" w:rsidR="00F171FF" w:rsidRDefault="009C4C93" w:rsidP="00397FE8">
      <w:pPr>
        <w:pStyle w:val="TOC2"/>
        <w:tabs>
          <w:tab w:val="right" w:leader="dot" w:pos="9350"/>
        </w:tabs>
        <w:spacing w:line="360" w:lineRule="auto"/>
        <w:rPr>
          <w:noProof/>
        </w:rPr>
      </w:pPr>
      <w:hyperlink w:anchor="_Toc499028868" w:history="1">
        <w:r w:rsidR="00F171FF" w:rsidRPr="00ED31CC">
          <w:rPr>
            <w:rStyle w:val="Hyperlink"/>
            <w:noProof/>
          </w:rPr>
          <w:t>Cat Nip</w:t>
        </w:r>
        <w:r w:rsidR="00F171FF">
          <w:rPr>
            <w:noProof/>
            <w:webHidden/>
          </w:rPr>
          <w:tab/>
        </w:r>
        <w:r w:rsidR="00F171FF">
          <w:rPr>
            <w:noProof/>
            <w:webHidden/>
          </w:rPr>
          <w:fldChar w:fldCharType="begin"/>
        </w:r>
        <w:r w:rsidR="00F171FF">
          <w:rPr>
            <w:noProof/>
            <w:webHidden/>
          </w:rPr>
          <w:instrText xml:space="preserve"> PAGEREF _Toc499028868 \h </w:instrText>
        </w:r>
        <w:r w:rsidR="00F171FF">
          <w:rPr>
            <w:noProof/>
            <w:webHidden/>
          </w:rPr>
        </w:r>
        <w:r w:rsidR="00F171FF">
          <w:rPr>
            <w:noProof/>
            <w:webHidden/>
          </w:rPr>
          <w:fldChar w:fldCharType="separate"/>
        </w:r>
        <w:r w:rsidR="00F171FF">
          <w:rPr>
            <w:noProof/>
            <w:webHidden/>
          </w:rPr>
          <w:t>23</w:t>
        </w:r>
        <w:r w:rsidR="00F171FF">
          <w:rPr>
            <w:noProof/>
            <w:webHidden/>
          </w:rPr>
          <w:fldChar w:fldCharType="end"/>
        </w:r>
      </w:hyperlink>
    </w:p>
    <w:p w14:paraId="556BB4EA" w14:textId="549744A1" w:rsidR="00F171FF" w:rsidRDefault="009C4C93" w:rsidP="00397FE8">
      <w:pPr>
        <w:pStyle w:val="TOC3"/>
        <w:tabs>
          <w:tab w:val="right" w:leader="dot" w:pos="9350"/>
        </w:tabs>
        <w:spacing w:line="360" w:lineRule="auto"/>
        <w:rPr>
          <w:noProof/>
        </w:rPr>
      </w:pPr>
      <w:hyperlink w:anchor="_Toc499028869" w:history="1">
        <w:r w:rsidR="00F171FF" w:rsidRPr="00ED31CC">
          <w:rPr>
            <w:rStyle w:val="Hyperlink"/>
            <w:noProof/>
          </w:rPr>
          <w:t>Cat Nip Placement</w:t>
        </w:r>
        <w:r w:rsidR="00F171FF">
          <w:rPr>
            <w:noProof/>
            <w:webHidden/>
          </w:rPr>
          <w:tab/>
        </w:r>
        <w:r w:rsidR="00F171FF">
          <w:rPr>
            <w:noProof/>
            <w:webHidden/>
          </w:rPr>
          <w:fldChar w:fldCharType="begin"/>
        </w:r>
        <w:r w:rsidR="00F171FF">
          <w:rPr>
            <w:noProof/>
            <w:webHidden/>
          </w:rPr>
          <w:instrText xml:space="preserve"> PAGEREF _Toc499028869 \h </w:instrText>
        </w:r>
        <w:r w:rsidR="00F171FF">
          <w:rPr>
            <w:noProof/>
            <w:webHidden/>
          </w:rPr>
        </w:r>
        <w:r w:rsidR="00F171FF">
          <w:rPr>
            <w:noProof/>
            <w:webHidden/>
          </w:rPr>
          <w:fldChar w:fldCharType="separate"/>
        </w:r>
        <w:r w:rsidR="00F171FF">
          <w:rPr>
            <w:noProof/>
            <w:webHidden/>
          </w:rPr>
          <w:t>23</w:t>
        </w:r>
        <w:r w:rsidR="00F171FF">
          <w:rPr>
            <w:noProof/>
            <w:webHidden/>
          </w:rPr>
          <w:fldChar w:fldCharType="end"/>
        </w:r>
      </w:hyperlink>
    </w:p>
    <w:p w14:paraId="20085C56" w14:textId="7F656A06" w:rsidR="00F171FF" w:rsidRDefault="009C4C93" w:rsidP="00397FE8">
      <w:pPr>
        <w:pStyle w:val="TOC3"/>
        <w:tabs>
          <w:tab w:val="right" w:leader="dot" w:pos="9350"/>
        </w:tabs>
        <w:spacing w:line="360" w:lineRule="auto"/>
        <w:rPr>
          <w:noProof/>
        </w:rPr>
      </w:pPr>
      <w:hyperlink w:anchor="_Toc499028870" w:history="1">
        <w:r w:rsidR="00F171FF" w:rsidRPr="00ED31CC">
          <w:rPr>
            <w:rStyle w:val="Hyperlink"/>
            <w:noProof/>
          </w:rPr>
          <w:t>Cat Nip Art</w:t>
        </w:r>
        <w:r w:rsidR="00F171FF">
          <w:rPr>
            <w:noProof/>
            <w:webHidden/>
          </w:rPr>
          <w:tab/>
        </w:r>
        <w:r w:rsidR="00F171FF">
          <w:rPr>
            <w:noProof/>
            <w:webHidden/>
          </w:rPr>
          <w:fldChar w:fldCharType="begin"/>
        </w:r>
        <w:r w:rsidR="00F171FF">
          <w:rPr>
            <w:noProof/>
            <w:webHidden/>
          </w:rPr>
          <w:instrText xml:space="preserve"> PAGEREF _Toc499028870 \h </w:instrText>
        </w:r>
        <w:r w:rsidR="00F171FF">
          <w:rPr>
            <w:noProof/>
            <w:webHidden/>
          </w:rPr>
        </w:r>
        <w:r w:rsidR="00F171FF">
          <w:rPr>
            <w:noProof/>
            <w:webHidden/>
          </w:rPr>
          <w:fldChar w:fldCharType="separate"/>
        </w:r>
        <w:r w:rsidR="00F171FF">
          <w:rPr>
            <w:noProof/>
            <w:webHidden/>
          </w:rPr>
          <w:t>23</w:t>
        </w:r>
        <w:r w:rsidR="00F171FF">
          <w:rPr>
            <w:noProof/>
            <w:webHidden/>
          </w:rPr>
          <w:fldChar w:fldCharType="end"/>
        </w:r>
      </w:hyperlink>
    </w:p>
    <w:p w14:paraId="7BCB1539" w14:textId="577960BE" w:rsidR="00F171FF" w:rsidRDefault="009C4C93" w:rsidP="00397FE8">
      <w:pPr>
        <w:pStyle w:val="TOC3"/>
        <w:tabs>
          <w:tab w:val="right" w:leader="dot" w:pos="9350"/>
        </w:tabs>
        <w:spacing w:line="360" w:lineRule="auto"/>
        <w:rPr>
          <w:noProof/>
        </w:rPr>
      </w:pPr>
      <w:hyperlink w:anchor="_Toc499028871" w:history="1">
        <w:r w:rsidR="00F171FF" w:rsidRPr="00ED31CC">
          <w:rPr>
            <w:rStyle w:val="Hyperlink"/>
            <w:noProof/>
          </w:rPr>
          <w:t>Base Background Asset Sprites</w:t>
        </w:r>
        <w:r w:rsidR="00F171FF">
          <w:rPr>
            <w:noProof/>
            <w:webHidden/>
          </w:rPr>
          <w:tab/>
        </w:r>
        <w:r w:rsidR="00F171FF">
          <w:rPr>
            <w:noProof/>
            <w:webHidden/>
          </w:rPr>
          <w:fldChar w:fldCharType="begin"/>
        </w:r>
        <w:r w:rsidR="00F171FF">
          <w:rPr>
            <w:noProof/>
            <w:webHidden/>
          </w:rPr>
          <w:instrText xml:space="preserve"> PAGEREF _Toc499028871 \h </w:instrText>
        </w:r>
        <w:r w:rsidR="00F171FF">
          <w:rPr>
            <w:noProof/>
            <w:webHidden/>
          </w:rPr>
        </w:r>
        <w:r w:rsidR="00F171FF">
          <w:rPr>
            <w:noProof/>
            <w:webHidden/>
          </w:rPr>
          <w:fldChar w:fldCharType="separate"/>
        </w:r>
        <w:r w:rsidR="00F171FF">
          <w:rPr>
            <w:noProof/>
            <w:webHidden/>
          </w:rPr>
          <w:t>24</w:t>
        </w:r>
        <w:r w:rsidR="00F171FF">
          <w:rPr>
            <w:noProof/>
            <w:webHidden/>
          </w:rPr>
          <w:fldChar w:fldCharType="end"/>
        </w:r>
      </w:hyperlink>
    </w:p>
    <w:p w14:paraId="38FA1E93" w14:textId="5348F5B5" w:rsidR="00F171FF" w:rsidRDefault="009C4C93" w:rsidP="00397FE8">
      <w:pPr>
        <w:pStyle w:val="TOC3"/>
        <w:tabs>
          <w:tab w:val="right" w:leader="dot" w:pos="9350"/>
        </w:tabs>
        <w:spacing w:line="360" w:lineRule="auto"/>
        <w:rPr>
          <w:noProof/>
        </w:rPr>
      </w:pPr>
      <w:hyperlink w:anchor="_Toc499028872" w:history="1">
        <w:r w:rsidR="00F171FF" w:rsidRPr="00ED31CC">
          <w:rPr>
            <w:rStyle w:val="Hyperlink"/>
            <w:noProof/>
          </w:rPr>
          <w:t>Modified Background Asset Sprites</w:t>
        </w:r>
        <w:r w:rsidR="00F171FF">
          <w:rPr>
            <w:noProof/>
            <w:webHidden/>
          </w:rPr>
          <w:tab/>
        </w:r>
        <w:r w:rsidR="00F171FF">
          <w:rPr>
            <w:noProof/>
            <w:webHidden/>
          </w:rPr>
          <w:fldChar w:fldCharType="begin"/>
        </w:r>
        <w:r w:rsidR="00F171FF">
          <w:rPr>
            <w:noProof/>
            <w:webHidden/>
          </w:rPr>
          <w:instrText xml:space="preserve"> PAGEREF _Toc499028872 \h </w:instrText>
        </w:r>
        <w:r w:rsidR="00F171FF">
          <w:rPr>
            <w:noProof/>
            <w:webHidden/>
          </w:rPr>
        </w:r>
        <w:r w:rsidR="00F171FF">
          <w:rPr>
            <w:noProof/>
            <w:webHidden/>
          </w:rPr>
          <w:fldChar w:fldCharType="separate"/>
        </w:r>
        <w:r w:rsidR="00F171FF">
          <w:rPr>
            <w:noProof/>
            <w:webHidden/>
          </w:rPr>
          <w:t>24</w:t>
        </w:r>
        <w:r w:rsidR="00F171FF">
          <w:rPr>
            <w:noProof/>
            <w:webHidden/>
          </w:rPr>
          <w:fldChar w:fldCharType="end"/>
        </w:r>
      </w:hyperlink>
    </w:p>
    <w:p w14:paraId="6E73B269" w14:textId="283D168F" w:rsidR="00F171FF" w:rsidRDefault="009C4C93" w:rsidP="00397FE8">
      <w:pPr>
        <w:pStyle w:val="TOC2"/>
        <w:tabs>
          <w:tab w:val="right" w:leader="dot" w:pos="9350"/>
        </w:tabs>
        <w:spacing w:line="360" w:lineRule="auto"/>
        <w:rPr>
          <w:noProof/>
        </w:rPr>
      </w:pPr>
      <w:hyperlink w:anchor="_Toc499028873" w:history="1">
        <w:r w:rsidR="00F171FF" w:rsidRPr="00ED31CC">
          <w:rPr>
            <w:rStyle w:val="Hyperlink"/>
            <w:noProof/>
          </w:rPr>
          <w:t>Camera/HUD/UI</w:t>
        </w:r>
        <w:r w:rsidR="00F171FF">
          <w:rPr>
            <w:noProof/>
            <w:webHidden/>
          </w:rPr>
          <w:tab/>
        </w:r>
        <w:r w:rsidR="00F171FF">
          <w:rPr>
            <w:noProof/>
            <w:webHidden/>
          </w:rPr>
          <w:fldChar w:fldCharType="begin"/>
        </w:r>
        <w:r w:rsidR="00F171FF">
          <w:rPr>
            <w:noProof/>
            <w:webHidden/>
          </w:rPr>
          <w:instrText xml:space="preserve"> PAGEREF _Toc499028873 \h </w:instrText>
        </w:r>
        <w:r w:rsidR="00F171FF">
          <w:rPr>
            <w:noProof/>
            <w:webHidden/>
          </w:rPr>
        </w:r>
        <w:r w:rsidR="00F171FF">
          <w:rPr>
            <w:noProof/>
            <w:webHidden/>
          </w:rPr>
          <w:fldChar w:fldCharType="separate"/>
        </w:r>
        <w:r w:rsidR="00F171FF">
          <w:rPr>
            <w:noProof/>
            <w:webHidden/>
          </w:rPr>
          <w:t>25</w:t>
        </w:r>
        <w:r w:rsidR="00F171FF">
          <w:rPr>
            <w:noProof/>
            <w:webHidden/>
          </w:rPr>
          <w:fldChar w:fldCharType="end"/>
        </w:r>
      </w:hyperlink>
    </w:p>
    <w:p w14:paraId="469FF432" w14:textId="78F7531C" w:rsidR="00397FE8" w:rsidRDefault="00F171FF" w:rsidP="00F171FF">
      <w:r>
        <w:fldChar w:fldCharType="end"/>
      </w:r>
      <w:bookmarkStart w:id="60" w:name="_Toc499028841"/>
    </w:p>
    <w:p w14:paraId="433C4631" w14:textId="61EA3F13" w:rsidR="00397FE8" w:rsidRDefault="00397FE8" w:rsidP="00F171FF"/>
    <w:p w14:paraId="7282AED7" w14:textId="36AC96A9" w:rsidR="00397FE8" w:rsidRDefault="00397FE8" w:rsidP="00F171FF"/>
    <w:p w14:paraId="161CAFBB" w14:textId="0E69F836" w:rsidR="00397FE8" w:rsidRDefault="00397FE8" w:rsidP="00F171FF"/>
    <w:p w14:paraId="1263F860" w14:textId="579DEB9A" w:rsidR="00397FE8" w:rsidRDefault="00397FE8" w:rsidP="00F171FF"/>
    <w:p w14:paraId="606445BD" w14:textId="40809C92" w:rsidR="00397FE8" w:rsidRDefault="00397FE8" w:rsidP="00F171FF"/>
    <w:p w14:paraId="2103647C" w14:textId="4F8DAA2C" w:rsidR="00397FE8" w:rsidRDefault="00397FE8" w:rsidP="00F171FF"/>
    <w:p w14:paraId="08C649EE" w14:textId="095EA371" w:rsidR="00397FE8" w:rsidRDefault="00397FE8" w:rsidP="00F171FF"/>
    <w:p w14:paraId="0EB0EDD6" w14:textId="3471A722" w:rsidR="00397FE8" w:rsidRDefault="00397FE8" w:rsidP="00F171FF"/>
    <w:p w14:paraId="07258930" w14:textId="1015AABF" w:rsidR="00397FE8" w:rsidRDefault="00397FE8" w:rsidP="00F171FF"/>
    <w:p w14:paraId="2A441BC2" w14:textId="5D8FD9BF" w:rsidR="00397FE8" w:rsidRDefault="00397FE8" w:rsidP="00F171FF"/>
    <w:p w14:paraId="72A15112" w14:textId="12B2355B" w:rsidR="00397FE8" w:rsidRDefault="00397FE8" w:rsidP="00F171FF"/>
    <w:p w14:paraId="59B59DC1" w14:textId="6A6528FF" w:rsidR="00397FE8" w:rsidRDefault="00397FE8" w:rsidP="00F171FF"/>
    <w:p w14:paraId="45E2A836" w14:textId="4E93981E" w:rsidR="00397FE8" w:rsidRDefault="00397FE8" w:rsidP="00F171FF"/>
    <w:p w14:paraId="0F3F9323" w14:textId="07144D1A" w:rsidR="00397FE8" w:rsidRDefault="00397FE8" w:rsidP="00F171FF"/>
    <w:p w14:paraId="30DE89C1" w14:textId="17247095" w:rsidR="00397FE8" w:rsidRDefault="00397FE8" w:rsidP="00F171FF"/>
    <w:p w14:paraId="6BFFB6B4" w14:textId="77777777" w:rsidR="00397FE8" w:rsidRDefault="00397FE8" w:rsidP="00F171FF"/>
    <w:p w14:paraId="486E21FB" w14:textId="514E5F04" w:rsidR="0004716E" w:rsidRDefault="0004716E" w:rsidP="00397FE8">
      <w:pPr>
        <w:pStyle w:val="Heading2"/>
      </w:pPr>
      <w:bookmarkStart w:id="61" w:name="_Toc499029196"/>
      <w:bookmarkStart w:id="62" w:name="_Toc499030920"/>
      <w:r>
        <w:lastRenderedPageBreak/>
        <w:t>Player’s Objective</w:t>
      </w:r>
      <w:bookmarkEnd w:id="60"/>
      <w:bookmarkEnd w:id="61"/>
      <w:bookmarkEnd w:id="62"/>
    </w:p>
    <w:p w14:paraId="441A8362" w14:textId="5789F24D" w:rsidR="0004716E" w:rsidRDefault="0004716E" w:rsidP="0004716E">
      <w:pPr>
        <w:pStyle w:val="Heading3"/>
      </w:pPr>
      <w:bookmarkStart w:id="63" w:name="_Toc499028842"/>
      <w:bookmarkStart w:id="64" w:name="_Toc499029197"/>
      <w:bookmarkStart w:id="65" w:name="_Toc499030921"/>
      <w:r>
        <w:t>Primary Objective</w:t>
      </w:r>
      <w:bookmarkEnd w:id="63"/>
      <w:bookmarkEnd w:id="64"/>
      <w:bookmarkEnd w:id="65"/>
    </w:p>
    <w:p w14:paraId="482F2157" w14:textId="5A14D8AB" w:rsidR="0004716E" w:rsidRDefault="0004716E" w:rsidP="00CD7A69">
      <w:pPr>
        <w:pStyle w:val="ListParagraph"/>
        <w:numPr>
          <w:ilvl w:val="0"/>
          <w:numId w:val="23"/>
        </w:numPr>
      </w:pPr>
      <w:r>
        <w:t>Two cats meet each other on the same node to beat any level.</w:t>
      </w:r>
    </w:p>
    <w:p w14:paraId="531EDF2B" w14:textId="2C2F7A6C" w:rsidR="0004716E" w:rsidRDefault="0004716E" w:rsidP="0004716E">
      <w:pPr>
        <w:pStyle w:val="Heading3"/>
      </w:pPr>
      <w:bookmarkStart w:id="66" w:name="_Toc499028843"/>
      <w:bookmarkStart w:id="67" w:name="_Toc499029198"/>
      <w:bookmarkStart w:id="68" w:name="_Toc499030922"/>
      <w:r>
        <w:t>Secondary Objective</w:t>
      </w:r>
      <w:bookmarkEnd w:id="66"/>
      <w:bookmarkEnd w:id="67"/>
      <w:bookmarkEnd w:id="68"/>
    </w:p>
    <w:p w14:paraId="61A0146D" w14:textId="46757305" w:rsidR="0004716E" w:rsidRDefault="0004716E" w:rsidP="00CD7A69">
      <w:pPr>
        <w:pStyle w:val="ListParagraph"/>
        <w:numPr>
          <w:ilvl w:val="0"/>
          <w:numId w:val="22"/>
        </w:numPr>
      </w:pPr>
      <w:r>
        <w:t>Beat each level using as little turns as possible.</w:t>
      </w:r>
    </w:p>
    <w:p w14:paraId="59EE808B" w14:textId="58A89F43" w:rsidR="00426FB6" w:rsidRDefault="00426FB6" w:rsidP="00426FB6">
      <w:pPr>
        <w:pStyle w:val="Heading2"/>
      </w:pPr>
      <w:bookmarkStart w:id="69" w:name="_Toc499028844"/>
      <w:bookmarkStart w:id="70" w:name="_Toc499029199"/>
      <w:bookmarkStart w:id="71" w:name="_Toc499030923"/>
      <w:r>
        <w:t>Controls</w:t>
      </w:r>
      <w:bookmarkEnd w:id="69"/>
      <w:bookmarkEnd w:id="70"/>
      <w:bookmarkEnd w:id="71"/>
    </w:p>
    <w:p w14:paraId="625C9F0C" w14:textId="341BE6DD" w:rsidR="00426FB6" w:rsidRDefault="00426FB6" w:rsidP="00CD7A69">
      <w:pPr>
        <w:pStyle w:val="ListParagraph"/>
        <w:numPr>
          <w:ilvl w:val="0"/>
          <w:numId w:val="21"/>
        </w:numPr>
      </w:pPr>
      <w:r>
        <w:t xml:space="preserve">Tap &amp; Drag – The player’s only input is tapping and dragging. The player can only drag cats across one node at a time and can only move one cat per turn. </w:t>
      </w:r>
    </w:p>
    <w:p w14:paraId="2D7479FD" w14:textId="07F3632D" w:rsidR="00945E5E" w:rsidRDefault="00945E5E" w:rsidP="00945E5E">
      <w:pPr>
        <w:pStyle w:val="Heading2"/>
      </w:pPr>
      <w:bookmarkStart w:id="72" w:name="_Toc499030924"/>
      <w:r>
        <w:rPr>
          <w:noProof/>
        </w:rPr>
        <w:drawing>
          <wp:anchor distT="0" distB="0" distL="114300" distR="114300" simplePos="0" relativeHeight="251888128" behindDoc="0" locked="0" layoutInCell="1" allowOverlap="1" wp14:anchorId="2671FBBF" wp14:editId="1F30769D">
            <wp:simplePos x="0" y="0"/>
            <wp:positionH relativeFrom="margin">
              <wp:posOffset>-53340</wp:posOffset>
            </wp:positionH>
            <wp:positionV relativeFrom="page">
              <wp:posOffset>3391535</wp:posOffset>
            </wp:positionV>
            <wp:extent cx="3487420" cy="2988945"/>
            <wp:effectExtent l="0" t="0" r="0" b="190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nterfac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87420" cy="2988945"/>
                    </a:xfrm>
                    <a:prstGeom prst="rect">
                      <a:avLst/>
                    </a:prstGeom>
                  </pic:spPr>
                </pic:pic>
              </a:graphicData>
            </a:graphic>
            <wp14:sizeRelH relativeFrom="margin">
              <wp14:pctWidth>0</wp14:pctWidth>
            </wp14:sizeRelH>
            <wp14:sizeRelV relativeFrom="margin">
              <wp14:pctHeight>0</wp14:pctHeight>
            </wp14:sizeRelV>
          </wp:anchor>
        </w:drawing>
      </w:r>
      <w:r>
        <w:t>Interface</w:t>
      </w:r>
      <w:bookmarkEnd w:id="72"/>
    </w:p>
    <w:p w14:paraId="695F3968" w14:textId="534FB36F" w:rsidR="00945E5E" w:rsidRPr="00945E5E" w:rsidRDefault="00945E5E" w:rsidP="00945E5E"/>
    <w:p w14:paraId="2AC2F071" w14:textId="77777777" w:rsidR="00945E5E" w:rsidRDefault="00945E5E" w:rsidP="00F93132"/>
    <w:p w14:paraId="39FFE665" w14:textId="77777777" w:rsidR="00945E5E" w:rsidRDefault="00945E5E" w:rsidP="00F93132"/>
    <w:p w14:paraId="67A63536" w14:textId="77777777" w:rsidR="00945E5E" w:rsidRDefault="00945E5E" w:rsidP="00F93132"/>
    <w:p w14:paraId="5086432D" w14:textId="77777777" w:rsidR="00945E5E" w:rsidRDefault="00945E5E" w:rsidP="00F93132"/>
    <w:p w14:paraId="051F24EC" w14:textId="77777777" w:rsidR="00945E5E" w:rsidRDefault="00945E5E" w:rsidP="00F93132"/>
    <w:p w14:paraId="31E576C0" w14:textId="77777777" w:rsidR="00945E5E" w:rsidRDefault="00945E5E" w:rsidP="00F93132"/>
    <w:p w14:paraId="5DAFE535" w14:textId="77777777" w:rsidR="00945E5E" w:rsidRDefault="00945E5E" w:rsidP="00F93132"/>
    <w:p w14:paraId="280B02AD" w14:textId="77777777" w:rsidR="00945E5E" w:rsidRDefault="00945E5E" w:rsidP="00F93132"/>
    <w:p w14:paraId="687CD99C" w14:textId="2F301C04" w:rsidR="00945E5E" w:rsidRDefault="00945E5E" w:rsidP="00F93132">
      <w:r>
        <w:rPr>
          <w:noProof/>
        </w:rPr>
        <mc:AlternateContent>
          <mc:Choice Requires="wps">
            <w:drawing>
              <wp:anchor distT="0" distB="0" distL="114300" distR="114300" simplePos="0" relativeHeight="251887104" behindDoc="0" locked="0" layoutInCell="1" allowOverlap="1" wp14:anchorId="2D054CA9" wp14:editId="21432088">
                <wp:simplePos x="0" y="0"/>
                <wp:positionH relativeFrom="margin">
                  <wp:align>left</wp:align>
                </wp:positionH>
                <wp:positionV relativeFrom="page">
                  <wp:posOffset>6377940</wp:posOffset>
                </wp:positionV>
                <wp:extent cx="2019935" cy="266700"/>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019935" cy="266700"/>
                        </a:xfrm>
                        <a:prstGeom prst="rect">
                          <a:avLst/>
                        </a:prstGeom>
                        <a:solidFill>
                          <a:prstClr val="white"/>
                        </a:solidFill>
                        <a:ln>
                          <a:noFill/>
                        </a:ln>
                      </wps:spPr>
                      <wps:txbx>
                        <w:txbxContent>
                          <w:p w14:paraId="1CD98032" w14:textId="11CE7241" w:rsidR="00945E5E" w:rsidRPr="00A97F51" w:rsidRDefault="00945E5E" w:rsidP="00945E5E">
                            <w:pPr>
                              <w:pStyle w:val="Caption"/>
                              <w:rPr>
                                <w:noProof/>
                                <w:color w:val="808080" w:themeColor="accent4"/>
                                <w:sz w:val="24"/>
                                <w:szCs w:val="22"/>
                              </w:rPr>
                            </w:pPr>
                            <w:bookmarkStart w:id="73" w:name="_Toc499031026"/>
                            <w:r>
                              <w:t xml:space="preserve">Figure </w:t>
                            </w:r>
                            <w:fldSimple w:instr=" SEQ Figure \* ARABIC ">
                              <w:r w:rsidR="00A27609">
                                <w:rPr>
                                  <w:noProof/>
                                </w:rPr>
                                <w:t>12</w:t>
                              </w:r>
                            </w:fldSimple>
                            <w:r>
                              <w:t>, Interface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054CA9" id="Text Box 58" o:spid="_x0000_s1044" type="#_x0000_t202" style="position:absolute;margin-left:0;margin-top:502.2pt;width:159.05pt;height:21pt;z-index:25188710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" stroked="f">
                <v:textbox style="mso-fit-shape-to-text:t" inset="0,0,0,0">
                  <w:txbxContent>
                    <w:p w14:paraId="1CD98032" w14:textId="11CE7241" w:rsidR="00945E5E" w:rsidRPr="00A97F51" w:rsidRDefault="00945E5E" w:rsidP="00945E5E">
                      <w:pPr>
                        <w:pStyle w:val="Caption"/>
                        <w:rPr>
                          <w:noProof/>
                          <w:color w:val="808080" w:themeColor="accent4"/>
                          <w:sz w:val="24"/>
                          <w:szCs w:val="22"/>
                        </w:rPr>
                      </w:pPr>
                      <w:bookmarkStart w:id="118" w:name="_Toc499031026"/>
                      <w:r>
                        <w:t xml:space="preserve">Figure </w:t>
                      </w:r>
                      <w:fldSimple w:instr=" SEQ Figure \* ARABIC ">
                        <w:r w:rsidR="00A27609">
                          <w:rPr>
                            <w:noProof/>
                          </w:rPr>
                          <w:t>12</w:t>
                        </w:r>
                      </w:fldSimple>
                      <w:r>
                        <w:t>, Interface</w:t>
                      </w:r>
                      <w:bookmarkEnd w:id="118"/>
                    </w:p>
                  </w:txbxContent>
                </v:textbox>
                <w10:wrap type="square" anchorx="margin" anchory="page"/>
              </v:shape>
            </w:pict>
          </mc:Fallback>
        </mc:AlternateContent>
      </w:r>
    </w:p>
    <w:p w14:paraId="116C05B4" w14:textId="77777777" w:rsidR="00945E5E" w:rsidRDefault="00945E5E" w:rsidP="00945E5E">
      <w:pPr>
        <w:pStyle w:val="NormalWeb"/>
        <w:numPr>
          <w:ilvl w:val="0"/>
          <w:numId w:val="21"/>
        </w:numPr>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A1 - Level number</w:t>
      </w:r>
    </w:p>
    <w:p w14:paraId="78239504" w14:textId="77777777" w:rsidR="00945E5E" w:rsidRDefault="00945E5E" w:rsidP="00945E5E">
      <w:pPr>
        <w:pStyle w:val="NormalWeb"/>
        <w:numPr>
          <w:ilvl w:val="0"/>
          <w:numId w:val="21"/>
        </w:numPr>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A2 - Turn counter</w:t>
      </w:r>
    </w:p>
    <w:p w14:paraId="0818B75D" w14:textId="77777777" w:rsidR="00945E5E" w:rsidRDefault="00945E5E" w:rsidP="00945E5E">
      <w:pPr>
        <w:pStyle w:val="NormalWeb"/>
        <w:numPr>
          <w:ilvl w:val="0"/>
          <w:numId w:val="21"/>
        </w:numPr>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A3 - Spot indicating where the adjacent cat will move next</w:t>
      </w:r>
    </w:p>
    <w:p w14:paraId="373F1678" w14:textId="77777777" w:rsidR="00945E5E" w:rsidRDefault="00945E5E" w:rsidP="00945E5E">
      <w:pPr>
        <w:pStyle w:val="NormalWeb"/>
        <w:numPr>
          <w:ilvl w:val="0"/>
          <w:numId w:val="21"/>
        </w:numPr>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A4 - Water obstacle that blocks dog's line of sight and cats/dogs path.</w:t>
      </w:r>
    </w:p>
    <w:p w14:paraId="0A4DCF77" w14:textId="77777777" w:rsidR="00945E5E" w:rsidRDefault="00945E5E" w:rsidP="00945E5E">
      <w:pPr>
        <w:pStyle w:val="NormalWeb"/>
        <w:numPr>
          <w:ilvl w:val="0"/>
          <w:numId w:val="21"/>
        </w:numPr>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A5 - Leak to stand on to toggle the water flow.</w:t>
      </w:r>
    </w:p>
    <w:p w14:paraId="661CC1D9" w14:textId="77777777" w:rsidR="00945E5E" w:rsidRDefault="00945E5E" w:rsidP="00945E5E">
      <w:pPr>
        <w:pStyle w:val="NormalWeb"/>
        <w:numPr>
          <w:ilvl w:val="0"/>
          <w:numId w:val="21"/>
        </w:numPr>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A6 - Box that cats can use to hide from the dog's line of sight.</w:t>
      </w:r>
    </w:p>
    <w:p w14:paraId="1E163A71" w14:textId="2C615CBD" w:rsidR="00F93132" w:rsidRPr="00945E5E" w:rsidRDefault="00945E5E" w:rsidP="00945E5E">
      <w:pPr>
        <w:pStyle w:val="NormalWeb"/>
        <w:numPr>
          <w:ilvl w:val="0"/>
          <w:numId w:val="21"/>
        </w:numPr>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A7 - Catnip collectible</w:t>
      </w:r>
      <w:r w:rsidR="00F93132">
        <w:br w:type="page"/>
      </w:r>
    </w:p>
    <w:p w14:paraId="78525A83" w14:textId="5F5AE8A6" w:rsidR="00D90766" w:rsidRDefault="00D90766" w:rsidP="00426FB6">
      <w:pPr>
        <w:pStyle w:val="Heading2"/>
      </w:pPr>
      <w:bookmarkStart w:id="74" w:name="_Toc499028845"/>
      <w:bookmarkStart w:id="75" w:name="_Toc499029200"/>
      <w:bookmarkStart w:id="76" w:name="_Toc499030925"/>
      <w:r>
        <w:lastRenderedPageBreak/>
        <w:t>Nodes and the Laser Pointer</w:t>
      </w:r>
      <w:bookmarkEnd w:id="74"/>
      <w:bookmarkEnd w:id="75"/>
      <w:bookmarkEnd w:id="76"/>
    </w:p>
    <w:p w14:paraId="37986E7F" w14:textId="1954E1BB" w:rsidR="00ED5727" w:rsidRDefault="00D90766" w:rsidP="00CD7A69">
      <w:pPr>
        <w:pStyle w:val="ListParagraph"/>
        <w:numPr>
          <w:ilvl w:val="0"/>
          <w:numId w:val="20"/>
        </w:numPr>
      </w:pPr>
      <w:r>
        <w:t>Cats can only move on connected and unblocked nodes.</w:t>
      </w:r>
    </w:p>
    <w:p w14:paraId="1AD7B2C9" w14:textId="728EE709" w:rsidR="00ED5727" w:rsidRDefault="00D4519C" w:rsidP="00CD7A69">
      <w:pPr>
        <w:pStyle w:val="ListParagraph"/>
        <w:numPr>
          <w:ilvl w:val="0"/>
          <w:numId w:val="20"/>
        </w:numPr>
      </w:pPr>
      <w:r>
        <w:t>Dogs</w:t>
      </w:r>
      <w:r w:rsidR="00D90766">
        <w:t xml:space="preserve"> can only move on connected and unblocked nodes</w:t>
      </w:r>
      <w:r w:rsidR="00ED5727">
        <w:t>.</w:t>
      </w:r>
    </w:p>
    <w:p w14:paraId="3DC5D846" w14:textId="1C5C2C5A" w:rsidR="00D90766" w:rsidRDefault="00D90766" w:rsidP="00CD7A69">
      <w:pPr>
        <w:pStyle w:val="ListParagraph"/>
        <w:numPr>
          <w:ilvl w:val="0"/>
          <w:numId w:val="20"/>
        </w:numPr>
      </w:pPr>
      <w:r>
        <w:t>The player controls the cat through selecting [tapping] on a cat and dragging to an adjacent node [con</w:t>
      </w:r>
      <w:r w:rsidR="00ED5727">
        <w:t>trolled through a laser pointer</w:t>
      </w:r>
      <w:r>
        <w:t>]</w:t>
      </w:r>
      <w:r w:rsidR="00ED5727">
        <w:t>.</w:t>
      </w:r>
    </w:p>
    <w:p w14:paraId="1A14B7CE" w14:textId="42BEF308" w:rsidR="0004716E" w:rsidRDefault="0004716E" w:rsidP="00770A08">
      <w:pPr>
        <w:pStyle w:val="Heading3"/>
      </w:pPr>
      <w:bookmarkStart w:id="77" w:name="_Toc499028846"/>
      <w:bookmarkStart w:id="78" w:name="_Toc499029201"/>
      <w:bookmarkStart w:id="79" w:name="_Toc499030926"/>
      <w:r>
        <w:t>Node Placement</w:t>
      </w:r>
      <w:bookmarkEnd w:id="77"/>
      <w:bookmarkEnd w:id="78"/>
      <w:bookmarkEnd w:id="79"/>
    </w:p>
    <w:p w14:paraId="77ED4F6A" w14:textId="316811FE" w:rsidR="00F93132" w:rsidRDefault="00F93132" w:rsidP="00F93132">
      <w:pPr>
        <w:spacing w:after="120" w:line="264" w:lineRule="auto"/>
      </w:pPr>
      <w:r>
        <w:rPr>
          <w:noProof/>
        </w:rPr>
        <w:drawing>
          <wp:anchor distT="0" distB="0" distL="114300" distR="114300" simplePos="0" relativeHeight="251704832" behindDoc="0" locked="0" layoutInCell="1" allowOverlap="1" wp14:anchorId="585F213E" wp14:editId="0C552232">
            <wp:simplePos x="0" y="0"/>
            <wp:positionH relativeFrom="margin">
              <wp:align>center</wp:align>
            </wp:positionH>
            <wp:positionV relativeFrom="page">
              <wp:posOffset>2358818</wp:posOffset>
            </wp:positionV>
            <wp:extent cx="4285615" cy="1028065"/>
            <wp:effectExtent l="0" t="0" r="635" b="63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285615" cy="1028065"/>
                    </a:xfrm>
                    <a:prstGeom prst="rect">
                      <a:avLst/>
                    </a:prstGeom>
                  </pic:spPr>
                </pic:pic>
              </a:graphicData>
            </a:graphic>
          </wp:anchor>
        </w:drawing>
      </w:r>
    </w:p>
    <w:p w14:paraId="0ACC22DD" w14:textId="65B291D3" w:rsidR="00F93132" w:rsidRDefault="00F93132" w:rsidP="00F93132">
      <w:pPr>
        <w:spacing w:after="120" w:line="264" w:lineRule="auto"/>
      </w:pPr>
    </w:p>
    <w:p w14:paraId="4B3CF130" w14:textId="77777777" w:rsidR="00F93132" w:rsidRDefault="00F93132" w:rsidP="00F93132">
      <w:pPr>
        <w:spacing w:after="120" w:line="264" w:lineRule="auto"/>
      </w:pPr>
    </w:p>
    <w:p w14:paraId="6F679A9D" w14:textId="16D19B5F" w:rsidR="00F93132" w:rsidRDefault="00F93132" w:rsidP="00F93132">
      <w:pPr>
        <w:spacing w:after="120" w:line="264" w:lineRule="auto"/>
      </w:pPr>
    </w:p>
    <w:p w14:paraId="425B35A3" w14:textId="008711CC" w:rsidR="00EC0A23" w:rsidRDefault="00B80873" w:rsidP="00F93132">
      <w:pPr>
        <w:spacing w:after="120" w:line="264" w:lineRule="auto"/>
      </w:pPr>
      <w:r>
        <w:rPr>
          <w:noProof/>
        </w:rPr>
        <mc:AlternateContent>
          <mc:Choice Requires="wps">
            <w:drawing>
              <wp:anchor distT="0" distB="0" distL="114300" distR="114300" simplePos="0" relativeHeight="251830784" behindDoc="0" locked="0" layoutInCell="1" allowOverlap="1" wp14:anchorId="57341759" wp14:editId="49EDB44C">
                <wp:simplePos x="0" y="0"/>
                <wp:positionH relativeFrom="column">
                  <wp:posOffset>829310</wp:posOffset>
                </wp:positionH>
                <wp:positionV relativeFrom="paragraph">
                  <wp:posOffset>43180</wp:posOffset>
                </wp:positionV>
                <wp:extent cx="4285615" cy="201930"/>
                <wp:effectExtent l="0" t="0" r="635" b="7620"/>
                <wp:wrapSquare wrapText="bothSides"/>
                <wp:docPr id="108" name="Text Box 108"/>
                <wp:cNvGraphicFramePr/>
                <a:graphic xmlns:a="http://schemas.openxmlformats.org/drawingml/2006/main">
                  <a:graphicData uri="http://schemas.microsoft.com/office/word/2010/wordprocessingShape">
                    <wps:wsp>
                      <wps:cNvSpPr txBox="1"/>
                      <wps:spPr>
                        <a:xfrm>
                          <a:off x="0" y="0"/>
                          <a:ext cx="4285615" cy="201930"/>
                        </a:xfrm>
                        <a:prstGeom prst="rect">
                          <a:avLst/>
                        </a:prstGeom>
                        <a:solidFill>
                          <a:prstClr val="white"/>
                        </a:solidFill>
                        <a:ln>
                          <a:noFill/>
                        </a:ln>
                      </wps:spPr>
                      <wps:txbx>
                        <w:txbxContent>
                          <w:p w14:paraId="106F26E8" w14:textId="699AC8D6" w:rsidR="00945E5E" w:rsidRDefault="00945E5E" w:rsidP="00F85D4C">
                            <w:pPr>
                              <w:pStyle w:val="Caption"/>
                              <w:rPr>
                                <w:noProof/>
                              </w:rPr>
                            </w:pPr>
                            <w:bookmarkStart w:id="80" w:name="_Toc499027636"/>
                            <w:bookmarkStart w:id="81" w:name="_Toc499028668"/>
                            <w:bookmarkStart w:id="82" w:name="_Toc499031027"/>
                            <w:r>
                              <w:t xml:space="preserve">Figure </w:t>
                            </w:r>
                            <w:fldSimple w:instr=" SEQ Figure \* ARABIC ">
                              <w:r w:rsidR="00A27609">
                                <w:rPr>
                                  <w:noProof/>
                                </w:rPr>
                                <w:t>13</w:t>
                              </w:r>
                              <w:bookmarkEnd w:id="80"/>
                            </w:fldSimple>
                            <w:r>
                              <w:t>, Node Connection Script</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41759" id="Text Box 108" o:spid="_x0000_s1045" type="#_x0000_t202" style="position:absolute;margin-left:65.3pt;margin-top:3.4pt;width:337.45pt;height:15.9pt;z-index:251830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" stroked="f">
                <v:textbox inset="0,0,0,0">
                  <w:txbxContent>
                    <w:p w14:paraId="106F26E8" w14:textId="699AC8D6" w:rsidR="00945E5E" w:rsidRDefault="00945E5E" w:rsidP="00F85D4C">
                      <w:pPr>
                        <w:pStyle w:val="Caption"/>
                        <w:rPr>
                          <w:noProof/>
                        </w:rPr>
                      </w:pPr>
                      <w:bookmarkStart w:id="128" w:name="_Toc499027636"/>
                      <w:bookmarkStart w:id="129" w:name="_Toc499028668"/>
                      <w:bookmarkStart w:id="130" w:name="_Toc499031027"/>
                      <w:r>
                        <w:t xml:space="preserve">Figure </w:t>
                      </w:r>
                      <w:fldSimple w:instr=" SEQ Figure \* ARABIC ">
                        <w:r w:rsidR="00A27609">
                          <w:rPr>
                            <w:noProof/>
                          </w:rPr>
                          <w:t>13</w:t>
                        </w:r>
                        <w:bookmarkEnd w:id="128"/>
                      </w:fldSimple>
                      <w:r>
                        <w:t>, Node Connection Script</w:t>
                      </w:r>
                      <w:bookmarkEnd w:id="129"/>
                      <w:bookmarkEnd w:id="130"/>
                    </w:p>
                  </w:txbxContent>
                </v:textbox>
                <w10:wrap type="square"/>
              </v:shape>
            </w:pict>
          </mc:Fallback>
        </mc:AlternateContent>
      </w:r>
    </w:p>
    <w:p w14:paraId="04BE49CB" w14:textId="45BB53AD" w:rsidR="00EC0A23" w:rsidRDefault="00EC0A23" w:rsidP="00CD7A69">
      <w:pPr>
        <w:pStyle w:val="ListParagraph"/>
        <w:numPr>
          <w:ilvl w:val="1"/>
          <w:numId w:val="8"/>
        </w:numPr>
        <w:spacing w:after="120" w:line="264" w:lineRule="auto"/>
      </w:pPr>
      <w:r>
        <w:t>Each node has a Node</w:t>
      </w:r>
      <w:r w:rsidR="00611BFA">
        <w:t xml:space="preserve"> </w:t>
      </w:r>
      <w:r>
        <w:t>Connection script, indicating how nodes in the level are connected.</w:t>
      </w:r>
      <w:r w:rsidRPr="00317E89">
        <w:rPr>
          <w:noProof/>
        </w:rPr>
        <w:t xml:space="preserve"> </w:t>
      </w:r>
    </w:p>
    <w:p w14:paraId="4C4800D3" w14:textId="6FABCE98" w:rsidR="00EC0A23" w:rsidRPr="00EC0A23" w:rsidRDefault="00EC0A23" w:rsidP="00CD7A69">
      <w:pPr>
        <w:pStyle w:val="ListParagraph"/>
        <w:numPr>
          <w:ilvl w:val="1"/>
          <w:numId w:val="8"/>
        </w:numPr>
        <w:spacing w:after="120" w:line="264" w:lineRule="auto"/>
      </w:pPr>
      <w:r>
        <w:t xml:space="preserve">When editing the level, check each </w:t>
      </w:r>
      <w:r w:rsidR="00611BFA">
        <w:t>Node Connection</w:t>
      </w:r>
      <w:r>
        <w:t xml:space="preserve"> and put proper node object into the script according to the level layout.</w:t>
      </w:r>
    </w:p>
    <w:p w14:paraId="27DC1D59" w14:textId="4170CE1A" w:rsidR="0004716E" w:rsidRDefault="0004716E" w:rsidP="00CD7A69">
      <w:pPr>
        <w:pStyle w:val="ListParagraph"/>
        <w:numPr>
          <w:ilvl w:val="1"/>
          <w:numId w:val="7"/>
        </w:numPr>
      </w:pPr>
      <w:r>
        <w:t xml:space="preserve">All nodes are </w:t>
      </w:r>
      <w:r w:rsidR="00292204">
        <w:t>a minimum of 2.5</w:t>
      </w:r>
      <w:r>
        <w:t xml:space="preserve"> apart on the x-axis.</w:t>
      </w:r>
    </w:p>
    <w:p w14:paraId="425EAC0F" w14:textId="31B4BD0B" w:rsidR="0004716E" w:rsidRDefault="0004716E" w:rsidP="00CD7A69">
      <w:pPr>
        <w:pStyle w:val="ListParagraph"/>
        <w:numPr>
          <w:ilvl w:val="1"/>
          <w:numId w:val="7"/>
        </w:numPr>
      </w:pPr>
      <w:r>
        <w:t xml:space="preserve">All nodes are </w:t>
      </w:r>
      <w:r w:rsidR="00292204">
        <w:t xml:space="preserve">a minimum of </w:t>
      </w:r>
      <w:r>
        <w:t>2.5 apart on the y-axis.</w:t>
      </w:r>
    </w:p>
    <w:p w14:paraId="171E45F3" w14:textId="65C4BF51" w:rsidR="0004716E" w:rsidRDefault="0004716E" w:rsidP="00CD7A69">
      <w:pPr>
        <w:pStyle w:val="ListParagraph"/>
        <w:numPr>
          <w:ilvl w:val="1"/>
          <w:numId w:val="7"/>
        </w:numPr>
      </w:pPr>
      <w:r>
        <w:t>No node should be placed at the top of the screen</w:t>
      </w:r>
      <w:r w:rsidR="00292204">
        <w:t>, otherwise it will block the UI</w:t>
      </w:r>
      <w:r>
        <w:t>.</w:t>
      </w:r>
    </w:p>
    <w:p w14:paraId="7C8DDA33" w14:textId="7C9BF1F6" w:rsidR="009D0596" w:rsidRDefault="009D0596" w:rsidP="009D0596">
      <w:r>
        <w:br w:type="page"/>
      </w:r>
    </w:p>
    <w:p w14:paraId="7253539B" w14:textId="3C8FDED7" w:rsidR="00D90766" w:rsidRDefault="00D90766" w:rsidP="0004716E">
      <w:pPr>
        <w:pStyle w:val="Heading2"/>
      </w:pPr>
      <w:bookmarkStart w:id="83" w:name="_Toc499028847"/>
      <w:bookmarkStart w:id="84" w:name="_Toc499029202"/>
      <w:bookmarkStart w:id="85" w:name="_Toc499030927"/>
      <w:r>
        <w:lastRenderedPageBreak/>
        <w:t>Cats</w:t>
      </w:r>
      <w:bookmarkEnd w:id="83"/>
      <w:bookmarkEnd w:id="84"/>
      <w:bookmarkEnd w:id="85"/>
    </w:p>
    <w:p w14:paraId="41032E8C" w14:textId="159472EE" w:rsidR="00D90766" w:rsidRDefault="00D90766" w:rsidP="00CD7A69">
      <w:pPr>
        <w:pStyle w:val="ListParagraph"/>
        <w:numPr>
          <w:ilvl w:val="0"/>
          <w:numId w:val="6"/>
        </w:numPr>
      </w:pPr>
      <w:r>
        <w:t xml:space="preserve">Two cats must go to the same node to beat any level. </w:t>
      </w:r>
    </w:p>
    <w:p w14:paraId="7D518315" w14:textId="5621C5B7" w:rsidR="00D90766" w:rsidRDefault="00D90766" w:rsidP="00CD7A69">
      <w:pPr>
        <w:pStyle w:val="ListParagraph"/>
        <w:numPr>
          <w:ilvl w:val="0"/>
          <w:numId w:val="6"/>
        </w:numPr>
      </w:pPr>
      <w:r>
        <w:t>If a cat cannot be reached by another then the player does not pass that level.</w:t>
      </w:r>
    </w:p>
    <w:p w14:paraId="54ECD022" w14:textId="58E261EA" w:rsidR="00770A08" w:rsidRDefault="00D90766" w:rsidP="00CD7A69">
      <w:pPr>
        <w:pStyle w:val="ListParagraph"/>
        <w:numPr>
          <w:ilvl w:val="0"/>
          <w:numId w:val="6"/>
        </w:numPr>
      </w:pPr>
      <w:r>
        <w:t xml:space="preserve">If a cat </w:t>
      </w:r>
      <w:r w:rsidR="00D4519C">
        <w:t>dies,</w:t>
      </w:r>
      <w:r>
        <w:t xml:space="preserve"> then the player does not pass that level.</w:t>
      </w:r>
    </w:p>
    <w:p w14:paraId="196E2F76" w14:textId="066B0F0D" w:rsidR="00770A08" w:rsidRDefault="00D90766" w:rsidP="00CD7A69">
      <w:pPr>
        <w:pStyle w:val="ListParagraph"/>
        <w:numPr>
          <w:ilvl w:val="0"/>
          <w:numId w:val="6"/>
        </w:numPr>
      </w:pPr>
      <w:r>
        <w:t>Cats can stand</w:t>
      </w:r>
      <w:r w:rsidR="00817749">
        <w:t xml:space="preserve"> on</w:t>
      </w:r>
      <w:r>
        <w:t xml:space="preserve"> the hose, </w:t>
      </w:r>
      <w:r w:rsidR="00292204">
        <w:t>unblocking the path with water on it</w:t>
      </w:r>
      <w:r>
        <w:t>.</w:t>
      </w:r>
      <w:r w:rsidR="00770A08" w:rsidRPr="00770A08">
        <w:t xml:space="preserve"> </w:t>
      </w:r>
    </w:p>
    <w:p w14:paraId="0A2A0A18" w14:textId="44E8AEA0" w:rsidR="00770A08" w:rsidRDefault="00770A08" w:rsidP="00770A08">
      <w:pPr>
        <w:pStyle w:val="Heading3"/>
      </w:pPr>
      <w:bookmarkStart w:id="86" w:name="_Toc499028848"/>
      <w:bookmarkStart w:id="87" w:name="_Toc499029203"/>
      <w:bookmarkStart w:id="88" w:name="_Toc499030928"/>
      <w:r>
        <w:t>Cat Conveyance</w:t>
      </w:r>
      <w:bookmarkEnd w:id="86"/>
      <w:bookmarkEnd w:id="87"/>
      <w:bookmarkEnd w:id="88"/>
    </w:p>
    <w:p w14:paraId="5C257124" w14:textId="3B2E4049" w:rsidR="00770A08" w:rsidRDefault="00770A08" w:rsidP="00CD7A69">
      <w:pPr>
        <w:pStyle w:val="ListParagraph"/>
        <w:numPr>
          <w:ilvl w:val="0"/>
          <w:numId w:val="6"/>
        </w:numPr>
      </w:pPr>
      <w:r>
        <w:t>Cats will glow with a green shader effect when they are not in the line of sight of the dog.</w:t>
      </w:r>
    </w:p>
    <w:p w14:paraId="2452838B" w14:textId="33F3BA77" w:rsidR="00D90766" w:rsidRDefault="00770A08" w:rsidP="00CD7A69">
      <w:pPr>
        <w:pStyle w:val="ListParagraph"/>
        <w:numPr>
          <w:ilvl w:val="0"/>
          <w:numId w:val="6"/>
        </w:numPr>
      </w:pPr>
      <w:r>
        <w:t>If a cat is in the line of sight of a dog the shader turns red.</w:t>
      </w:r>
    </w:p>
    <w:p w14:paraId="1AE31A95" w14:textId="2647B7AA" w:rsidR="00426FB6" w:rsidRDefault="00426FB6" w:rsidP="00426FB6">
      <w:pPr>
        <w:pStyle w:val="Heading3"/>
      </w:pPr>
      <w:bookmarkStart w:id="89" w:name="_Toc499028849"/>
      <w:bookmarkStart w:id="90" w:name="_Toc499029204"/>
      <w:bookmarkStart w:id="91" w:name="_Toc499030929"/>
      <w:r>
        <w:t>Cat Placement</w:t>
      </w:r>
      <w:bookmarkEnd w:id="89"/>
      <w:bookmarkEnd w:id="90"/>
      <w:bookmarkEnd w:id="91"/>
    </w:p>
    <w:p w14:paraId="668A5D00" w14:textId="4D761AE6" w:rsidR="009D0596" w:rsidRDefault="00F85D4C" w:rsidP="009D0596">
      <w:r>
        <w:rPr>
          <w:noProof/>
        </w:rPr>
        <mc:AlternateContent>
          <mc:Choice Requires="wps">
            <w:drawing>
              <wp:anchor distT="0" distB="0" distL="114300" distR="114300" simplePos="0" relativeHeight="251832832" behindDoc="0" locked="0" layoutInCell="1" allowOverlap="1" wp14:anchorId="46F2D0BB" wp14:editId="6C1C16B4">
                <wp:simplePos x="0" y="0"/>
                <wp:positionH relativeFrom="column">
                  <wp:posOffset>819150</wp:posOffset>
                </wp:positionH>
                <wp:positionV relativeFrom="paragraph">
                  <wp:posOffset>889000</wp:posOffset>
                </wp:positionV>
                <wp:extent cx="4305300" cy="635"/>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6FEF6156" w14:textId="2F62EDCE" w:rsidR="00945E5E" w:rsidRDefault="00945E5E" w:rsidP="00F85D4C">
                            <w:pPr>
                              <w:pStyle w:val="Caption"/>
                              <w:rPr>
                                <w:noProof/>
                              </w:rPr>
                            </w:pPr>
                            <w:bookmarkStart w:id="92" w:name="_Toc499027637"/>
                            <w:bookmarkStart w:id="93" w:name="_Toc499028669"/>
                            <w:bookmarkStart w:id="94" w:name="_Toc499031028"/>
                            <w:r>
                              <w:t xml:space="preserve">Figure </w:t>
                            </w:r>
                            <w:fldSimple w:instr=" SEQ Figure \* ARABIC ">
                              <w:r w:rsidR="00A27609">
                                <w:rPr>
                                  <w:noProof/>
                                </w:rPr>
                                <w:t>14</w:t>
                              </w:r>
                              <w:bookmarkEnd w:id="92"/>
                            </w:fldSimple>
                            <w:r>
                              <w:t>, Player Script</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2D0BB" id="Text Box 109" o:spid="_x0000_s1046" type="#_x0000_t202" style="position:absolute;margin-left:64.5pt;margin-top:70pt;width:339pt;height:.05pt;z-index:25183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" stroked="f">
                <v:textbox style="mso-fit-shape-to-text:t" inset="0,0,0,0">
                  <w:txbxContent>
                    <w:p w14:paraId="6FEF6156" w14:textId="2F62EDCE" w:rsidR="00945E5E" w:rsidRDefault="00945E5E" w:rsidP="00F85D4C">
                      <w:pPr>
                        <w:pStyle w:val="Caption"/>
                        <w:rPr>
                          <w:noProof/>
                        </w:rPr>
                      </w:pPr>
                      <w:bookmarkStart w:id="143" w:name="_Toc499027637"/>
                      <w:bookmarkStart w:id="144" w:name="_Toc499028669"/>
                      <w:bookmarkStart w:id="145" w:name="_Toc499031028"/>
                      <w:r>
                        <w:t xml:space="preserve">Figure </w:t>
                      </w:r>
                      <w:fldSimple w:instr=" SEQ Figure \* ARABIC ">
                        <w:r w:rsidR="00A27609">
                          <w:rPr>
                            <w:noProof/>
                          </w:rPr>
                          <w:t>14</w:t>
                        </w:r>
                        <w:bookmarkEnd w:id="143"/>
                      </w:fldSimple>
                      <w:r>
                        <w:t>, Player Script</w:t>
                      </w:r>
                      <w:bookmarkEnd w:id="144"/>
                      <w:bookmarkEnd w:id="145"/>
                    </w:p>
                  </w:txbxContent>
                </v:textbox>
                <w10:wrap type="square"/>
              </v:shape>
            </w:pict>
          </mc:Fallback>
        </mc:AlternateContent>
      </w:r>
      <w:r w:rsidR="00F93132">
        <w:rPr>
          <w:noProof/>
        </w:rPr>
        <w:drawing>
          <wp:anchor distT="0" distB="0" distL="114300" distR="114300" simplePos="0" relativeHeight="251705856" behindDoc="0" locked="0" layoutInCell="1" allowOverlap="1" wp14:anchorId="371B8EF6" wp14:editId="021FE1EB">
            <wp:simplePos x="0" y="0"/>
            <wp:positionH relativeFrom="margin">
              <wp:align>center</wp:align>
            </wp:positionH>
            <wp:positionV relativeFrom="page">
              <wp:posOffset>3067050</wp:posOffset>
            </wp:positionV>
            <wp:extent cx="4305300" cy="8191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05300" cy="819150"/>
                    </a:xfrm>
                    <a:prstGeom prst="rect">
                      <a:avLst/>
                    </a:prstGeom>
                  </pic:spPr>
                </pic:pic>
              </a:graphicData>
            </a:graphic>
          </wp:anchor>
        </w:drawing>
      </w:r>
    </w:p>
    <w:p w14:paraId="04A5D9D9" w14:textId="68CA555F" w:rsidR="009D0596" w:rsidRDefault="009D0596" w:rsidP="009D0596"/>
    <w:p w14:paraId="663BBE59" w14:textId="77777777" w:rsidR="00F93132" w:rsidRDefault="00F93132" w:rsidP="009D0596"/>
    <w:p w14:paraId="731780E5" w14:textId="106B4FF9" w:rsidR="009D0596" w:rsidRPr="009D0596" w:rsidRDefault="009D0596" w:rsidP="009D0596"/>
    <w:p w14:paraId="1FCA6217" w14:textId="07DAE23B" w:rsidR="009D0596" w:rsidRDefault="00EC0A23" w:rsidP="00CD7A69">
      <w:pPr>
        <w:pStyle w:val="ListParagraph"/>
        <w:numPr>
          <w:ilvl w:val="1"/>
          <w:numId w:val="8"/>
        </w:numPr>
        <w:spacing w:after="120" w:line="264" w:lineRule="auto"/>
      </w:pPr>
      <w:r>
        <w:t>Each player object has a Player script, controlling player’s movement and collision events.</w:t>
      </w:r>
      <w:r w:rsidRPr="00AA1CB3">
        <w:rPr>
          <w:noProof/>
        </w:rPr>
        <w:t xml:space="preserve"> </w:t>
      </w:r>
    </w:p>
    <w:p w14:paraId="3B1A64C1" w14:textId="0B6A02E6" w:rsidR="00EC0A23" w:rsidRDefault="00EC0A23" w:rsidP="00CD7A69">
      <w:pPr>
        <w:pStyle w:val="ListParagraph"/>
        <w:numPr>
          <w:ilvl w:val="1"/>
          <w:numId w:val="8"/>
        </w:numPr>
        <w:spacing w:after="120" w:line="264" w:lineRule="auto"/>
      </w:pPr>
      <w:r>
        <w:rPr>
          <w:noProof/>
        </w:rPr>
        <w:t>When editing the level, check each Player and put proper node object into the script according to the player’s initial position.</w:t>
      </w:r>
    </w:p>
    <w:p w14:paraId="2E6E4A21" w14:textId="0BE292FA" w:rsidR="00AB5A75" w:rsidRDefault="00485C82" w:rsidP="00CD7A69">
      <w:pPr>
        <w:pStyle w:val="ListParagraph"/>
        <w:numPr>
          <w:ilvl w:val="1"/>
          <w:numId w:val="8"/>
        </w:numPr>
        <w:spacing w:after="120" w:line="264" w:lineRule="auto"/>
      </w:pPr>
      <w:r>
        <w:t>The FX_Nip_Collect sound is on the Player script and activates when the player collects the cat nip.</w:t>
      </w:r>
    </w:p>
    <w:p w14:paraId="44539C1C" w14:textId="701BFB50" w:rsidR="009D0596" w:rsidRDefault="00F85D4C" w:rsidP="009D0596">
      <w:pPr>
        <w:spacing w:after="120" w:line="264" w:lineRule="auto"/>
      </w:pPr>
      <w:r>
        <w:rPr>
          <w:noProof/>
        </w:rPr>
        <mc:AlternateContent>
          <mc:Choice Requires="wps">
            <w:drawing>
              <wp:anchor distT="0" distB="0" distL="114300" distR="114300" simplePos="0" relativeHeight="251834880" behindDoc="0" locked="0" layoutInCell="1" allowOverlap="1" wp14:anchorId="7C85254B" wp14:editId="74CD9B31">
                <wp:simplePos x="0" y="0"/>
                <wp:positionH relativeFrom="column">
                  <wp:posOffset>765175</wp:posOffset>
                </wp:positionH>
                <wp:positionV relativeFrom="paragraph">
                  <wp:posOffset>706120</wp:posOffset>
                </wp:positionV>
                <wp:extent cx="4314825"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243A6AB2" w14:textId="5F8E8DF8" w:rsidR="00945E5E" w:rsidRDefault="00945E5E" w:rsidP="00F85D4C">
                            <w:pPr>
                              <w:pStyle w:val="Caption"/>
                              <w:rPr>
                                <w:noProof/>
                              </w:rPr>
                            </w:pPr>
                            <w:bookmarkStart w:id="95" w:name="_Toc499027638"/>
                            <w:bookmarkStart w:id="96" w:name="_Toc499028670"/>
                            <w:bookmarkStart w:id="97" w:name="_Toc499031029"/>
                            <w:r>
                              <w:t xml:space="preserve">Figure </w:t>
                            </w:r>
                            <w:fldSimple w:instr=" SEQ Figure \* ARABIC ">
                              <w:r w:rsidR="00A27609">
                                <w:rPr>
                                  <w:noProof/>
                                </w:rPr>
                                <w:t>15</w:t>
                              </w:r>
                              <w:bookmarkEnd w:id="95"/>
                            </w:fldSimple>
                            <w:r>
                              <w:t>, Glow Controller Script</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5254B" id="Text Box 110" o:spid="_x0000_s1047" type="#_x0000_t202" style="position:absolute;margin-left:60.25pt;margin-top:55.6pt;width:339.75pt;height:.05pt;z-index:25183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" stroked="f">
                <v:textbox style="mso-fit-shape-to-text:t" inset="0,0,0,0">
                  <w:txbxContent>
                    <w:p w14:paraId="243A6AB2" w14:textId="5F8E8DF8" w:rsidR="00945E5E" w:rsidRDefault="00945E5E" w:rsidP="00F85D4C">
                      <w:pPr>
                        <w:pStyle w:val="Caption"/>
                        <w:rPr>
                          <w:noProof/>
                        </w:rPr>
                      </w:pPr>
                      <w:bookmarkStart w:id="149" w:name="_Toc499027638"/>
                      <w:bookmarkStart w:id="150" w:name="_Toc499028670"/>
                      <w:bookmarkStart w:id="151" w:name="_Toc499031029"/>
                      <w:r>
                        <w:t xml:space="preserve">Figure </w:t>
                      </w:r>
                      <w:fldSimple w:instr=" SEQ Figure \* ARABIC ">
                        <w:r w:rsidR="00A27609">
                          <w:rPr>
                            <w:noProof/>
                          </w:rPr>
                          <w:t>15</w:t>
                        </w:r>
                        <w:bookmarkEnd w:id="149"/>
                      </w:fldSimple>
                      <w:r>
                        <w:t>, Glow Controller Script</w:t>
                      </w:r>
                      <w:bookmarkEnd w:id="150"/>
                      <w:bookmarkEnd w:id="151"/>
                    </w:p>
                  </w:txbxContent>
                </v:textbox>
                <w10:wrap type="square"/>
              </v:shape>
            </w:pict>
          </mc:Fallback>
        </mc:AlternateContent>
      </w:r>
      <w:r w:rsidR="00485C82">
        <w:rPr>
          <w:noProof/>
        </w:rPr>
        <w:drawing>
          <wp:anchor distT="0" distB="0" distL="114300" distR="114300" simplePos="0" relativeHeight="251706880" behindDoc="0" locked="0" layoutInCell="1" allowOverlap="1" wp14:anchorId="46B5A1F9" wp14:editId="1F5FC501">
            <wp:simplePos x="0" y="0"/>
            <wp:positionH relativeFrom="margin">
              <wp:posOffset>765190</wp:posOffset>
            </wp:positionH>
            <wp:positionV relativeFrom="page">
              <wp:posOffset>5560444</wp:posOffset>
            </wp:positionV>
            <wp:extent cx="4314825" cy="63754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314825" cy="637540"/>
                    </a:xfrm>
                    <a:prstGeom prst="rect">
                      <a:avLst/>
                    </a:prstGeom>
                  </pic:spPr>
                </pic:pic>
              </a:graphicData>
            </a:graphic>
            <wp14:sizeRelV relativeFrom="margin">
              <wp14:pctHeight>0</wp14:pctHeight>
            </wp14:sizeRelV>
          </wp:anchor>
        </w:drawing>
      </w:r>
    </w:p>
    <w:p w14:paraId="14D62CBF" w14:textId="47561B58" w:rsidR="009D0596" w:rsidRDefault="009D0596" w:rsidP="009D0596">
      <w:pPr>
        <w:spacing w:after="120" w:line="264" w:lineRule="auto"/>
      </w:pPr>
    </w:p>
    <w:p w14:paraId="2893F8AB" w14:textId="2B915035" w:rsidR="00F93132" w:rsidRDefault="00F93132" w:rsidP="009D0596">
      <w:pPr>
        <w:spacing w:after="120" w:line="264" w:lineRule="auto"/>
      </w:pPr>
    </w:p>
    <w:p w14:paraId="0E091017" w14:textId="67D7ADC6" w:rsidR="009D0596" w:rsidRDefault="009D0596" w:rsidP="009D0596">
      <w:pPr>
        <w:spacing w:after="120" w:line="264" w:lineRule="auto"/>
      </w:pPr>
    </w:p>
    <w:p w14:paraId="7E981BBF" w14:textId="3295238E" w:rsidR="00EC0A23" w:rsidRDefault="00EC0A23" w:rsidP="00CD7A69">
      <w:pPr>
        <w:pStyle w:val="ListParagraph"/>
        <w:numPr>
          <w:ilvl w:val="1"/>
          <w:numId w:val="8"/>
        </w:numPr>
        <w:spacing w:after="120" w:line="264" w:lineRule="auto"/>
      </w:pPr>
      <w:r>
        <w:rPr>
          <w:noProof/>
        </w:rPr>
        <w:t xml:space="preserve">Each player object has a </w:t>
      </w:r>
      <w:r w:rsidRPr="00AA1CB3">
        <w:rPr>
          <w:noProof/>
        </w:rPr>
        <w:t>GlowController</w:t>
      </w:r>
      <w:r>
        <w:rPr>
          <w:noProof/>
        </w:rPr>
        <w:t xml:space="preserve"> script, controlling player’s shader effect.</w:t>
      </w:r>
      <w:r w:rsidRPr="00AA1CB3">
        <w:rPr>
          <w:noProof/>
        </w:rPr>
        <w:t xml:space="preserve"> </w:t>
      </w:r>
    </w:p>
    <w:p w14:paraId="3587B4AE" w14:textId="70024D04" w:rsidR="00886C28" w:rsidRDefault="00B80873" w:rsidP="00886C28">
      <w:pPr>
        <w:pStyle w:val="Heading3"/>
      </w:pPr>
      <w:bookmarkStart w:id="98" w:name="_Toc499028850"/>
      <w:bookmarkStart w:id="99" w:name="_Toc499029205"/>
      <w:bookmarkStart w:id="100" w:name="_Toc499030930"/>
      <w:r>
        <w:t>Cat</w:t>
      </w:r>
      <w:r w:rsidR="00886C28">
        <w:t xml:space="preserve"> Sprite</w:t>
      </w:r>
      <w:bookmarkEnd w:id="98"/>
      <w:bookmarkEnd w:id="99"/>
      <w:bookmarkEnd w:id="100"/>
    </w:p>
    <w:p w14:paraId="322B4FDA" w14:textId="752F1175" w:rsidR="00886C28" w:rsidRDefault="00F85D4C" w:rsidP="00886C28">
      <w:pPr>
        <w:pStyle w:val="ListParagraph"/>
        <w:numPr>
          <w:ilvl w:val="0"/>
          <w:numId w:val="31"/>
        </w:numPr>
        <w:spacing w:after="160" w:line="259" w:lineRule="auto"/>
      </w:pPr>
      <w:r w:rsidRPr="00045FED">
        <w:rPr>
          <w:noProof/>
        </w:rPr>
        <w:drawing>
          <wp:anchor distT="0" distB="0" distL="114300" distR="114300" simplePos="0" relativeHeight="251762176" behindDoc="1" locked="0" layoutInCell="1" allowOverlap="1" wp14:anchorId="4B2BCE5D" wp14:editId="1F3D1770">
            <wp:simplePos x="0" y="0"/>
            <wp:positionH relativeFrom="margin">
              <wp:posOffset>-196540</wp:posOffset>
            </wp:positionH>
            <wp:positionV relativeFrom="paragraph">
              <wp:posOffset>230032</wp:posOffset>
            </wp:positionV>
            <wp:extent cx="1117896" cy="1117896"/>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_up.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117896" cy="1117896"/>
                    </a:xfrm>
                    <a:prstGeom prst="rect">
                      <a:avLst/>
                    </a:prstGeom>
                  </pic:spPr>
                </pic:pic>
              </a:graphicData>
            </a:graphic>
            <wp14:sizeRelH relativeFrom="margin">
              <wp14:pctWidth>0</wp14:pctWidth>
            </wp14:sizeRelH>
            <wp14:sizeRelV relativeFrom="margin">
              <wp14:pctHeight>0</wp14:pctHeight>
            </wp14:sizeRelV>
          </wp:anchor>
        </w:drawing>
      </w:r>
      <w:r w:rsidR="00886C28" w:rsidRPr="00045FED">
        <w:rPr>
          <w:noProof/>
        </w:rPr>
        <w:drawing>
          <wp:anchor distT="0" distB="0" distL="114300" distR="114300" simplePos="0" relativeHeight="251766272" behindDoc="1" locked="0" layoutInCell="1" allowOverlap="1" wp14:anchorId="400BC785" wp14:editId="0DCE3B0A">
            <wp:simplePos x="0" y="0"/>
            <wp:positionH relativeFrom="column">
              <wp:posOffset>3465830</wp:posOffset>
            </wp:positionH>
            <wp:positionV relativeFrom="paragraph">
              <wp:posOffset>215900</wp:posOffset>
            </wp:positionV>
            <wp:extent cx="1135380" cy="113538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_Still.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35380" cy="1135380"/>
                    </a:xfrm>
                    <a:prstGeom prst="rect">
                      <a:avLst/>
                    </a:prstGeom>
                  </pic:spPr>
                </pic:pic>
              </a:graphicData>
            </a:graphic>
            <wp14:sizeRelH relativeFrom="margin">
              <wp14:pctWidth>0</wp14:pctWidth>
            </wp14:sizeRelH>
            <wp14:sizeRelV relativeFrom="margin">
              <wp14:pctHeight>0</wp14:pctHeight>
            </wp14:sizeRelV>
          </wp:anchor>
        </w:drawing>
      </w:r>
      <w:r w:rsidR="00886C28" w:rsidRPr="00045FED">
        <w:rPr>
          <w:noProof/>
        </w:rPr>
        <w:drawing>
          <wp:anchor distT="0" distB="0" distL="114300" distR="114300" simplePos="0" relativeHeight="251764224" behindDoc="1" locked="0" layoutInCell="1" allowOverlap="1" wp14:anchorId="46D5E2B7" wp14:editId="72EEFE19">
            <wp:simplePos x="0" y="0"/>
            <wp:positionH relativeFrom="column">
              <wp:posOffset>2223135</wp:posOffset>
            </wp:positionH>
            <wp:positionV relativeFrom="paragraph">
              <wp:posOffset>218440</wp:posOffset>
            </wp:positionV>
            <wp:extent cx="1125220" cy="112522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_Left.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25220" cy="1125220"/>
                    </a:xfrm>
                    <a:prstGeom prst="rect">
                      <a:avLst/>
                    </a:prstGeom>
                  </pic:spPr>
                </pic:pic>
              </a:graphicData>
            </a:graphic>
            <wp14:sizeRelH relativeFrom="margin">
              <wp14:pctWidth>0</wp14:pctWidth>
            </wp14:sizeRelH>
            <wp14:sizeRelV relativeFrom="margin">
              <wp14:pctHeight>0</wp14:pctHeight>
            </wp14:sizeRelV>
          </wp:anchor>
        </w:drawing>
      </w:r>
      <w:r w:rsidR="00886C28" w:rsidRPr="00045FED">
        <w:rPr>
          <w:noProof/>
        </w:rPr>
        <w:drawing>
          <wp:anchor distT="0" distB="0" distL="114300" distR="114300" simplePos="0" relativeHeight="251763200" behindDoc="1" locked="0" layoutInCell="1" allowOverlap="1" wp14:anchorId="144EF957" wp14:editId="041AD892">
            <wp:simplePos x="0" y="0"/>
            <wp:positionH relativeFrom="column">
              <wp:posOffset>1024255</wp:posOffset>
            </wp:positionH>
            <wp:positionV relativeFrom="paragraph">
              <wp:posOffset>226695</wp:posOffset>
            </wp:positionV>
            <wp:extent cx="1132840" cy="113284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_Down.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14:sizeRelH relativeFrom="margin">
              <wp14:pctWidth>0</wp14:pctWidth>
            </wp14:sizeRelH>
            <wp14:sizeRelV relativeFrom="margin">
              <wp14:pctHeight>0</wp14:pctHeight>
            </wp14:sizeRelV>
          </wp:anchor>
        </w:drawing>
      </w:r>
      <w:r w:rsidR="00886C28" w:rsidRPr="00045FED">
        <w:t>The</w:t>
      </w:r>
      <w:r w:rsidR="00886C28">
        <w:t xml:space="preserve"> cat sprite for the player character.</w:t>
      </w:r>
    </w:p>
    <w:p w14:paraId="42A33377" w14:textId="195F331F" w:rsidR="00886C28" w:rsidRDefault="00886C28" w:rsidP="00886C28">
      <w:r>
        <w:rPr>
          <w:noProof/>
        </w:rPr>
        <w:drawing>
          <wp:anchor distT="0" distB="0" distL="114300" distR="114300" simplePos="0" relativeHeight="251765248" behindDoc="1" locked="0" layoutInCell="1" allowOverlap="1" wp14:anchorId="7B41F987" wp14:editId="7438DD30">
            <wp:simplePos x="0" y="0"/>
            <wp:positionH relativeFrom="margin">
              <wp:posOffset>4928870</wp:posOffset>
            </wp:positionH>
            <wp:positionV relativeFrom="paragraph">
              <wp:posOffset>220980</wp:posOffset>
            </wp:positionV>
            <wp:extent cx="623455" cy="58215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t_Right.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23455" cy="582154"/>
                    </a:xfrm>
                    <a:prstGeom prst="rect">
                      <a:avLst/>
                    </a:prstGeom>
                  </pic:spPr>
                </pic:pic>
              </a:graphicData>
            </a:graphic>
            <wp14:sizeRelH relativeFrom="margin">
              <wp14:pctWidth>0</wp14:pctWidth>
            </wp14:sizeRelH>
            <wp14:sizeRelV relativeFrom="margin">
              <wp14:pctHeight>0</wp14:pctHeight>
            </wp14:sizeRelV>
          </wp:anchor>
        </w:drawing>
      </w:r>
    </w:p>
    <w:p w14:paraId="09FA2AD5" w14:textId="50BD3117" w:rsidR="00886C28" w:rsidRDefault="00886C28" w:rsidP="00886C28"/>
    <w:p w14:paraId="5D49F59C" w14:textId="29BDACB7" w:rsidR="00886C28" w:rsidRDefault="00F85D4C" w:rsidP="00886C28">
      <w:r>
        <w:rPr>
          <w:noProof/>
        </w:rPr>
        <mc:AlternateContent>
          <mc:Choice Requires="wps">
            <w:drawing>
              <wp:anchor distT="0" distB="0" distL="114300" distR="114300" simplePos="0" relativeHeight="251851264" behindDoc="1" locked="0" layoutInCell="1" allowOverlap="1" wp14:anchorId="5D31F3D9" wp14:editId="6D88BD43">
                <wp:simplePos x="0" y="0"/>
                <wp:positionH relativeFrom="column">
                  <wp:posOffset>-42530</wp:posOffset>
                </wp:positionH>
                <wp:positionV relativeFrom="paragraph">
                  <wp:posOffset>258578</wp:posOffset>
                </wp:positionV>
                <wp:extent cx="1382232" cy="635"/>
                <wp:effectExtent l="0" t="0" r="8890" b="0"/>
                <wp:wrapNone/>
                <wp:docPr id="118" name="Text Box 118"/>
                <wp:cNvGraphicFramePr/>
                <a:graphic xmlns:a="http://schemas.openxmlformats.org/drawingml/2006/main">
                  <a:graphicData uri="http://schemas.microsoft.com/office/word/2010/wordprocessingShape">
                    <wps:wsp>
                      <wps:cNvSpPr txBox="1"/>
                      <wps:spPr>
                        <a:xfrm>
                          <a:off x="0" y="0"/>
                          <a:ext cx="1382232" cy="635"/>
                        </a:xfrm>
                        <a:prstGeom prst="rect">
                          <a:avLst/>
                        </a:prstGeom>
                        <a:solidFill>
                          <a:prstClr val="white"/>
                        </a:solidFill>
                        <a:ln>
                          <a:noFill/>
                        </a:ln>
                      </wps:spPr>
                      <wps:txbx>
                        <w:txbxContent>
                          <w:p w14:paraId="0F405E82" w14:textId="7C85E896" w:rsidR="00945E5E" w:rsidRDefault="00945E5E" w:rsidP="00F85D4C">
                            <w:pPr>
                              <w:pStyle w:val="Caption"/>
                              <w:rPr>
                                <w:noProof/>
                              </w:rPr>
                            </w:pPr>
                            <w:bookmarkStart w:id="101" w:name="_Toc499027639"/>
                            <w:bookmarkStart w:id="102" w:name="_Toc499028671"/>
                            <w:bookmarkStart w:id="103" w:name="_Toc499031030"/>
                            <w:r>
                              <w:t xml:space="preserve">Figure </w:t>
                            </w:r>
                            <w:fldSimple w:instr=" SEQ Figure \* ARABIC ">
                              <w:r w:rsidR="00A27609">
                                <w:rPr>
                                  <w:noProof/>
                                </w:rPr>
                                <w:t>16</w:t>
                              </w:r>
                              <w:bookmarkEnd w:id="101"/>
                            </w:fldSimple>
                            <w:r>
                              <w:t>, Cat Sprite</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31F3D9" id="Text Box 118" o:spid="_x0000_s1048" type="#_x0000_t202" style="position:absolute;margin-left:-3.35pt;margin-top:20.35pt;width:108.85pt;height:.05pt;z-index:-25146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" stroked="f">
                <v:textbox style="mso-fit-shape-to-text:t" inset="0,0,0,0">
                  <w:txbxContent>
                    <w:p w14:paraId="0F405E82" w14:textId="7C85E896" w:rsidR="00945E5E" w:rsidRDefault="00945E5E" w:rsidP="00F85D4C">
                      <w:pPr>
                        <w:pStyle w:val="Caption"/>
                        <w:rPr>
                          <w:noProof/>
                        </w:rPr>
                      </w:pPr>
                      <w:bookmarkStart w:id="158" w:name="_Toc499027639"/>
                      <w:bookmarkStart w:id="159" w:name="_Toc499028671"/>
                      <w:bookmarkStart w:id="160" w:name="_Toc499031030"/>
                      <w:r>
                        <w:t xml:space="preserve">Figure </w:t>
                      </w:r>
                      <w:fldSimple w:instr=" SEQ Figure \* ARABIC ">
                        <w:r w:rsidR="00A27609">
                          <w:rPr>
                            <w:noProof/>
                          </w:rPr>
                          <w:t>16</w:t>
                        </w:r>
                        <w:bookmarkEnd w:id="158"/>
                      </w:fldSimple>
                      <w:r>
                        <w:t>, Cat Sprite</w:t>
                      </w:r>
                      <w:bookmarkEnd w:id="159"/>
                      <w:bookmarkEnd w:id="160"/>
                    </w:p>
                  </w:txbxContent>
                </v:textbox>
              </v:shape>
            </w:pict>
          </mc:Fallback>
        </mc:AlternateContent>
      </w:r>
    </w:p>
    <w:p w14:paraId="79603F67" w14:textId="6202558B" w:rsidR="00886C28" w:rsidRDefault="00886C28" w:rsidP="00886C28"/>
    <w:p w14:paraId="7C6D5B89" w14:textId="77777777" w:rsidR="00886C28" w:rsidRDefault="00886C28" w:rsidP="00886C28">
      <w:pPr>
        <w:pStyle w:val="ListParagraph"/>
        <w:numPr>
          <w:ilvl w:val="0"/>
          <w:numId w:val="31"/>
        </w:numPr>
        <w:spacing w:after="160" w:line="240" w:lineRule="auto"/>
      </w:pPr>
      <w:r>
        <w:t>All of these are saved as .png’s</w:t>
      </w:r>
    </w:p>
    <w:p w14:paraId="4C6D7E55" w14:textId="68530BF7" w:rsidR="00EC0A23" w:rsidRPr="00EC0A23" w:rsidRDefault="00886C28" w:rsidP="00EC0A23">
      <w:pPr>
        <w:pStyle w:val="ListParagraph"/>
        <w:numPr>
          <w:ilvl w:val="0"/>
          <w:numId w:val="31"/>
        </w:numPr>
        <w:spacing w:after="160" w:line="240" w:lineRule="auto"/>
      </w:pPr>
      <w:r>
        <w:t>Cat sprite sizes are all saved at 512x512 pixels.</w:t>
      </w:r>
      <w:r w:rsidR="009D0596">
        <w:br w:type="page"/>
      </w:r>
    </w:p>
    <w:p w14:paraId="647B9773" w14:textId="12899FE4" w:rsidR="00D90766" w:rsidRDefault="00D4519C" w:rsidP="0004716E">
      <w:pPr>
        <w:pStyle w:val="Heading2"/>
      </w:pPr>
      <w:bookmarkStart w:id="104" w:name="_Toc499028851"/>
      <w:bookmarkStart w:id="105" w:name="_Toc499029206"/>
      <w:bookmarkStart w:id="106" w:name="_Toc499030931"/>
      <w:r>
        <w:lastRenderedPageBreak/>
        <w:t>Dogs</w:t>
      </w:r>
      <w:bookmarkEnd w:id="104"/>
      <w:bookmarkEnd w:id="105"/>
      <w:bookmarkEnd w:id="106"/>
    </w:p>
    <w:p w14:paraId="13958E1B" w14:textId="0E1574E9" w:rsidR="00ED5727" w:rsidRDefault="00D4519C" w:rsidP="00CD7A69">
      <w:pPr>
        <w:pStyle w:val="ListParagraph"/>
        <w:numPr>
          <w:ilvl w:val="0"/>
          <w:numId w:val="19"/>
        </w:numPr>
      </w:pPr>
      <w:r>
        <w:t>If a dog</w:t>
      </w:r>
      <w:r w:rsidR="00D90766">
        <w:t xml:space="preserve"> lands on the same node as a </w:t>
      </w:r>
      <w:r>
        <w:t>cat,</w:t>
      </w:r>
      <w:r w:rsidR="00D90766">
        <w:t xml:space="preserve"> then the cat </w:t>
      </w:r>
      <w:r w:rsidR="00ED5727">
        <w:t>dies,</w:t>
      </w:r>
      <w:r w:rsidR="00D90766">
        <w:t xml:space="preserve"> and the player loses the level.</w:t>
      </w:r>
    </w:p>
    <w:p w14:paraId="22C7EAAE" w14:textId="2FE90D94" w:rsidR="00770A08" w:rsidRDefault="00D4519C" w:rsidP="00CD7A69">
      <w:pPr>
        <w:pStyle w:val="ListParagraph"/>
        <w:numPr>
          <w:ilvl w:val="0"/>
          <w:numId w:val="19"/>
        </w:numPr>
      </w:pPr>
      <w:r>
        <w:t>Dogs</w:t>
      </w:r>
      <w:r w:rsidR="00D90766">
        <w:t xml:space="preserve"> can stand on the hose, un</w:t>
      </w:r>
      <w:r w:rsidR="00637664">
        <w:t>blocking the water on the path.</w:t>
      </w:r>
    </w:p>
    <w:p w14:paraId="18071FDC" w14:textId="2312E0F8" w:rsidR="00770A08" w:rsidRDefault="00770A08" w:rsidP="00770A08">
      <w:pPr>
        <w:pStyle w:val="Heading3"/>
      </w:pPr>
      <w:bookmarkStart w:id="107" w:name="_Toc499028852"/>
      <w:bookmarkStart w:id="108" w:name="_Toc499029207"/>
      <w:bookmarkStart w:id="109" w:name="_Toc499030932"/>
      <w:r>
        <w:t>Dog AI State</w:t>
      </w:r>
      <w:bookmarkEnd w:id="107"/>
      <w:bookmarkEnd w:id="108"/>
      <w:bookmarkEnd w:id="109"/>
    </w:p>
    <w:p w14:paraId="0D98A052" w14:textId="77777777" w:rsidR="00F85D4C" w:rsidRDefault="00EF6012" w:rsidP="00F85D4C">
      <w:pPr>
        <w:keepNext/>
      </w:pPr>
      <w:r>
        <w:rPr>
          <w:noProof/>
        </w:rPr>
        <w:drawing>
          <wp:inline distT="0" distB="0" distL="0" distR="0" wp14:anchorId="09084550" wp14:editId="6F7E5DBB">
            <wp:extent cx="5943600" cy="48190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emy AI Flowchar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4819015"/>
                    </a:xfrm>
                    <a:prstGeom prst="rect">
                      <a:avLst/>
                    </a:prstGeom>
                  </pic:spPr>
                </pic:pic>
              </a:graphicData>
            </a:graphic>
          </wp:inline>
        </w:drawing>
      </w:r>
    </w:p>
    <w:p w14:paraId="72FDD4AA" w14:textId="729F78BF" w:rsidR="00F93132" w:rsidRDefault="00F85D4C" w:rsidP="00F85D4C">
      <w:pPr>
        <w:pStyle w:val="Caption"/>
      </w:pPr>
      <w:bookmarkStart w:id="110" w:name="_Toc499027640"/>
      <w:bookmarkStart w:id="111" w:name="_Toc499028672"/>
      <w:bookmarkStart w:id="112" w:name="_Toc499031031"/>
      <w:r>
        <w:t xml:space="preserve">Figure </w:t>
      </w:r>
      <w:fldSimple w:instr=" SEQ Figure \* ARABIC ">
        <w:r w:rsidR="00A27609">
          <w:rPr>
            <w:noProof/>
          </w:rPr>
          <w:t>17</w:t>
        </w:r>
        <w:bookmarkEnd w:id="110"/>
      </w:fldSimple>
      <w:r w:rsidR="00B80873">
        <w:t>, Dog AI Flow Chart</w:t>
      </w:r>
      <w:bookmarkEnd w:id="111"/>
      <w:bookmarkEnd w:id="112"/>
    </w:p>
    <w:p w14:paraId="645DFF54" w14:textId="77777777" w:rsidR="00770A08" w:rsidRDefault="00770A08" w:rsidP="00770A08">
      <w:pPr>
        <w:pStyle w:val="Heading4"/>
      </w:pPr>
      <w:bookmarkStart w:id="113" w:name="_Toc499028853"/>
      <w:bookmarkStart w:id="114" w:name="_Toc499029208"/>
      <w:r>
        <w:t>All AI states</w:t>
      </w:r>
      <w:bookmarkEnd w:id="113"/>
      <w:bookmarkEnd w:id="114"/>
    </w:p>
    <w:p w14:paraId="05193381" w14:textId="77777777" w:rsidR="00770A08" w:rsidRDefault="00770A08" w:rsidP="00CD7A69">
      <w:pPr>
        <w:pStyle w:val="ListParagraph"/>
        <w:numPr>
          <w:ilvl w:val="0"/>
          <w:numId w:val="18"/>
        </w:numPr>
      </w:pPr>
      <w:r>
        <w:t>Dog checks for cat in any connected and unblocked up/down/left/right path.</w:t>
      </w:r>
    </w:p>
    <w:p w14:paraId="32D98440" w14:textId="77777777" w:rsidR="00770A08" w:rsidRDefault="00770A08" w:rsidP="00CD7A69">
      <w:pPr>
        <w:pStyle w:val="ListParagraph"/>
        <w:numPr>
          <w:ilvl w:val="0"/>
          <w:numId w:val="18"/>
        </w:numPr>
      </w:pPr>
      <w:r>
        <w:t>Dog can move only 1 node per turn.</w:t>
      </w:r>
    </w:p>
    <w:p w14:paraId="14753366" w14:textId="7C139351" w:rsidR="00945E5E" w:rsidRPr="00945E5E" w:rsidRDefault="00770A08" w:rsidP="00945E5E">
      <w:pPr>
        <w:pStyle w:val="Heading4"/>
      </w:pPr>
      <w:bookmarkStart w:id="115" w:name="_Toc499028854"/>
      <w:bookmarkStart w:id="116" w:name="_Toc499029209"/>
      <w:r>
        <w:t>Still_AI</w:t>
      </w:r>
      <w:bookmarkEnd w:id="115"/>
      <w:bookmarkEnd w:id="116"/>
    </w:p>
    <w:p w14:paraId="45AD1B5D" w14:textId="77777777" w:rsidR="00770A08" w:rsidRDefault="00770A08" w:rsidP="00CD7A69">
      <w:pPr>
        <w:pStyle w:val="ListParagraph"/>
        <w:numPr>
          <w:ilvl w:val="0"/>
          <w:numId w:val="17"/>
        </w:numPr>
      </w:pPr>
      <w:r>
        <w:t>A question mark will appear over the dog’s head.</w:t>
      </w:r>
    </w:p>
    <w:p w14:paraId="1CFFA24B" w14:textId="37E141B5" w:rsidR="00770A08" w:rsidRDefault="00770A08" w:rsidP="00CD7A69">
      <w:pPr>
        <w:pStyle w:val="ListParagraph"/>
        <w:numPr>
          <w:ilvl w:val="0"/>
          <w:numId w:val="17"/>
        </w:numPr>
      </w:pPr>
      <w:r>
        <w:t xml:space="preserve">Dog </w:t>
      </w:r>
      <w:r w:rsidR="00292204">
        <w:t>stays</w:t>
      </w:r>
      <w:r>
        <w:t xml:space="preserve"> on one node checking for cats.</w:t>
      </w:r>
    </w:p>
    <w:p w14:paraId="5F0CDE65" w14:textId="77777777" w:rsidR="00770A08" w:rsidRDefault="00770A08" w:rsidP="00CD7A69">
      <w:pPr>
        <w:pStyle w:val="ListParagraph"/>
        <w:numPr>
          <w:ilvl w:val="0"/>
          <w:numId w:val="17"/>
        </w:numPr>
      </w:pPr>
      <w:r>
        <w:t>Dog doesn’t move until it sees a cat.</w:t>
      </w:r>
    </w:p>
    <w:p w14:paraId="0BBCA0E3" w14:textId="4D72C43C" w:rsidR="00770A08" w:rsidRDefault="00A27609" w:rsidP="00770A08">
      <w:pPr>
        <w:pStyle w:val="Heading4"/>
      </w:pPr>
      <w:bookmarkStart w:id="117" w:name="_Toc499028855"/>
      <w:bookmarkStart w:id="118" w:name="_Toc499029210"/>
      <w:r>
        <w:rPr>
          <w:noProof/>
        </w:rPr>
        <w:lastRenderedPageBreak/>
        <w:drawing>
          <wp:anchor distT="0" distB="0" distL="114300" distR="114300" simplePos="0" relativeHeight="251889152" behindDoc="0" locked="0" layoutInCell="1" allowOverlap="1" wp14:anchorId="23A76F54" wp14:editId="16F86241">
            <wp:simplePos x="0" y="0"/>
            <wp:positionH relativeFrom="margin">
              <wp:align>left</wp:align>
            </wp:positionH>
            <wp:positionV relativeFrom="page">
              <wp:posOffset>1105535</wp:posOffset>
            </wp:positionV>
            <wp:extent cx="1955800" cy="1551940"/>
            <wp:effectExtent l="0" t="0" r="635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og Notice.png"/>
                    <pic:cNvPicPr/>
                  </pic:nvPicPr>
                  <pic:blipFill>
                    <a:blip r:embed="rId77">
                      <a:extLst>
                        <a:ext uri="{28A0092B-C50C-407E-A947-70E740481C1C}">
                          <a14:useLocalDpi xmlns:a14="http://schemas.microsoft.com/office/drawing/2010/main" val="0"/>
                        </a:ext>
                      </a:extLst>
                    </a:blip>
                    <a:stretch>
                      <a:fillRect/>
                    </a:stretch>
                  </pic:blipFill>
                  <pic:spPr>
                    <a:xfrm>
                      <a:off x="0" y="0"/>
                      <a:ext cx="1968896" cy="1562444"/>
                    </a:xfrm>
                    <a:prstGeom prst="rect">
                      <a:avLst/>
                    </a:prstGeom>
                  </pic:spPr>
                </pic:pic>
              </a:graphicData>
            </a:graphic>
            <wp14:sizeRelH relativeFrom="margin">
              <wp14:pctWidth>0</wp14:pctWidth>
            </wp14:sizeRelH>
            <wp14:sizeRelV relativeFrom="margin">
              <wp14:pctHeight>0</wp14:pctHeight>
            </wp14:sizeRelV>
          </wp:anchor>
        </w:drawing>
      </w:r>
      <w:r w:rsidR="00770A08">
        <w:t>Chase_AI</w:t>
      </w:r>
      <w:bookmarkEnd w:id="117"/>
      <w:bookmarkEnd w:id="118"/>
    </w:p>
    <w:p w14:paraId="5927AD2F" w14:textId="77777777" w:rsidR="00945E5E" w:rsidRDefault="00945E5E" w:rsidP="00945E5E"/>
    <w:p w14:paraId="79CB90C0" w14:textId="78098BDF" w:rsidR="00945E5E" w:rsidRDefault="00945E5E" w:rsidP="00945E5E"/>
    <w:p w14:paraId="02352C40" w14:textId="65B05E0A" w:rsidR="00945E5E" w:rsidRDefault="00945E5E" w:rsidP="00945E5E"/>
    <w:p w14:paraId="0FCD1882" w14:textId="219EBCC5" w:rsidR="00945E5E" w:rsidRDefault="00945E5E" w:rsidP="00945E5E"/>
    <w:p w14:paraId="1C3F4730" w14:textId="625036A1" w:rsidR="00945E5E" w:rsidRDefault="00A27609" w:rsidP="00945E5E">
      <w:r>
        <w:rPr>
          <w:noProof/>
        </w:rPr>
        <mc:AlternateContent>
          <mc:Choice Requires="wps">
            <w:drawing>
              <wp:anchor distT="0" distB="0" distL="114300" distR="114300" simplePos="0" relativeHeight="251891200" behindDoc="0" locked="0" layoutInCell="1" allowOverlap="1" wp14:anchorId="01C419FE" wp14:editId="29B8A674">
                <wp:simplePos x="0" y="0"/>
                <wp:positionH relativeFrom="margin">
                  <wp:align>left</wp:align>
                </wp:positionH>
                <wp:positionV relativeFrom="page">
                  <wp:posOffset>2572474</wp:posOffset>
                </wp:positionV>
                <wp:extent cx="2466340" cy="1911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2466340" cy="191135"/>
                        </a:xfrm>
                        <a:prstGeom prst="rect">
                          <a:avLst/>
                        </a:prstGeom>
                        <a:solidFill>
                          <a:prstClr val="white"/>
                        </a:solidFill>
                        <a:ln>
                          <a:noFill/>
                        </a:ln>
                      </wps:spPr>
                      <wps:txbx>
                        <w:txbxContent>
                          <w:p w14:paraId="7392B36E" w14:textId="4FB5064C" w:rsidR="00945E5E" w:rsidRDefault="00945E5E" w:rsidP="00945E5E">
                            <w:pPr>
                              <w:pStyle w:val="Caption"/>
                              <w:rPr>
                                <w:noProof/>
                              </w:rPr>
                            </w:pPr>
                            <w:bookmarkStart w:id="119" w:name="_Toc499031032"/>
                            <w:r>
                              <w:t xml:space="preserve">Figure </w:t>
                            </w:r>
                            <w:fldSimple w:instr=" SEQ Figure \* ARABIC ">
                              <w:r w:rsidR="00A27609">
                                <w:rPr>
                                  <w:noProof/>
                                </w:rPr>
                                <w:t>18</w:t>
                              </w:r>
                            </w:fldSimple>
                            <w:r>
                              <w:t>, Dog Notice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C419FE" id="Text Box 65" o:spid="_x0000_s1049" type="#_x0000_t202" style="position:absolute;margin-left:0;margin-top:202.55pt;width:194.2pt;height:15.05pt;z-index:251891200;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YwNAIAAGoEAAAOAAAAZHJzL2Uyb0RvYy54bWysVE2P2yAQvVfqf0DcG+djG3W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" stroked="f">
                <v:textbox inset="0,0,0,0">
                  <w:txbxContent>
                    <w:p w14:paraId="7392B36E" w14:textId="4FB5064C" w:rsidR="00945E5E" w:rsidRDefault="00945E5E" w:rsidP="00945E5E">
                      <w:pPr>
                        <w:pStyle w:val="Caption"/>
                        <w:rPr>
                          <w:noProof/>
                        </w:rPr>
                      </w:pPr>
                      <w:bookmarkStart w:id="177" w:name="_Toc499031032"/>
                      <w:r>
                        <w:t xml:space="preserve">Figure </w:t>
                      </w:r>
                      <w:fldSimple w:instr=" SEQ Figure \* ARABIC ">
                        <w:r w:rsidR="00A27609">
                          <w:rPr>
                            <w:noProof/>
                          </w:rPr>
                          <w:t>18</w:t>
                        </w:r>
                      </w:fldSimple>
                      <w:r>
                        <w:t>, Dog Notice</w:t>
                      </w:r>
                      <w:bookmarkEnd w:id="177"/>
                    </w:p>
                  </w:txbxContent>
                </v:textbox>
                <w10:wrap type="square" anchorx="margin" anchory="page"/>
              </v:shape>
            </w:pict>
          </mc:Fallback>
        </mc:AlternateContent>
      </w:r>
    </w:p>
    <w:p w14:paraId="1D98A6BB" w14:textId="37B83D9C" w:rsidR="00A27609" w:rsidRDefault="00A27609" w:rsidP="00A27609">
      <w:pPr>
        <w:pStyle w:val="ListParagraph"/>
        <w:ind w:left="1080"/>
      </w:pPr>
    </w:p>
    <w:p w14:paraId="5E74CFEC" w14:textId="71AFAE1F" w:rsidR="00770A08" w:rsidRDefault="00770A08" w:rsidP="00CD7A69">
      <w:pPr>
        <w:pStyle w:val="ListParagraph"/>
        <w:numPr>
          <w:ilvl w:val="0"/>
          <w:numId w:val="16"/>
        </w:numPr>
      </w:pPr>
      <w:r>
        <w:t>When a dog sees a cat, it enters Chase_</w:t>
      </w:r>
      <w:r w:rsidR="00292204">
        <w:t>AI state.</w:t>
      </w:r>
    </w:p>
    <w:p w14:paraId="42597810" w14:textId="4FA69010" w:rsidR="00770A08" w:rsidRDefault="00770A08" w:rsidP="00CD7A69">
      <w:pPr>
        <w:pStyle w:val="ListParagraph"/>
        <w:numPr>
          <w:ilvl w:val="0"/>
          <w:numId w:val="16"/>
        </w:numPr>
      </w:pPr>
      <w:r>
        <w:t xml:space="preserve">An </w:t>
      </w:r>
      <w:r w:rsidR="00292204">
        <w:t xml:space="preserve">‘!’ </w:t>
      </w:r>
      <w:r>
        <w:t>mark appears over the dog’s head</w:t>
      </w:r>
      <w:r w:rsidR="00292204">
        <w:t xml:space="preserve"> while the dog is in Chase_AI state</w:t>
      </w:r>
      <w:r>
        <w:t>.</w:t>
      </w:r>
    </w:p>
    <w:p w14:paraId="5DE7359C" w14:textId="0320F75F" w:rsidR="00770A08" w:rsidRDefault="00292204" w:rsidP="00CD7A69">
      <w:pPr>
        <w:pStyle w:val="ListParagraph"/>
        <w:numPr>
          <w:ilvl w:val="0"/>
          <w:numId w:val="16"/>
        </w:numPr>
      </w:pPr>
      <w:r>
        <w:t>The dog c</w:t>
      </w:r>
      <w:r w:rsidR="00770A08">
        <w:t>hases the closest cat.</w:t>
      </w:r>
    </w:p>
    <w:p w14:paraId="0A008D0C" w14:textId="718794B6" w:rsidR="00770A08" w:rsidRDefault="00770A08" w:rsidP="00CD7A69">
      <w:pPr>
        <w:pStyle w:val="ListParagraph"/>
        <w:numPr>
          <w:ilvl w:val="0"/>
          <w:numId w:val="16"/>
        </w:numPr>
      </w:pPr>
      <w:r>
        <w:t>If two cats are the same distance away, the dog keeps following the first cat it was chasing.</w:t>
      </w:r>
    </w:p>
    <w:p w14:paraId="522FC400" w14:textId="11A07ED7" w:rsidR="00770A08" w:rsidRDefault="00770A08" w:rsidP="00CD7A69">
      <w:pPr>
        <w:pStyle w:val="ListParagraph"/>
        <w:numPr>
          <w:ilvl w:val="0"/>
          <w:numId w:val="16"/>
        </w:numPr>
      </w:pPr>
      <w:r>
        <w:t>If two cats are seen at the same time by the same dog and are the same distance away the last moved cat is selected to be chased.</w:t>
      </w:r>
    </w:p>
    <w:p w14:paraId="5DC96568" w14:textId="15D7A7EA" w:rsidR="00292204" w:rsidRDefault="00A27609" w:rsidP="00CD7A69">
      <w:pPr>
        <w:pStyle w:val="ListParagraph"/>
        <w:numPr>
          <w:ilvl w:val="0"/>
          <w:numId w:val="16"/>
        </w:numPr>
      </w:pPr>
      <w:r>
        <w:rPr>
          <w:noProof/>
        </w:rPr>
        <mc:AlternateContent>
          <mc:Choice Requires="wps">
            <w:drawing>
              <wp:anchor distT="0" distB="0" distL="114300" distR="114300" simplePos="0" relativeHeight="251894272" behindDoc="0" locked="0" layoutInCell="1" allowOverlap="1" wp14:anchorId="07D67BC4" wp14:editId="3AB85851">
                <wp:simplePos x="0" y="0"/>
                <wp:positionH relativeFrom="column">
                  <wp:posOffset>0</wp:posOffset>
                </wp:positionH>
                <wp:positionV relativeFrom="paragraph">
                  <wp:posOffset>2113915</wp:posOffset>
                </wp:positionV>
                <wp:extent cx="1881505"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1881505" cy="635"/>
                        </a:xfrm>
                        <a:prstGeom prst="rect">
                          <a:avLst/>
                        </a:prstGeom>
                        <a:solidFill>
                          <a:prstClr val="white"/>
                        </a:solidFill>
                        <a:ln>
                          <a:noFill/>
                        </a:ln>
                      </wps:spPr>
                      <wps:txbx>
                        <w:txbxContent>
                          <w:p w14:paraId="3F2B59D8" w14:textId="550DF975" w:rsidR="00A27609" w:rsidRDefault="00A27609" w:rsidP="00A27609">
                            <w:pPr>
                              <w:pStyle w:val="Caption"/>
                              <w:rPr>
                                <w:noProof/>
                              </w:rPr>
                            </w:pPr>
                            <w:bookmarkStart w:id="120" w:name="_Toc499031033"/>
                            <w:r>
                              <w:t xml:space="preserve">Figure </w:t>
                            </w:r>
                            <w:fldSimple w:instr=" SEQ Figure \* ARABIC ">
                              <w:r>
                                <w:rPr>
                                  <w:noProof/>
                                </w:rPr>
                                <w:t>19</w:t>
                              </w:r>
                            </w:fldSimple>
                            <w:r>
                              <w:t>, Dog Confused</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67BC4" id="Text Box 67" o:spid="_x0000_s1050" type="#_x0000_t202" style="position:absolute;left:0;text-align:left;margin-left:0;margin-top:166.45pt;width:148.15pt;height:.05pt;z-index:2518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" stroked="f">
                <v:textbox style="mso-fit-shape-to-text:t" inset="0,0,0,0">
                  <w:txbxContent>
                    <w:p w14:paraId="3F2B59D8" w14:textId="550DF975" w:rsidR="00A27609" w:rsidRDefault="00A27609" w:rsidP="00A27609">
                      <w:pPr>
                        <w:pStyle w:val="Caption"/>
                        <w:rPr>
                          <w:noProof/>
                        </w:rPr>
                      </w:pPr>
                      <w:bookmarkStart w:id="179" w:name="_Toc499031033"/>
                      <w:r>
                        <w:t xml:space="preserve">Figure </w:t>
                      </w:r>
                      <w:fldSimple w:instr=" SEQ Figure \* ARABIC ">
                        <w:r>
                          <w:rPr>
                            <w:noProof/>
                          </w:rPr>
                          <w:t>19</w:t>
                        </w:r>
                      </w:fldSimple>
                      <w:r>
                        <w:t>, Dog Confused</w:t>
                      </w:r>
                      <w:bookmarkEnd w:id="179"/>
                    </w:p>
                  </w:txbxContent>
                </v:textbox>
                <w10:wrap type="square"/>
              </v:shape>
            </w:pict>
          </mc:Fallback>
        </mc:AlternateContent>
      </w:r>
      <w:r>
        <w:rPr>
          <w:noProof/>
        </w:rPr>
        <w:drawing>
          <wp:anchor distT="0" distB="0" distL="114300" distR="114300" simplePos="0" relativeHeight="251892224" behindDoc="0" locked="0" layoutInCell="1" allowOverlap="1" wp14:anchorId="41010A26" wp14:editId="5C558924">
            <wp:simplePos x="0" y="0"/>
            <wp:positionH relativeFrom="margin">
              <wp:align>left</wp:align>
            </wp:positionH>
            <wp:positionV relativeFrom="page">
              <wp:posOffset>4464892</wp:posOffset>
            </wp:positionV>
            <wp:extent cx="1881505" cy="1683385"/>
            <wp:effectExtent l="0" t="0" r="444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og Confused.png"/>
                    <pic:cNvPicPr/>
                  </pic:nvPicPr>
                  <pic:blipFill>
                    <a:blip r:embed="rId78">
                      <a:extLst>
                        <a:ext uri="{28A0092B-C50C-407E-A947-70E740481C1C}">
                          <a14:useLocalDpi xmlns:a14="http://schemas.microsoft.com/office/drawing/2010/main" val="0"/>
                        </a:ext>
                      </a:extLst>
                    </a:blip>
                    <a:stretch>
                      <a:fillRect/>
                    </a:stretch>
                  </pic:blipFill>
                  <pic:spPr>
                    <a:xfrm>
                      <a:off x="0" y="0"/>
                      <a:ext cx="1881505" cy="1683385"/>
                    </a:xfrm>
                    <a:prstGeom prst="rect">
                      <a:avLst/>
                    </a:prstGeom>
                  </pic:spPr>
                </pic:pic>
              </a:graphicData>
            </a:graphic>
          </wp:anchor>
        </w:drawing>
      </w:r>
      <w:r w:rsidR="00292204">
        <w:t>The dog leaves Chase_AI state when a cat is not in a line of sight at the beginning of the dog’s turn.</w:t>
      </w:r>
    </w:p>
    <w:p w14:paraId="54363A17" w14:textId="45906FA9" w:rsidR="00A27609" w:rsidRDefault="00A27609" w:rsidP="00A27609"/>
    <w:p w14:paraId="1406721E" w14:textId="22B47C25" w:rsidR="00A27609" w:rsidRDefault="00A27609" w:rsidP="00A27609"/>
    <w:p w14:paraId="67490279" w14:textId="7F8C0B74" w:rsidR="00A27609" w:rsidRDefault="00A27609" w:rsidP="00A27609"/>
    <w:p w14:paraId="49A1843E" w14:textId="52D25F95" w:rsidR="00A27609" w:rsidRDefault="00A27609" w:rsidP="00A27609"/>
    <w:p w14:paraId="0B3E273E" w14:textId="726766FD" w:rsidR="00A27609" w:rsidRDefault="00A27609" w:rsidP="00A27609"/>
    <w:p w14:paraId="6A60EF62" w14:textId="569025F0" w:rsidR="00A27609" w:rsidRDefault="00A27609" w:rsidP="00A27609"/>
    <w:p w14:paraId="63FA1914" w14:textId="4377633E" w:rsidR="00945E5E" w:rsidRDefault="00292204" w:rsidP="00945E5E">
      <w:pPr>
        <w:pStyle w:val="ListParagraph"/>
        <w:numPr>
          <w:ilvl w:val="0"/>
          <w:numId w:val="16"/>
        </w:numPr>
      </w:pPr>
      <w:r>
        <w:t>When the dog leaves Chase_AI state a ‘?’ appears over the Dog’s head for one turn.</w:t>
      </w:r>
    </w:p>
    <w:p w14:paraId="15ED3B26" w14:textId="5338AAD1" w:rsidR="00F93132" w:rsidRDefault="00426FB6" w:rsidP="00A27609">
      <w:pPr>
        <w:pStyle w:val="Heading3"/>
      </w:pPr>
      <w:bookmarkStart w:id="121" w:name="_Toc499028856"/>
      <w:bookmarkStart w:id="122" w:name="_Toc499029211"/>
      <w:bookmarkStart w:id="123" w:name="_Toc499030933"/>
      <w:r>
        <w:t>Dog Placement</w:t>
      </w:r>
      <w:bookmarkEnd w:id="121"/>
      <w:bookmarkEnd w:id="122"/>
      <w:bookmarkEnd w:id="123"/>
    </w:p>
    <w:p w14:paraId="7D6B77ED" w14:textId="3FFDEB38" w:rsidR="00F93132" w:rsidRDefault="00A27609" w:rsidP="007511B1">
      <w:pPr>
        <w:pStyle w:val="ListParagraph"/>
        <w:keepNext/>
        <w:spacing w:after="120" w:line="264" w:lineRule="auto"/>
        <w:ind w:left="1440"/>
      </w:pPr>
      <w:r>
        <w:rPr>
          <w:noProof/>
        </w:rPr>
        <w:drawing>
          <wp:anchor distT="0" distB="0" distL="114300" distR="114300" simplePos="0" relativeHeight="251753984" behindDoc="0" locked="0" layoutInCell="1" allowOverlap="1" wp14:anchorId="65ADFA53" wp14:editId="29E98C95">
            <wp:simplePos x="0" y="0"/>
            <wp:positionH relativeFrom="margin">
              <wp:align>center</wp:align>
            </wp:positionH>
            <wp:positionV relativeFrom="margin">
              <wp:posOffset>6232363</wp:posOffset>
            </wp:positionV>
            <wp:extent cx="3593465" cy="1139825"/>
            <wp:effectExtent l="0" t="0" r="6985" b="31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593465" cy="1139825"/>
                    </a:xfrm>
                    <a:prstGeom prst="rect">
                      <a:avLst/>
                    </a:prstGeom>
                  </pic:spPr>
                </pic:pic>
              </a:graphicData>
            </a:graphic>
            <wp14:sizeRelH relativeFrom="margin">
              <wp14:pctWidth>0</wp14:pctWidth>
            </wp14:sizeRelH>
            <wp14:sizeRelV relativeFrom="margin">
              <wp14:pctHeight>0</wp14:pctHeight>
            </wp14:sizeRelV>
          </wp:anchor>
        </w:drawing>
      </w:r>
    </w:p>
    <w:p w14:paraId="3EDBDE7A" w14:textId="6107AD26" w:rsidR="00F93132" w:rsidRDefault="00F93132" w:rsidP="00F93132">
      <w:pPr>
        <w:pStyle w:val="ListParagraph"/>
        <w:keepNext/>
        <w:spacing w:after="120" w:line="264" w:lineRule="auto"/>
        <w:ind w:left="1440"/>
      </w:pPr>
    </w:p>
    <w:p w14:paraId="086778EF" w14:textId="421A104F" w:rsidR="00F93132" w:rsidRDefault="00F93132" w:rsidP="00F93132">
      <w:pPr>
        <w:keepNext/>
        <w:spacing w:after="120" w:line="264" w:lineRule="auto"/>
      </w:pPr>
    </w:p>
    <w:p w14:paraId="5A0306ED" w14:textId="59DE9FBA" w:rsidR="00F93132" w:rsidRDefault="00F93132" w:rsidP="00F93132">
      <w:pPr>
        <w:keepNext/>
        <w:spacing w:after="120" w:line="264" w:lineRule="auto"/>
      </w:pPr>
    </w:p>
    <w:p w14:paraId="5D5BF1F2" w14:textId="2A220C8A" w:rsidR="00F93132" w:rsidRDefault="00A27609" w:rsidP="00F93132">
      <w:pPr>
        <w:keepNext/>
        <w:spacing w:after="120" w:line="264" w:lineRule="auto"/>
      </w:pPr>
      <w:r>
        <w:rPr>
          <w:noProof/>
        </w:rPr>
        <mc:AlternateContent>
          <mc:Choice Requires="wps">
            <w:drawing>
              <wp:anchor distT="0" distB="0" distL="114300" distR="114300" simplePos="0" relativeHeight="251847168" behindDoc="0" locked="0" layoutInCell="1" allowOverlap="1" wp14:anchorId="0C66412F" wp14:editId="5EA8C334">
                <wp:simplePos x="0" y="0"/>
                <wp:positionH relativeFrom="margin">
                  <wp:align>center</wp:align>
                </wp:positionH>
                <wp:positionV relativeFrom="paragraph">
                  <wp:posOffset>193704</wp:posOffset>
                </wp:positionV>
                <wp:extent cx="4324350" cy="180340"/>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4324350" cy="180340"/>
                        </a:xfrm>
                        <a:prstGeom prst="rect">
                          <a:avLst/>
                        </a:prstGeom>
                        <a:solidFill>
                          <a:prstClr val="white"/>
                        </a:solidFill>
                        <a:ln>
                          <a:noFill/>
                        </a:ln>
                      </wps:spPr>
                      <wps:txbx>
                        <w:txbxContent>
                          <w:p w14:paraId="3072CB9B" w14:textId="21E3748D" w:rsidR="00945E5E" w:rsidRDefault="00945E5E" w:rsidP="00F85D4C">
                            <w:pPr>
                              <w:pStyle w:val="Caption"/>
                              <w:rPr>
                                <w:noProof/>
                              </w:rPr>
                            </w:pPr>
                            <w:bookmarkStart w:id="124" w:name="_Toc499027641"/>
                            <w:bookmarkStart w:id="125" w:name="_Toc499028673"/>
                            <w:bookmarkStart w:id="126" w:name="_Toc499031034"/>
                            <w:r>
                              <w:t xml:space="preserve">Figure </w:t>
                            </w:r>
                            <w:fldSimple w:instr=" SEQ Figure \* ARABIC ">
                              <w:r w:rsidR="00A27609">
                                <w:rPr>
                                  <w:noProof/>
                                </w:rPr>
                                <w:t>20</w:t>
                              </w:r>
                              <w:bookmarkEnd w:id="124"/>
                            </w:fldSimple>
                            <w:r>
                              <w:t>, Enemy AI Script</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6412F" id="Text Box 116" o:spid="_x0000_s1051" type="#_x0000_t202" style="position:absolute;margin-left:0;margin-top:15.25pt;width:340.5pt;height:14.2pt;z-index:2518471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" stroked="f">
                <v:textbox inset="0,0,0,0">
                  <w:txbxContent>
                    <w:p w14:paraId="3072CB9B" w14:textId="21E3748D" w:rsidR="00945E5E" w:rsidRDefault="00945E5E" w:rsidP="00F85D4C">
                      <w:pPr>
                        <w:pStyle w:val="Caption"/>
                        <w:rPr>
                          <w:noProof/>
                        </w:rPr>
                      </w:pPr>
                      <w:bookmarkStart w:id="186" w:name="_Toc499027641"/>
                      <w:bookmarkStart w:id="187" w:name="_Toc499028673"/>
                      <w:bookmarkStart w:id="188" w:name="_Toc499031034"/>
                      <w:r>
                        <w:t xml:space="preserve">Figure </w:t>
                      </w:r>
                      <w:fldSimple w:instr=" SEQ Figure \* ARABIC ">
                        <w:r w:rsidR="00A27609">
                          <w:rPr>
                            <w:noProof/>
                          </w:rPr>
                          <w:t>20</w:t>
                        </w:r>
                        <w:bookmarkEnd w:id="186"/>
                      </w:fldSimple>
                      <w:r>
                        <w:t>, Enemy AI Script</w:t>
                      </w:r>
                      <w:bookmarkEnd w:id="187"/>
                      <w:bookmarkEnd w:id="188"/>
                    </w:p>
                  </w:txbxContent>
                </v:textbox>
                <w10:wrap type="square" anchorx="margin"/>
              </v:shape>
            </w:pict>
          </mc:Fallback>
        </mc:AlternateContent>
      </w:r>
    </w:p>
    <w:p w14:paraId="3C82C09C" w14:textId="5009FC54" w:rsidR="00F93132" w:rsidRDefault="00F93132" w:rsidP="00F93132">
      <w:pPr>
        <w:keepNext/>
        <w:spacing w:after="120" w:line="264" w:lineRule="auto"/>
      </w:pPr>
    </w:p>
    <w:p w14:paraId="074EC22A" w14:textId="2C2FDB73" w:rsidR="00F93132" w:rsidRDefault="00EC0A23" w:rsidP="00CD7A69">
      <w:pPr>
        <w:pStyle w:val="ListParagraph"/>
        <w:keepNext/>
        <w:numPr>
          <w:ilvl w:val="1"/>
          <w:numId w:val="8"/>
        </w:numPr>
        <w:spacing w:after="120" w:line="264" w:lineRule="auto"/>
      </w:pPr>
      <w:r>
        <w:rPr>
          <w:noProof/>
        </w:rPr>
        <w:t xml:space="preserve">Each enemy dog object has </w:t>
      </w:r>
      <w:r w:rsidRPr="00C80581">
        <w:rPr>
          <w:noProof/>
        </w:rPr>
        <w:t>a</w:t>
      </w:r>
      <w:r>
        <w:rPr>
          <w:noProof/>
        </w:rPr>
        <w:t>n</w:t>
      </w:r>
      <w:r w:rsidRPr="00C80581">
        <w:rPr>
          <w:noProof/>
        </w:rPr>
        <w:t xml:space="preserve"> EnemyAI</w:t>
      </w:r>
      <w:r>
        <w:rPr>
          <w:noProof/>
        </w:rPr>
        <w:t xml:space="preserve"> script, controlling enemy’s AI behavior.</w:t>
      </w:r>
      <w:r w:rsidRPr="00C80581">
        <w:rPr>
          <w:noProof/>
        </w:rPr>
        <w:t xml:space="preserve"> </w:t>
      </w:r>
    </w:p>
    <w:p w14:paraId="0E1677FC" w14:textId="6D3282BE" w:rsidR="00EC0A23" w:rsidRDefault="00EC0A23" w:rsidP="00CD7A69">
      <w:pPr>
        <w:pStyle w:val="ListParagraph"/>
        <w:numPr>
          <w:ilvl w:val="1"/>
          <w:numId w:val="8"/>
        </w:numPr>
        <w:spacing w:after="120" w:line="264" w:lineRule="auto"/>
      </w:pPr>
      <w:r>
        <w:rPr>
          <w:noProof/>
        </w:rPr>
        <w:t>When editing the level, check each EnemyAI and put proper node object into the script according to the enemy’s initial position.</w:t>
      </w:r>
    </w:p>
    <w:p w14:paraId="704DAB24" w14:textId="1A28ADD4" w:rsidR="00485C82" w:rsidRDefault="00485C82" w:rsidP="00CD7A69">
      <w:pPr>
        <w:pStyle w:val="ListParagraph"/>
        <w:numPr>
          <w:ilvl w:val="1"/>
          <w:numId w:val="8"/>
        </w:numPr>
        <w:spacing w:after="120" w:line="264" w:lineRule="auto"/>
      </w:pPr>
      <w:r>
        <w:lastRenderedPageBreak/>
        <w:t>The FX_Dog_Notice and FX_Dog_Confused sounds are the Enemy AI script.</w:t>
      </w:r>
    </w:p>
    <w:p w14:paraId="2F825B40" w14:textId="5BBBD7C6" w:rsidR="00886C28" w:rsidRDefault="00886C28" w:rsidP="00886C28">
      <w:pPr>
        <w:pStyle w:val="Heading3"/>
      </w:pPr>
      <w:bookmarkStart w:id="127" w:name="_Toc499028857"/>
      <w:bookmarkStart w:id="128" w:name="_Toc499029212"/>
      <w:bookmarkStart w:id="129" w:name="_Toc499030934"/>
      <w:r>
        <w:t>Enemy Sprite</w:t>
      </w:r>
      <w:bookmarkEnd w:id="127"/>
      <w:bookmarkEnd w:id="128"/>
      <w:bookmarkEnd w:id="129"/>
    </w:p>
    <w:p w14:paraId="36F369FC" w14:textId="4C45AFCF" w:rsidR="00886C28" w:rsidRDefault="00886C28" w:rsidP="00596982">
      <w:pPr>
        <w:spacing w:after="160" w:line="259" w:lineRule="auto"/>
      </w:pPr>
      <w:r w:rsidRPr="00045FED">
        <w:rPr>
          <w:noProof/>
        </w:rPr>
        <w:drawing>
          <wp:anchor distT="0" distB="0" distL="114300" distR="114300" simplePos="0" relativeHeight="251772416" behindDoc="1" locked="0" layoutInCell="1" allowOverlap="1" wp14:anchorId="3BE083FA" wp14:editId="2F33EC9B">
            <wp:simplePos x="0" y="0"/>
            <wp:positionH relativeFrom="margin">
              <wp:posOffset>4526280</wp:posOffset>
            </wp:positionH>
            <wp:positionV relativeFrom="paragraph">
              <wp:posOffset>236220</wp:posOffset>
            </wp:positionV>
            <wp:extent cx="1135380" cy="113538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_Still.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35380" cy="1135380"/>
                    </a:xfrm>
                    <a:prstGeom prst="rect">
                      <a:avLst/>
                    </a:prstGeom>
                  </pic:spPr>
                </pic:pic>
              </a:graphicData>
            </a:graphic>
            <wp14:sizeRelH relativeFrom="margin">
              <wp14:pctWidth>0</wp14:pctWidth>
            </wp14:sizeRelH>
            <wp14:sizeRelV relativeFrom="margin">
              <wp14:pctHeight>0</wp14:pctHeight>
            </wp14:sizeRelV>
          </wp:anchor>
        </w:drawing>
      </w:r>
      <w:r w:rsidRPr="00045FED">
        <w:rPr>
          <w:noProof/>
        </w:rPr>
        <w:drawing>
          <wp:anchor distT="0" distB="0" distL="114300" distR="114300" simplePos="0" relativeHeight="251770368" behindDoc="1" locked="0" layoutInCell="1" allowOverlap="1" wp14:anchorId="7608C787" wp14:editId="49DB8259">
            <wp:simplePos x="0" y="0"/>
            <wp:positionH relativeFrom="column">
              <wp:posOffset>2202180</wp:posOffset>
            </wp:positionH>
            <wp:positionV relativeFrom="paragraph">
              <wp:posOffset>226060</wp:posOffset>
            </wp:positionV>
            <wp:extent cx="1125220" cy="112522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_Left.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25220" cy="1125220"/>
                    </a:xfrm>
                    <a:prstGeom prst="rect">
                      <a:avLst/>
                    </a:prstGeom>
                  </pic:spPr>
                </pic:pic>
              </a:graphicData>
            </a:graphic>
            <wp14:sizeRelH relativeFrom="margin">
              <wp14:pctWidth>0</wp14:pctWidth>
            </wp14:sizeRelH>
            <wp14:sizeRelV relativeFrom="margin">
              <wp14:pctHeight>0</wp14:pctHeight>
            </wp14:sizeRelV>
          </wp:anchor>
        </w:drawing>
      </w:r>
      <w:r w:rsidR="00F85D4C">
        <w:rPr>
          <w:noProof/>
        </w:rPr>
        <mc:AlternateContent>
          <mc:Choice Requires="wps">
            <w:drawing>
              <wp:anchor distT="0" distB="0" distL="114300" distR="114300" simplePos="0" relativeHeight="251849216" behindDoc="1" locked="0" layoutInCell="1" allowOverlap="1" wp14:anchorId="28766FA4" wp14:editId="330E830E">
                <wp:simplePos x="0" y="0"/>
                <wp:positionH relativeFrom="column">
                  <wp:posOffset>-160020</wp:posOffset>
                </wp:positionH>
                <wp:positionV relativeFrom="paragraph">
                  <wp:posOffset>1450975</wp:posOffset>
                </wp:positionV>
                <wp:extent cx="1117600" cy="635"/>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1117600" cy="635"/>
                        </a:xfrm>
                        <a:prstGeom prst="rect">
                          <a:avLst/>
                        </a:prstGeom>
                        <a:solidFill>
                          <a:prstClr val="white"/>
                        </a:solidFill>
                        <a:ln>
                          <a:noFill/>
                        </a:ln>
                      </wps:spPr>
                      <wps:txbx>
                        <w:txbxContent>
                          <w:p w14:paraId="54C8CEC6" w14:textId="77B8435F" w:rsidR="00945E5E" w:rsidRDefault="00945E5E" w:rsidP="00F85D4C">
                            <w:pPr>
                              <w:pStyle w:val="Caption"/>
                              <w:rPr>
                                <w:noProof/>
                              </w:rPr>
                            </w:pPr>
                            <w:bookmarkStart w:id="130" w:name="_Toc499027642"/>
                            <w:bookmarkStart w:id="131" w:name="_Toc499028674"/>
                            <w:bookmarkStart w:id="132" w:name="_Toc499031035"/>
                            <w:r>
                              <w:t xml:space="preserve">Figure </w:t>
                            </w:r>
                            <w:fldSimple w:instr=" SEQ Figure \* ARABIC ">
                              <w:r w:rsidR="00A27609">
                                <w:rPr>
                                  <w:noProof/>
                                </w:rPr>
                                <w:t>21</w:t>
                              </w:r>
                              <w:bookmarkEnd w:id="130"/>
                            </w:fldSimple>
                            <w:r>
                              <w:t>, Dog Sprite</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66FA4" id="Text Box 117" o:spid="_x0000_s1052" type="#_x0000_t202" style="position:absolute;margin-left:-12.6pt;margin-top:114.25pt;width:88pt;height:.05pt;z-index:-25146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" stroked="f">
                <v:textbox style="mso-fit-shape-to-text:t" inset="0,0,0,0">
                  <w:txbxContent>
                    <w:p w14:paraId="54C8CEC6" w14:textId="77B8435F" w:rsidR="00945E5E" w:rsidRDefault="00945E5E" w:rsidP="00F85D4C">
                      <w:pPr>
                        <w:pStyle w:val="Caption"/>
                        <w:rPr>
                          <w:noProof/>
                        </w:rPr>
                      </w:pPr>
                      <w:bookmarkStart w:id="195" w:name="_Toc499027642"/>
                      <w:bookmarkStart w:id="196" w:name="_Toc499028674"/>
                      <w:bookmarkStart w:id="197" w:name="_Toc499031035"/>
                      <w:r>
                        <w:t xml:space="preserve">Figure </w:t>
                      </w:r>
                      <w:fldSimple w:instr=" SEQ Figure \* ARABIC ">
                        <w:r w:rsidR="00A27609">
                          <w:rPr>
                            <w:noProof/>
                          </w:rPr>
                          <w:t>21</w:t>
                        </w:r>
                        <w:bookmarkEnd w:id="195"/>
                      </w:fldSimple>
                      <w:r>
                        <w:t>, Dog Sprite</w:t>
                      </w:r>
                      <w:bookmarkEnd w:id="196"/>
                      <w:bookmarkEnd w:id="197"/>
                    </w:p>
                  </w:txbxContent>
                </v:textbox>
              </v:shape>
            </w:pict>
          </mc:Fallback>
        </mc:AlternateContent>
      </w:r>
      <w:r w:rsidRPr="00045FED">
        <w:rPr>
          <w:noProof/>
        </w:rPr>
        <w:drawing>
          <wp:anchor distT="0" distB="0" distL="114300" distR="114300" simplePos="0" relativeHeight="251768320" behindDoc="1" locked="0" layoutInCell="1" allowOverlap="1" wp14:anchorId="0524775D" wp14:editId="6303D4E5">
            <wp:simplePos x="0" y="0"/>
            <wp:positionH relativeFrom="margin">
              <wp:posOffset>-160020</wp:posOffset>
            </wp:positionH>
            <wp:positionV relativeFrom="paragraph">
              <wp:posOffset>276225</wp:posOffset>
            </wp:positionV>
            <wp:extent cx="1117600" cy="11176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_up.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117600" cy="1117600"/>
                    </a:xfrm>
                    <a:prstGeom prst="rect">
                      <a:avLst/>
                    </a:prstGeom>
                  </pic:spPr>
                </pic:pic>
              </a:graphicData>
            </a:graphic>
            <wp14:sizeRelH relativeFrom="margin">
              <wp14:pctWidth>0</wp14:pctWidth>
            </wp14:sizeRelH>
            <wp14:sizeRelV relativeFrom="margin">
              <wp14:pctHeight>0</wp14:pctHeight>
            </wp14:sizeRelV>
          </wp:anchor>
        </w:drawing>
      </w:r>
      <w:r w:rsidRPr="00045FED">
        <w:rPr>
          <w:noProof/>
        </w:rPr>
        <w:drawing>
          <wp:anchor distT="0" distB="0" distL="114300" distR="114300" simplePos="0" relativeHeight="251769344" behindDoc="1" locked="0" layoutInCell="1" allowOverlap="1" wp14:anchorId="250B322E" wp14:editId="3990D226">
            <wp:simplePos x="0" y="0"/>
            <wp:positionH relativeFrom="column">
              <wp:posOffset>1028700</wp:posOffset>
            </wp:positionH>
            <wp:positionV relativeFrom="paragraph">
              <wp:posOffset>253365</wp:posOffset>
            </wp:positionV>
            <wp:extent cx="1132840" cy="113284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_Down.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132840" cy="1132840"/>
                    </a:xfrm>
                    <a:prstGeom prst="rect">
                      <a:avLst/>
                    </a:prstGeom>
                  </pic:spPr>
                </pic:pic>
              </a:graphicData>
            </a:graphic>
            <wp14:sizeRelH relativeFrom="margin">
              <wp14:pctWidth>0</wp14:pctWidth>
            </wp14:sizeRelH>
            <wp14:sizeRelV relativeFrom="margin">
              <wp14:pctHeight>0</wp14:pctHeight>
            </wp14:sizeRelV>
          </wp:anchor>
        </w:drawing>
      </w:r>
      <w:r w:rsidRPr="00045FED">
        <w:rPr>
          <w:noProof/>
        </w:rPr>
        <w:drawing>
          <wp:anchor distT="0" distB="0" distL="114300" distR="114300" simplePos="0" relativeHeight="251771392" behindDoc="1" locked="0" layoutInCell="1" allowOverlap="1" wp14:anchorId="03DAC191" wp14:editId="7A408F45">
            <wp:simplePos x="0" y="0"/>
            <wp:positionH relativeFrom="column">
              <wp:posOffset>3368040</wp:posOffset>
            </wp:positionH>
            <wp:positionV relativeFrom="paragraph">
              <wp:posOffset>256540</wp:posOffset>
            </wp:positionV>
            <wp:extent cx="1135380" cy="113538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_Still.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35380" cy="1135380"/>
                    </a:xfrm>
                    <a:prstGeom prst="rect">
                      <a:avLst/>
                    </a:prstGeom>
                  </pic:spPr>
                </pic:pic>
              </a:graphicData>
            </a:graphic>
            <wp14:sizeRelH relativeFrom="margin">
              <wp14:pctWidth>0</wp14:pctWidth>
            </wp14:sizeRelH>
            <wp14:sizeRelV relativeFrom="margin">
              <wp14:pctHeight>0</wp14:pctHeight>
            </wp14:sizeRelV>
          </wp:anchor>
        </w:drawing>
      </w:r>
    </w:p>
    <w:p w14:paraId="3335CA2E" w14:textId="18C55DD8" w:rsidR="00886C28" w:rsidRDefault="00886C28" w:rsidP="00886C28"/>
    <w:p w14:paraId="319A1430" w14:textId="20F5BBB2" w:rsidR="00886C28" w:rsidRDefault="00886C28" w:rsidP="00886C28"/>
    <w:p w14:paraId="7F05483B" w14:textId="5DA77612" w:rsidR="00886C28" w:rsidRDefault="00886C28" w:rsidP="00886C28"/>
    <w:p w14:paraId="08B0F4A0" w14:textId="518BDC6A" w:rsidR="00886C28" w:rsidRDefault="00886C28" w:rsidP="00886C28"/>
    <w:p w14:paraId="07A554E7" w14:textId="584DB62B" w:rsidR="00886C28" w:rsidRDefault="00886C28" w:rsidP="00886C28">
      <w:pPr>
        <w:pStyle w:val="ListParagraph"/>
        <w:numPr>
          <w:ilvl w:val="0"/>
          <w:numId w:val="32"/>
        </w:numPr>
        <w:spacing w:after="160" w:line="259" w:lineRule="auto"/>
      </w:pPr>
      <w:r>
        <w:t>All dog sprites are saved as .png’s</w:t>
      </w:r>
    </w:p>
    <w:p w14:paraId="6CB6CCED" w14:textId="7F65C337" w:rsidR="00886C28" w:rsidRDefault="00886C28" w:rsidP="00886C28">
      <w:pPr>
        <w:pStyle w:val="ListParagraph"/>
        <w:numPr>
          <w:ilvl w:val="0"/>
          <w:numId w:val="32"/>
        </w:numPr>
        <w:spacing w:after="160" w:line="259" w:lineRule="auto"/>
      </w:pPr>
      <w:r>
        <w:t>Dog sprite sizes are all saved at 512x512 pixels.</w:t>
      </w:r>
    </w:p>
    <w:p w14:paraId="2163D2FB" w14:textId="35D82447" w:rsidR="00596982" w:rsidRDefault="00596982" w:rsidP="00596982">
      <w:pPr>
        <w:spacing w:after="160" w:line="259" w:lineRule="auto"/>
      </w:pPr>
    </w:p>
    <w:p w14:paraId="7FC79863" w14:textId="49EF5167" w:rsidR="00596982" w:rsidRDefault="00596982" w:rsidP="00596982">
      <w:pPr>
        <w:spacing w:after="160" w:line="259" w:lineRule="auto"/>
      </w:pPr>
    </w:p>
    <w:p w14:paraId="52979F81" w14:textId="71C7B2EB" w:rsidR="00596982" w:rsidRDefault="00596982" w:rsidP="00596982">
      <w:pPr>
        <w:pStyle w:val="Heading3"/>
      </w:pPr>
      <w:bookmarkStart w:id="133" w:name="_Toc499028858"/>
      <w:bookmarkStart w:id="134" w:name="_Toc499029213"/>
      <w:bookmarkStart w:id="135" w:name="_Toc499030935"/>
      <w:r>
        <w:t>A</w:t>
      </w:r>
      <w:r w:rsidR="00B80873">
        <w:t>dditional Dog</w:t>
      </w:r>
      <w:r>
        <w:t xml:space="preserve"> Sprite</w:t>
      </w:r>
      <w:r w:rsidR="00B80873">
        <w:t>s</w:t>
      </w:r>
      <w:bookmarkEnd w:id="133"/>
      <w:bookmarkEnd w:id="134"/>
      <w:bookmarkEnd w:id="135"/>
    </w:p>
    <w:p w14:paraId="7AF30FD4" w14:textId="7D12BF9F" w:rsidR="00886C28" w:rsidRDefault="00A27609" w:rsidP="00886C28">
      <w:pPr>
        <w:spacing w:after="120" w:line="264" w:lineRule="auto"/>
      </w:pPr>
      <w:r>
        <w:rPr>
          <w:noProof/>
          <w:lang w:eastAsia="zh-CN"/>
        </w:rPr>
        <w:drawing>
          <wp:anchor distT="0" distB="0" distL="114300" distR="114300" simplePos="0" relativeHeight="251799040" behindDoc="0" locked="0" layoutInCell="1" allowOverlap="1" wp14:anchorId="194167D4" wp14:editId="44F6A4F7">
            <wp:simplePos x="0" y="0"/>
            <wp:positionH relativeFrom="margin">
              <wp:align>left</wp:align>
            </wp:positionH>
            <wp:positionV relativeFrom="page">
              <wp:posOffset>4433023</wp:posOffset>
            </wp:positionV>
            <wp:extent cx="5486400" cy="6096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T_Dog_Alert_Effect.png"/>
                    <pic:cNvPicPr/>
                  </pic:nvPicPr>
                  <pic:blipFill>
                    <a:blip r:embed="rId85">
                      <a:extLst>
                        <a:ext uri="{28A0092B-C50C-407E-A947-70E740481C1C}">
                          <a14:useLocalDpi xmlns:a14="http://schemas.microsoft.com/office/drawing/2010/main" val="0"/>
                        </a:ext>
                      </a:extLst>
                    </a:blip>
                    <a:stretch>
                      <a:fillRect/>
                    </a:stretch>
                  </pic:blipFill>
                  <pic:spPr>
                    <a:xfrm>
                      <a:off x="0" y="0"/>
                      <a:ext cx="5486400" cy="609600"/>
                    </a:xfrm>
                    <a:prstGeom prst="rect">
                      <a:avLst/>
                    </a:prstGeom>
                  </pic:spPr>
                </pic:pic>
              </a:graphicData>
            </a:graphic>
          </wp:anchor>
        </w:drawing>
      </w:r>
    </w:p>
    <w:p w14:paraId="7145C6A5" w14:textId="13086F51" w:rsidR="00EC0A23" w:rsidRPr="00EC0A23" w:rsidRDefault="00F85D4C" w:rsidP="00EC0A23">
      <w:r>
        <w:rPr>
          <w:noProof/>
        </w:rPr>
        <mc:AlternateContent>
          <mc:Choice Requires="wps">
            <w:drawing>
              <wp:anchor distT="0" distB="0" distL="114300" distR="114300" simplePos="0" relativeHeight="251853312" behindDoc="0" locked="0" layoutInCell="1" allowOverlap="1" wp14:anchorId="79F39498" wp14:editId="6919FF60">
                <wp:simplePos x="0" y="0"/>
                <wp:positionH relativeFrom="column">
                  <wp:posOffset>0</wp:posOffset>
                </wp:positionH>
                <wp:positionV relativeFrom="paragraph">
                  <wp:posOffset>671830</wp:posOffset>
                </wp:positionV>
                <wp:extent cx="5486400" cy="635"/>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0CBE0C5" w14:textId="572EA72A" w:rsidR="00945E5E" w:rsidRDefault="00945E5E" w:rsidP="00F85D4C">
                            <w:pPr>
                              <w:pStyle w:val="Caption"/>
                              <w:rPr>
                                <w:noProof/>
                                <w:lang w:eastAsia="zh-CN"/>
                              </w:rPr>
                            </w:pPr>
                            <w:bookmarkStart w:id="136" w:name="_Toc499027643"/>
                            <w:bookmarkStart w:id="137" w:name="_Toc499028675"/>
                            <w:bookmarkStart w:id="138" w:name="_Toc499031036"/>
                            <w:r>
                              <w:t xml:space="preserve">Figure </w:t>
                            </w:r>
                            <w:fldSimple w:instr=" SEQ Figure \* ARABIC ">
                              <w:r w:rsidR="00A27609">
                                <w:rPr>
                                  <w:noProof/>
                                </w:rPr>
                                <w:t>22</w:t>
                              </w:r>
                              <w:bookmarkEnd w:id="136"/>
                            </w:fldSimple>
                            <w:r>
                              <w:t>, Alert Sprites</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39498" id="Text Box 119" o:spid="_x0000_s1053" type="#_x0000_t202" style="position:absolute;margin-left:0;margin-top:52.9pt;width:6in;height:.05pt;z-index:25185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tqfMQIAAGkEAAAOAAAAZHJzL2Uyb0RvYy54bWysVMFu2zAMvQ/YPwi6L06yNuu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" stroked="f">
                <v:textbox style="mso-fit-shape-to-text:t" inset="0,0,0,0">
                  <w:txbxContent>
                    <w:p w14:paraId="70CBE0C5" w14:textId="572EA72A" w:rsidR="00945E5E" w:rsidRDefault="00945E5E" w:rsidP="00F85D4C">
                      <w:pPr>
                        <w:pStyle w:val="Caption"/>
                        <w:rPr>
                          <w:noProof/>
                          <w:lang w:eastAsia="zh-CN"/>
                        </w:rPr>
                      </w:pPr>
                      <w:bookmarkStart w:id="204" w:name="_Toc499027643"/>
                      <w:bookmarkStart w:id="205" w:name="_Toc499028675"/>
                      <w:bookmarkStart w:id="206" w:name="_Toc499031036"/>
                      <w:r>
                        <w:t xml:space="preserve">Figure </w:t>
                      </w:r>
                      <w:fldSimple w:instr=" SEQ Figure \* ARABIC ">
                        <w:r w:rsidR="00A27609">
                          <w:rPr>
                            <w:noProof/>
                          </w:rPr>
                          <w:t>22</w:t>
                        </w:r>
                        <w:bookmarkEnd w:id="204"/>
                      </w:fldSimple>
                      <w:r>
                        <w:t>, Alert Sprites</w:t>
                      </w:r>
                      <w:bookmarkEnd w:id="205"/>
                      <w:bookmarkEnd w:id="206"/>
                    </w:p>
                  </w:txbxContent>
                </v:textbox>
                <w10:wrap type="square"/>
              </v:shape>
            </w:pict>
          </mc:Fallback>
        </mc:AlternateContent>
      </w:r>
    </w:p>
    <w:p w14:paraId="02CF8ED2" w14:textId="7835FC38" w:rsidR="00596982" w:rsidRDefault="00596982" w:rsidP="00F93132"/>
    <w:p w14:paraId="68D764F4" w14:textId="21554A99" w:rsidR="00596982" w:rsidRDefault="00596982" w:rsidP="00F93132"/>
    <w:p w14:paraId="3664A69B" w14:textId="601B9D81" w:rsidR="00F85D4C" w:rsidRDefault="00A27609" w:rsidP="00F93132">
      <w:r>
        <w:rPr>
          <w:noProof/>
          <w:lang w:eastAsia="zh-CN"/>
        </w:rPr>
        <w:drawing>
          <wp:anchor distT="0" distB="0" distL="114300" distR="114300" simplePos="0" relativeHeight="251800064" behindDoc="0" locked="0" layoutInCell="1" allowOverlap="1" wp14:anchorId="55A959EA" wp14:editId="33630097">
            <wp:simplePos x="0" y="0"/>
            <wp:positionH relativeFrom="margin">
              <wp:align>left</wp:align>
            </wp:positionH>
            <wp:positionV relativeFrom="page">
              <wp:posOffset>5548984</wp:posOffset>
            </wp:positionV>
            <wp:extent cx="4876800" cy="60960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T_Question_Mark.png"/>
                    <pic:cNvPicPr/>
                  </pic:nvPicPr>
                  <pic:blipFill>
                    <a:blip r:embed="rId86">
                      <a:extLst>
                        <a:ext uri="{28A0092B-C50C-407E-A947-70E740481C1C}">
                          <a14:useLocalDpi xmlns:a14="http://schemas.microsoft.com/office/drawing/2010/main" val="0"/>
                        </a:ext>
                      </a:extLst>
                    </a:blip>
                    <a:stretch>
                      <a:fillRect/>
                    </a:stretch>
                  </pic:blipFill>
                  <pic:spPr>
                    <a:xfrm>
                      <a:off x="0" y="0"/>
                      <a:ext cx="4876800" cy="609600"/>
                    </a:xfrm>
                    <a:prstGeom prst="rect">
                      <a:avLst/>
                    </a:prstGeom>
                  </pic:spPr>
                </pic:pic>
              </a:graphicData>
            </a:graphic>
          </wp:anchor>
        </w:drawing>
      </w:r>
    </w:p>
    <w:p w14:paraId="1FD15817" w14:textId="77777777" w:rsidR="00F85D4C" w:rsidRDefault="00F85D4C" w:rsidP="00F93132"/>
    <w:p w14:paraId="3611E864" w14:textId="08487813" w:rsidR="00F85D4C" w:rsidRDefault="00B80873" w:rsidP="00F93132">
      <w:r>
        <w:rPr>
          <w:noProof/>
        </w:rPr>
        <mc:AlternateContent>
          <mc:Choice Requires="wps">
            <w:drawing>
              <wp:anchor distT="0" distB="0" distL="114300" distR="114300" simplePos="0" relativeHeight="251855360" behindDoc="0" locked="0" layoutInCell="1" allowOverlap="1" wp14:anchorId="4143CEA8" wp14:editId="082EF72B">
                <wp:simplePos x="0" y="0"/>
                <wp:positionH relativeFrom="margin">
                  <wp:align>left</wp:align>
                </wp:positionH>
                <wp:positionV relativeFrom="paragraph">
                  <wp:posOffset>139862</wp:posOffset>
                </wp:positionV>
                <wp:extent cx="4876800"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0102D333" w14:textId="6DB5911E" w:rsidR="00945E5E" w:rsidRDefault="00945E5E" w:rsidP="00F85D4C">
                            <w:pPr>
                              <w:pStyle w:val="Caption"/>
                              <w:rPr>
                                <w:noProof/>
                                <w:lang w:eastAsia="zh-CN"/>
                              </w:rPr>
                            </w:pPr>
                            <w:bookmarkStart w:id="139" w:name="_Toc499027644"/>
                            <w:bookmarkStart w:id="140" w:name="_Toc499028676"/>
                            <w:bookmarkStart w:id="141" w:name="_Toc499031037"/>
                            <w:r>
                              <w:t xml:space="preserve">Figure </w:t>
                            </w:r>
                            <w:fldSimple w:instr=" SEQ Figure \* ARABIC ">
                              <w:r w:rsidR="00A27609">
                                <w:rPr>
                                  <w:noProof/>
                                </w:rPr>
                                <w:t>23</w:t>
                              </w:r>
                              <w:bookmarkEnd w:id="139"/>
                            </w:fldSimple>
                            <w:r>
                              <w:t>, Question Mark Sprites</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3CEA8" id="Text Box 120" o:spid="_x0000_s1054" type="#_x0000_t202" style="position:absolute;margin-left:0;margin-top:11pt;width:384pt;height:.05pt;z-index:251855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" stroked="f">
                <v:textbox style="mso-fit-shape-to-text:t" inset="0,0,0,0">
                  <w:txbxContent>
                    <w:p w14:paraId="0102D333" w14:textId="6DB5911E" w:rsidR="00945E5E" w:rsidRDefault="00945E5E" w:rsidP="00F85D4C">
                      <w:pPr>
                        <w:pStyle w:val="Caption"/>
                        <w:rPr>
                          <w:noProof/>
                          <w:lang w:eastAsia="zh-CN"/>
                        </w:rPr>
                      </w:pPr>
                      <w:bookmarkStart w:id="210" w:name="_Toc499027644"/>
                      <w:bookmarkStart w:id="211" w:name="_Toc499028676"/>
                      <w:bookmarkStart w:id="212" w:name="_Toc499031037"/>
                      <w:r>
                        <w:t xml:space="preserve">Figure </w:t>
                      </w:r>
                      <w:fldSimple w:instr=" SEQ Figure \* ARABIC ">
                        <w:r w:rsidR="00A27609">
                          <w:rPr>
                            <w:noProof/>
                          </w:rPr>
                          <w:t>23</w:t>
                        </w:r>
                        <w:bookmarkEnd w:id="210"/>
                      </w:fldSimple>
                      <w:r>
                        <w:t>, Question Mark Sprites</w:t>
                      </w:r>
                      <w:bookmarkEnd w:id="211"/>
                      <w:bookmarkEnd w:id="212"/>
                    </w:p>
                  </w:txbxContent>
                </v:textbox>
                <w10:wrap type="square" anchorx="margin"/>
              </v:shape>
            </w:pict>
          </mc:Fallback>
        </mc:AlternateContent>
      </w:r>
    </w:p>
    <w:p w14:paraId="6EC89341" w14:textId="3F046673" w:rsidR="00596982" w:rsidRDefault="00596982" w:rsidP="00F93132"/>
    <w:p w14:paraId="3A6BB00A" w14:textId="261E0155" w:rsidR="00596982" w:rsidRDefault="00596982" w:rsidP="00596982">
      <w:pPr>
        <w:pStyle w:val="ListParagraph"/>
        <w:numPr>
          <w:ilvl w:val="0"/>
          <w:numId w:val="36"/>
        </w:numPr>
        <w:spacing w:after="160" w:line="259" w:lineRule="auto"/>
        <w:rPr>
          <w:lang w:eastAsia="zh-CN"/>
        </w:rPr>
      </w:pPr>
      <w:r>
        <w:rPr>
          <w:lang w:eastAsia="zh-CN"/>
        </w:rPr>
        <w:t>The Alert Sprite and the Question Mark sprite sheets are sized at 64x64 pixels</w:t>
      </w:r>
    </w:p>
    <w:p w14:paraId="387A50F0" w14:textId="4EB9A438" w:rsidR="00596982" w:rsidRDefault="00596982" w:rsidP="00596982">
      <w:pPr>
        <w:pStyle w:val="ListParagraph"/>
        <w:numPr>
          <w:ilvl w:val="0"/>
          <w:numId w:val="36"/>
        </w:numPr>
        <w:spacing w:after="160" w:line="259" w:lineRule="auto"/>
        <w:rPr>
          <w:lang w:eastAsia="zh-CN"/>
        </w:rPr>
      </w:pPr>
      <w:r>
        <w:rPr>
          <w:lang w:eastAsia="zh-CN"/>
        </w:rPr>
        <w:t>The Alert Sprite activates when the Dog sees a Cat.</w:t>
      </w:r>
    </w:p>
    <w:p w14:paraId="50909708" w14:textId="47040DF6" w:rsidR="00596982" w:rsidRPr="00452875" w:rsidRDefault="00596982" w:rsidP="00596982">
      <w:pPr>
        <w:pStyle w:val="ListParagraph"/>
        <w:numPr>
          <w:ilvl w:val="0"/>
          <w:numId w:val="36"/>
        </w:numPr>
        <w:spacing w:after="160" w:line="259" w:lineRule="auto"/>
        <w:rPr>
          <w:lang w:eastAsia="zh-CN"/>
        </w:rPr>
      </w:pPr>
      <w:r>
        <w:rPr>
          <w:lang w:eastAsia="zh-CN"/>
        </w:rPr>
        <w:t xml:space="preserve">The Question Mark activates when a Dog loses direct line of sight of </w:t>
      </w:r>
      <w:r w:rsidR="006B4B86">
        <w:rPr>
          <w:lang w:eastAsia="zh-CN"/>
        </w:rPr>
        <w:t>a Cat.</w:t>
      </w:r>
      <w:r>
        <w:rPr>
          <w:lang w:eastAsia="zh-CN"/>
        </w:rPr>
        <w:t xml:space="preserve"> </w:t>
      </w:r>
    </w:p>
    <w:p w14:paraId="189640AE" w14:textId="5B7D3E36" w:rsidR="00F93132" w:rsidRPr="00F93132" w:rsidRDefault="00F93132" w:rsidP="00F93132">
      <w:r>
        <w:br w:type="page"/>
      </w:r>
    </w:p>
    <w:p w14:paraId="35A3D998" w14:textId="1207655B" w:rsidR="00A6750D" w:rsidRDefault="00A6750D" w:rsidP="0004716E">
      <w:pPr>
        <w:pStyle w:val="Heading2"/>
      </w:pPr>
      <w:bookmarkStart w:id="142" w:name="_Toc499028859"/>
      <w:bookmarkStart w:id="143" w:name="_Toc499029214"/>
      <w:bookmarkStart w:id="144" w:name="_Toc499030936"/>
      <w:r>
        <w:lastRenderedPageBreak/>
        <w:t>Box</w:t>
      </w:r>
      <w:bookmarkEnd w:id="142"/>
      <w:bookmarkEnd w:id="143"/>
      <w:bookmarkEnd w:id="144"/>
    </w:p>
    <w:p w14:paraId="1A4E58E9" w14:textId="68F71F7C" w:rsidR="00ED5727" w:rsidRDefault="00ED5727" w:rsidP="00CD7A69">
      <w:pPr>
        <w:pStyle w:val="ListParagraph"/>
        <w:numPr>
          <w:ilvl w:val="0"/>
          <w:numId w:val="15"/>
        </w:numPr>
      </w:pPr>
      <w:r>
        <w:t>Cats</w:t>
      </w:r>
      <w:r w:rsidR="00A6750D">
        <w:t xml:space="preserve"> can enter the box</w:t>
      </w:r>
      <w:r>
        <w:t>.</w:t>
      </w:r>
    </w:p>
    <w:p w14:paraId="33A7E35F" w14:textId="753BF465" w:rsidR="00ED5727" w:rsidRDefault="00D4519C" w:rsidP="00CD7A69">
      <w:pPr>
        <w:pStyle w:val="ListParagraph"/>
        <w:numPr>
          <w:ilvl w:val="0"/>
          <w:numId w:val="15"/>
        </w:numPr>
      </w:pPr>
      <w:r>
        <w:t>Dogs</w:t>
      </w:r>
      <w:r w:rsidR="00A6750D">
        <w:t xml:space="preserve"> cannot see a cat inside a box</w:t>
      </w:r>
      <w:r w:rsidR="00ED5727">
        <w:t>.</w:t>
      </w:r>
    </w:p>
    <w:p w14:paraId="0BECF9DA" w14:textId="7A8EEB5A" w:rsidR="00ED5727" w:rsidRDefault="00D4519C" w:rsidP="00CD7A69">
      <w:pPr>
        <w:pStyle w:val="ListParagraph"/>
        <w:numPr>
          <w:ilvl w:val="0"/>
          <w:numId w:val="15"/>
        </w:numPr>
      </w:pPr>
      <w:r>
        <w:t>Dogs</w:t>
      </w:r>
      <w:r w:rsidR="00A6750D">
        <w:t xml:space="preserve"> cannot kill a cat inside a box</w:t>
      </w:r>
      <w:r w:rsidR="00ED5727">
        <w:t>.</w:t>
      </w:r>
    </w:p>
    <w:p w14:paraId="61D5543D" w14:textId="16E41DEB" w:rsidR="00A6750D" w:rsidRDefault="00ED5727" w:rsidP="00CD7A69">
      <w:pPr>
        <w:pStyle w:val="ListParagraph"/>
        <w:numPr>
          <w:ilvl w:val="0"/>
          <w:numId w:val="15"/>
        </w:numPr>
      </w:pPr>
      <w:r>
        <w:t>B</w:t>
      </w:r>
      <w:r w:rsidR="00A6750D">
        <w:t>ox</w:t>
      </w:r>
      <w:r>
        <w:t>es do</w:t>
      </w:r>
      <w:r w:rsidR="00A6750D">
        <w:t xml:space="preserve"> not block the field of view for the </w:t>
      </w:r>
      <w:r w:rsidR="00D4519C">
        <w:t>dog</w:t>
      </w:r>
      <w:r>
        <w:t>.</w:t>
      </w:r>
    </w:p>
    <w:p w14:paraId="485C8ED2" w14:textId="53804655" w:rsidR="00145349" w:rsidRDefault="00145349" w:rsidP="00CD7A69">
      <w:pPr>
        <w:pStyle w:val="ListParagraph"/>
        <w:numPr>
          <w:ilvl w:val="0"/>
          <w:numId w:val="15"/>
        </w:numPr>
      </w:pPr>
      <w:r>
        <w:t>The box has a green shader when a cat is inside the box.</w:t>
      </w:r>
    </w:p>
    <w:p w14:paraId="7B170DEE" w14:textId="44102EF4" w:rsidR="00145349" w:rsidRDefault="00145349" w:rsidP="00CD7A69">
      <w:pPr>
        <w:pStyle w:val="ListParagraph"/>
        <w:numPr>
          <w:ilvl w:val="0"/>
          <w:numId w:val="15"/>
        </w:numPr>
      </w:pPr>
      <w:r>
        <w:t>A dog can stand on the box, but won’t kill the cat.</w:t>
      </w:r>
    </w:p>
    <w:p w14:paraId="3BE63084" w14:textId="48124613" w:rsidR="00426FB6" w:rsidRDefault="00426FB6" w:rsidP="00426FB6">
      <w:pPr>
        <w:pStyle w:val="Heading3"/>
      </w:pPr>
      <w:bookmarkStart w:id="145" w:name="_Toc499028860"/>
      <w:bookmarkStart w:id="146" w:name="_Toc499029215"/>
      <w:bookmarkStart w:id="147" w:name="_Toc499030937"/>
      <w:r>
        <w:t>Box Placement</w:t>
      </w:r>
      <w:bookmarkEnd w:id="145"/>
      <w:bookmarkEnd w:id="146"/>
      <w:bookmarkEnd w:id="147"/>
    </w:p>
    <w:p w14:paraId="06411966" w14:textId="1A87765E" w:rsidR="00DD6879" w:rsidRDefault="00DD6879" w:rsidP="00CD7A69">
      <w:pPr>
        <w:pStyle w:val="ListParagraph"/>
        <w:numPr>
          <w:ilvl w:val="0"/>
          <w:numId w:val="14"/>
        </w:numPr>
        <w:spacing w:after="120" w:line="264" w:lineRule="auto"/>
      </w:pPr>
      <w:r>
        <w:rPr>
          <w:noProof/>
        </w:rPr>
        <w:t xml:space="preserve">When editing the level, put box elements above proper node according to the level layout. There’s no other script setting required for box elements. </w:t>
      </w:r>
    </w:p>
    <w:p w14:paraId="59D4BA21" w14:textId="3FA4C312" w:rsidR="00B63743" w:rsidRDefault="00B63743" w:rsidP="00B63743">
      <w:pPr>
        <w:pStyle w:val="Heading3"/>
      </w:pPr>
      <w:bookmarkStart w:id="148" w:name="_Toc499028861"/>
      <w:bookmarkStart w:id="149" w:name="_Toc499029216"/>
      <w:bookmarkStart w:id="150" w:name="_Toc499030938"/>
      <w:r>
        <w:t>Box Art</w:t>
      </w:r>
      <w:bookmarkEnd w:id="148"/>
      <w:bookmarkEnd w:id="149"/>
      <w:bookmarkEnd w:id="150"/>
    </w:p>
    <w:p w14:paraId="39E6DC0F" w14:textId="0B02B1A1" w:rsidR="00B63743" w:rsidRDefault="00F85D4C" w:rsidP="00B63743">
      <w:pPr>
        <w:pStyle w:val="ListParagraph"/>
        <w:numPr>
          <w:ilvl w:val="0"/>
          <w:numId w:val="14"/>
        </w:numPr>
      </w:pPr>
      <w:r>
        <w:rPr>
          <w:noProof/>
        </w:rPr>
        <mc:AlternateContent>
          <mc:Choice Requires="wps">
            <w:drawing>
              <wp:anchor distT="0" distB="0" distL="114300" distR="114300" simplePos="0" relativeHeight="251857408" behindDoc="0" locked="0" layoutInCell="1" allowOverlap="1" wp14:anchorId="01651C19" wp14:editId="096A2685">
                <wp:simplePos x="0" y="0"/>
                <wp:positionH relativeFrom="column">
                  <wp:posOffset>0</wp:posOffset>
                </wp:positionH>
                <wp:positionV relativeFrom="paragraph">
                  <wp:posOffset>805180</wp:posOffset>
                </wp:positionV>
                <wp:extent cx="5944235" cy="635"/>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3F6E7170" w14:textId="1DB99943" w:rsidR="00945E5E" w:rsidRDefault="00945E5E" w:rsidP="00F85D4C">
                            <w:pPr>
                              <w:pStyle w:val="Caption"/>
                              <w:rPr>
                                <w:noProof/>
                              </w:rPr>
                            </w:pPr>
                            <w:bookmarkStart w:id="151" w:name="_Toc499027645"/>
                            <w:bookmarkStart w:id="152" w:name="_Toc499028677"/>
                            <w:bookmarkStart w:id="153" w:name="_Toc499031038"/>
                            <w:r>
                              <w:t xml:space="preserve">Figure </w:t>
                            </w:r>
                            <w:fldSimple w:instr=" SEQ Figure \* ARABIC ">
                              <w:r w:rsidR="00A27609">
                                <w:rPr>
                                  <w:noProof/>
                                </w:rPr>
                                <w:t>24</w:t>
                              </w:r>
                              <w:bookmarkEnd w:id="151"/>
                            </w:fldSimple>
                            <w:r>
                              <w:t>, Box Sprites</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51C19" id="Text Box 121" o:spid="_x0000_s1055" type="#_x0000_t202" style="position:absolute;left:0;text-align:left;margin-left:0;margin-top:63.4pt;width:468.05pt;height:.05pt;z-index:25185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aWTMAIAAGkEAAAOAAAAZHJzL2Uyb0RvYy54bWysVMFu2zAMvQ/YPwi6L06ytl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" stroked="f">
                <v:textbox style="mso-fit-shape-to-text:t" inset="0,0,0,0">
                  <w:txbxContent>
                    <w:p w14:paraId="3F6E7170" w14:textId="1DB99943" w:rsidR="00945E5E" w:rsidRDefault="00945E5E" w:rsidP="00F85D4C">
                      <w:pPr>
                        <w:pStyle w:val="Caption"/>
                        <w:rPr>
                          <w:noProof/>
                        </w:rPr>
                      </w:pPr>
                      <w:bookmarkStart w:id="226" w:name="_Toc499027645"/>
                      <w:bookmarkStart w:id="227" w:name="_Toc499028677"/>
                      <w:bookmarkStart w:id="228" w:name="_Toc499031038"/>
                      <w:r>
                        <w:t xml:space="preserve">Figure </w:t>
                      </w:r>
                      <w:fldSimple w:instr=" SEQ Figure \* ARABIC ">
                        <w:r w:rsidR="00A27609">
                          <w:rPr>
                            <w:noProof/>
                          </w:rPr>
                          <w:t>24</w:t>
                        </w:r>
                        <w:bookmarkEnd w:id="226"/>
                      </w:fldSimple>
                      <w:r>
                        <w:t>, Box Sprites</w:t>
                      </w:r>
                      <w:bookmarkEnd w:id="227"/>
                      <w:bookmarkEnd w:id="228"/>
                    </w:p>
                  </w:txbxContent>
                </v:textbox>
                <w10:wrap type="square"/>
              </v:shape>
            </w:pict>
          </mc:Fallback>
        </mc:AlternateContent>
      </w:r>
      <w:r w:rsidR="00B63743">
        <w:rPr>
          <w:noProof/>
        </w:rPr>
        <w:drawing>
          <wp:anchor distT="0" distB="0" distL="114300" distR="114300" simplePos="0" relativeHeight="251801088" behindDoc="0" locked="0" layoutInCell="1" allowOverlap="1" wp14:anchorId="1F72233C" wp14:editId="0944A2B0">
            <wp:simplePos x="0" y="0"/>
            <wp:positionH relativeFrom="column">
              <wp:posOffset>0</wp:posOffset>
            </wp:positionH>
            <wp:positionV relativeFrom="page">
              <wp:posOffset>3434316</wp:posOffset>
            </wp:positionV>
            <wp:extent cx="5944235" cy="743585"/>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4235" cy="743585"/>
                    </a:xfrm>
                    <a:prstGeom prst="rect">
                      <a:avLst/>
                    </a:prstGeom>
                    <a:noFill/>
                  </pic:spPr>
                </pic:pic>
              </a:graphicData>
            </a:graphic>
          </wp:anchor>
        </w:drawing>
      </w:r>
      <w:r w:rsidR="00B63743">
        <w:t>The Box sprites sheets is sized at 512x512 pixels.</w:t>
      </w:r>
    </w:p>
    <w:p w14:paraId="5C268751" w14:textId="77DEC645" w:rsidR="00B63743" w:rsidRPr="00DD6879" w:rsidRDefault="00F85D4C" w:rsidP="00B63743">
      <w:pPr>
        <w:pStyle w:val="ListParagraph"/>
        <w:numPr>
          <w:ilvl w:val="0"/>
          <w:numId w:val="14"/>
        </w:numPr>
      </w:pPr>
      <w:r>
        <w:rPr>
          <w:noProof/>
        </w:rPr>
        <mc:AlternateContent>
          <mc:Choice Requires="wps">
            <w:drawing>
              <wp:anchor distT="0" distB="0" distL="114300" distR="114300" simplePos="0" relativeHeight="251859456" behindDoc="0" locked="0" layoutInCell="1" allowOverlap="1" wp14:anchorId="38694C50" wp14:editId="3EA003EB">
                <wp:simplePos x="0" y="0"/>
                <wp:positionH relativeFrom="column">
                  <wp:posOffset>0</wp:posOffset>
                </wp:positionH>
                <wp:positionV relativeFrom="paragraph">
                  <wp:posOffset>1287780</wp:posOffset>
                </wp:positionV>
                <wp:extent cx="5943600" cy="635"/>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AD426BC" w14:textId="7FC008F1" w:rsidR="00945E5E" w:rsidRDefault="00945E5E" w:rsidP="00F85D4C">
                            <w:pPr>
                              <w:pStyle w:val="Caption"/>
                              <w:rPr>
                                <w:noProof/>
                              </w:rPr>
                            </w:pPr>
                            <w:bookmarkStart w:id="154" w:name="_Toc499027646"/>
                            <w:bookmarkStart w:id="155" w:name="_Toc499028678"/>
                            <w:bookmarkStart w:id="156" w:name="_Toc499031039"/>
                            <w:r>
                              <w:t xml:space="preserve">Figure </w:t>
                            </w:r>
                            <w:fldSimple w:instr=" SEQ Figure \* ARABIC ">
                              <w:r w:rsidR="00A27609">
                                <w:rPr>
                                  <w:noProof/>
                                </w:rPr>
                                <w:t>25</w:t>
                              </w:r>
                              <w:bookmarkEnd w:id="154"/>
                            </w:fldSimple>
                            <w:r>
                              <w:t>, Box Audio Source Component</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94C50" id="Text Box 122" o:spid="_x0000_s1056" type="#_x0000_t202" style="position:absolute;left:0;text-align:left;margin-left:0;margin-top:101.4pt;width:468pt;height:.05pt;z-index:25185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" stroked="f">
                <v:textbox style="mso-fit-shape-to-text:t" inset="0,0,0,0">
                  <w:txbxContent>
                    <w:p w14:paraId="3AD426BC" w14:textId="7FC008F1" w:rsidR="00945E5E" w:rsidRDefault="00945E5E" w:rsidP="00F85D4C">
                      <w:pPr>
                        <w:pStyle w:val="Caption"/>
                        <w:rPr>
                          <w:noProof/>
                        </w:rPr>
                      </w:pPr>
                      <w:bookmarkStart w:id="232" w:name="_Toc499027646"/>
                      <w:bookmarkStart w:id="233" w:name="_Toc499028678"/>
                      <w:bookmarkStart w:id="234" w:name="_Toc499031039"/>
                      <w:r>
                        <w:t xml:space="preserve">Figure </w:t>
                      </w:r>
                      <w:fldSimple w:instr=" SEQ Figure \* ARABIC ">
                        <w:r w:rsidR="00A27609">
                          <w:rPr>
                            <w:noProof/>
                          </w:rPr>
                          <w:t>25</w:t>
                        </w:r>
                        <w:bookmarkEnd w:id="232"/>
                      </w:fldSimple>
                      <w:r>
                        <w:t>, Box Audio Source Component</w:t>
                      </w:r>
                      <w:bookmarkEnd w:id="233"/>
                      <w:bookmarkEnd w:id="234"/>
                    </w:p>
                  </w:txbxContent>
                </v:textbox>
                <w10:wrap type="square"/>
              </v:shape>
            </w:pict>
          </mc:Fallback>
        </mc:AlternateContent>
      </w:r>
      <w:r>
        <w:rPr>
          <w:noProof/>
        </w:rPr>
        <w:drawing>
          <wp:anchor distT="0" distB="0" distL="114300" distR="114300" simplePos="0" relativeHeight="251785728" behindDoc="0" locked="0" layoutInCell="1" allowOverlap="1" wp14:anchorId="76A6AB08" wp14:editId="7A90F8B3">
            <wp:simplePos x="0" y="0"/>
            <wp:positionH relativeFrom="margin">
              <wp:align>right</wp:align>
            </wp:positionH>
            <wp:positionV relativeFrom="page">
              <wp:posOffset>5293700</wp:posOffset>
            </wp:positionV>
            <wp:extent cx="5943600" cy="63436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634365"/>
                    </a:xfrm>
                    <a:prstGeom prst="rect">
                      <a:avLst/>
                    </a:prstGeom>
                  </pic:spPr>
                </pic:pic>
              </a:graphicData>
            </a:graphic>
          </wp:anchor>
        </w:drawing>
      </w:r>
      <w:r w:rsidR="00B63743">
        <w:t>The animation plays when a cat enters or exits the box.</w:t>
      </w:r>
    </w:p>
    <w:p w14:paraId="4904F4E8" w14:textId="31DB996E" w:rsidR="003D0702" w:rsidRDefault="00F93132" w:rsidP="003D0702">
      <w:pPr>
        <w:pStyle w:val="Heading3"/>
      </w:pPr>
      <w:bookmarkStart w:id="157" w:name="_Toc499028862"/>
      <w:bookmarkStart w:id="158" w:name="_Toc499029217"/>
      <w:bookmarkStart w:id="159" w:name="_Toc499030939"/>
      <w:r>
        <w:t>Box</w:t>
      </w:r>
      <w:r w:rsidR="003D0702">
        <w:t xml:space="preserve"> Sound</w:t>
      </w:r>
      <w:bookmarkEnd w:id="157"/>
      <w:bookmarkEnd w:id="158"/>
      <w:bookmarkEnd w:id="159"/>
    </w:p>
    <w:p w14:paraId="2A29FA8B" w14:textId="7A0E36AA" w:rsidR="00485C82" w:rsidRPr="00485C82" w:rsidRDefault="00485C82" w:rsidP="00485C82">
      <w:r>
        <w:t xml:space="preserve">The FX_Enter_Box is on the Audio Source component attached to the box. It activates when the player enters and exits the box. </w:t>
      </w:r>
    </w:p>
    <w:p w14:paraId="4C99C161" w14:textId="60C63961" w:rsidR="009D0596" w:rsidRPr="009D0596" w:rsidRDefault="009D0596" w:rsidP="009D0596">
      <w:r>
        <w:br w:type="page"/>
      </w:r>
    </w:p>
    <w:p w14:paraId="73F7D7CD" w14:textId="7A419BD5" w:rsidR="00ED5727" w:rsidRDefault="00A6750D" w:rsidP="0004716E">
      <w:pPr>
        <w:pStyle w:val="Heading2"/>
      </w:pPr>
      <w:bookmarkStart w:id="160" w:name="_Toc499028863"/>
      <w:bookmarkStart w:id="161" w:name="_Toc499029218"/>
      <w:bookmarkStart w:id="162" w:name="_Toc499030940"/>
      <w:r>
        <w:lastRenderedPageBreak/>
        <w:t xml:space="preserve">Hose and </w:t>
      </w:r>
      <w:r w:rsidR="00ED5727">
        <w:t>Water</w:t>
      </w:r>
      <w:bookmarkEnd w:id="160"/>
      <w:bookmarkEnd w:id="161"/>
      <w:bookmarkEnd w:id="162"/>
    </w:p>
    <w:p w14:paraId="49C50C8C" w14:textId="77777777" w:rsidR="006403F6" w:rsidRDefault="00A6750D" w:rsidP="00CD7A69">
      <w:pPr>
        <w:pStyle w:val="ListParagraph"/>
        <w:numPr>
          <w:ilvl w:val="0"/>
          <w:numId w:val="13"/>
        </w:numPr>
      </w:pPr>
      <w:r>
        <w:t>The hose is around the level shooting out water whi</w:t>
      </w:r>
      <w:r w:rsidR="00ED5727">
        <w:t>ch blocks the path of the cats.</w:t>
      </w:r>
    </w:p>
    <w:p w14:paraId="5E787E98" w14:textId="0873A4E0" w:rsidR="006403F6" w:rsidRDefault="006403F6" w:rsidP="00CD7A69">
      <w:pPr>
        <w:pStyle w:val="ListParagraph"/>
        <w:numPr>
          <w:ilvl w:val="0"/>
          <w:numId w:val="13"/>
        </w:numPr>
      </w:pPr>
      <w:r>
        <w:t>The water b</w:t>
      </w:r>
      <w:r w:rsidR="00A6750D">
        <w:t>locks the path and field of view of the dogs.</w:t>
      </w:r>
    </w:p>
    <w:p w14:paraId="5D8FAFF3" w14:textId="4D6863B4" w:rsidR="006403F6" w:rsidRDefault="00ED5727" w:rsidP="00CD7A69">
      <w:pPr>
        <w:pStyle w:val="ListParagraph"/>
        <w:numPr>
          <w:ilvl w:val="0"/>
          <w:numId w:val="13"/>
        </w:numPr>
      </w:pPr>
      <w:r>
        <w:t>I</w:t>
      </w:r>
      <w:r w:rsidR="00D4519C">
        <w:t>f a cat or dog</w:t>
      </w:r>
      <w:r w:rsidR="00A6750D">
        <w:t xml:space="preserve"> ends their turn on the </w:t>
      </w:r>
      <w:r>
        <w:t>hose,</w:t>
      </w:r>
      <w:r w:rsidR="00A6750D">
        <w:t xml:space="preserve"> then the water unblocks the path. </w:t>
      </w:r>
    </w:p>
    <w:p w14:paraId="1E5A6AFC" w14:textId="562B06C8" w:rsidR="00E7226B" w:rsidRDefault="006403F6" w:rsidP="006403F6">
      <w:pPr>
        <w:pStyle w:val="Heading3"/>
      </w:pPr>
      <w:bookmarkStart w:id="163" w:name="_Toc499028864"/>
      <w:bookmarkStart w:id="164" w:name="_Toc499029219"/>
      <w:bookmarkStart w:id="165" w:name="_Toc499030941"/>
      <w:r>
        <w:t>Hose and Water Conveyance</w:t>
      </w:r>
      <w:bookmarkEnd w:id="163"/>
      <w:bookmarkEnd w:id="164"/>
      <w:bookmarkEnd w:id="165"/>
    </w:p>
    <w:p w14:paraId="481840E3" w14:textId="3E11C682" w:rsidR="006403F6" w:rsidRDefault="006403F6" w:rsidP="00CD7A69">
      <w:pPr>
        <w:pStyle w:val="ListParagraph"/>
        <w:numPr>
          <w:ilvl w:val="0"/>
          <w:numId w:val="12"/>
        </w:numPr>
      </w:pPr>
      <w:r>
        <w:t>The hose will be on top of the node that the player can stand on.</w:t>
      </w:r>
    </w:p>
    <w:p w14:paraId="4AF93162" w14:textId="06E352E4" w:rsidR="006403F6" w:rsidRDefault="006403F6" w:rsidP="00CD7A69">
      <w:pPr>
        <w:pStyle w:val="ListParagraph"/>
        <w:numPr>
          <w:ilvl w:val="0"/>
          <w:numId w:val="12"/>
        </w:numPr>
      </w:pPr>
      <w:r>
        <w:t>A particle effect system shoots out blue particles to show where the player or dog should stand on the hose.</w:t>
      </w:r>
    </w:p>
    <w:p w14:paraId="1B1A4A96" w14:textId="1D48DA63" w:rsidR="006403F6" w:rsidRDefault="006403F6" w:rsidP="00CD7A69">
      <w:pPr>
        <w:pStyle w:val="ListParagraph"/>
        <w:numPr>
          <w:ilvl w:val="0"/>
          <w:numId w:val="12"/>
        </w:numPr>
      </w:pPr>
      <w:r>
        <w:t xml:space="preserve">The </w:t>
      </w:r>
      <w:r w:rsidR="00AF5345">
        <w:t>water is displayed at the end of the hose spout through a vicious blue parti</w:t>
      </w:r>
      <w:r w:rsidR="00426FB6">
        <w:t xml:space="preserve">cle effect system covering the node path. </w:t>
      </w:r>
    </w:p>
    <w:bookmarkStart w:id="166" w:name="_Toc499028865"/>
    <w:bookmarkStart w:id="167" w:name="_Toc499029220"/>
    <w:bookmarkStart w:id="168" w:name="_Toc499030942"/>
    <w:p w14:paraId="3FD69CCB" w14:textId="15B4911E" w:rsidR="009D0596" w:rsidRDefault="00F93132" w:rsidP="00F307ED">
      <w:pPr>
        <w:pStyle w:val="Heading3"/>
      </w:pPr>
      <w:r>
        <w:rPr>
          <w:noProof/>
        </w:rPr>
        <mc:AlternateContent>
          <mc:Choice Requires="wps">
            <w:drawing>
              <wp:anchor distT="0" distB="0" distL="114300" distR="114300" simplePos="0" relativeHeight="251752960" behindDoc="0" locked="0" layoutInCell="1" allowOverlap="1" wp14:anchorId="17495AC5" wp14:editId="37F77B3B">
                <wp:simplePos x="0" y="0"/>
                <wp:positionH relativeFrom="column">
                  <wp:posOffset>904875</wp:posOffset>
                </wp:positionH>
                <wp:positionV relativeFrom="paragraph">
                  <wp:posOffset>532765</wp:posOffset>
                </wp:positionV>
                <wp:extent cx="413385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74866234" w14:textId="0AC34635" w:rsidR="00945E5E" w:rsidRPr="00810E8B" w:rsidRDefault="00945E5E" w:rsidP="00F93132">
                            <w:pPr>
                              <w:pStyle w:val="Caption"/>
                              <w:rPr>
                                <w:noProof/>
                                <w:color w:val="808080" w:themeColor="accent4"/>
                                <w:sz w:val="22"/>
                                <w:szCs w:val="22"/>
                              </w:rPr>
                            </w:pPr>
                            <w:bookmarkStart w:id="169" w:name="_Toc499027647"/>
                            <w:bookmarkStart w:id="170" w:name="_Toc499028679"/>
                            <w:bookmarkStart w:id="171" w:name="_Toc499031040"/>
                            <w:r>
                              <w:t xml:space="preserve">Figure </w:t>
                            </w:r>
                            <w:fldSimple w:instr=" SEQ Figure \* ARABIC ">
                              <w:r w:rsidR="00A27609">
                                <w:rPr>
                                  <w:noProof/>
                                </w:rPr>
                                <w:t>26</w:t>
                              </w:r>
                              <w:bookmarkEnd w:id="169"/>
                            </w:fldSimple>
                            <w:r>
                              <w:rPr>
                                <w:noProof/>
                              </w:rPr>
                              <w:t>, Hose Prefab</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95AC5" id="Text Box 75" o:spid="_x0000_s1057" type="#_x0000_t202" style="position:absolute;margin-left:71.25pt;margin-top:41.95pt;width:325.5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" stroked="f">
                <v:textbox style="mso-fit-shape-to-text:t" inset="0,0,0,0">
                  <w:txbxContent>
                    <w:p w14:paraId="74866234" w14:textId="0AC34635" w:rsidR="00945E5E" w:rsidRPr="00810E8B" w:rsidRDefault="00945E5E" w:rsidP="00F93132">
                      <w:pPr>
                        <w:pStyle w:val="Caption"/>
                        <w:rPr>
                          <w:noProof/>
                          <w:color w:val="808080" w:themeColor="accent4"/>
                          <w:sz w:val="22"/>
                          <w:szCs w:val="22"/>
                        </w:rPr>
                      </w:pPr>
                      <w:bookmarkStart w:id="250" w:name="_Toc499027647"/>
                      <w:bookmarkStart w:id="251" w:name="_Toc499028679"/>
                      <w:bookmarkStart w:id="252" w:name="_Toc499031040"/>
                      <w:r>
                        <w:t xml:space="preserve">Figure </w:t>
                      </w:r>
                      <w:fldSimple w:instr=" SEQ Figure \* ARABIC ">
                        <w:r w:rsidR="00A27609">
                          <w:rPr>
                            <w:noProof/>
                          </w:rPr>
                          <w:t>26</w:t>
                        </w:r>
                        <w:bookmarkEnd w:id="250"/>
                      </w:fldSimple>
                      <w:r>
                        <w:rPr>
                          <w:noProof/>
                        </w:rPr>
                        <w:t>, Hose Prefab</w:t>
                      </w:r>
                      <w:bookmarkEnd w:id="251"/>
                      <w:bookmarkEnd w:id="252"/>
                    </w:p>
                  </w:txbxContent>
                </v:textbox>
                <w10:wrap type="square"/>
              </v:shape>
            </w:pict>
          </mc:Fallback>
        </mc:AlternateContent>
      </w:r>
      <w:r w:rsidR="003D0702">
        <w:t>Hose</w:t>
      </w:r>
      <w:r w:rsidR="00426FB6">
        <w:t xml:space="preserve"> and </w:t>
      </w:r>
      <w:r w:rsidR="003D0702">
        <w:t>Water</w:t>
      </w:r>
      <w:r w:rsidR="00426FB6">
        <w:t xml:space="preserve"> Placement</w:t>
      </w:r>
      <w:r w:rsidR="007511B1">
        <w:rPr>
          <w:noProof/>
        </w:rPr>
        <w:drawing>
          <wp:anchor distT="0" distB="0" distL="114300" distR="114300" simplePos="0" relativeHeight="251709952" behindDoc="0" locked="0" layoutInCell="1" allowOverlap="1" wp14:anchorId="7504450C" wp14:editId="3F0138AC">
            <wp:simplePos x="0" y="0"/>
            <wp:positionH relativeFrom="margin">
              <wp:align>center</wp:align>
            </wp:positionH>
            <wp:positionV relativeFrom="page">
              <wp:posOffset>3486150</wp:posOffset>
            </wp:positionV>
            <wp:extent cx="4133850" cy="2857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133850" cy="285750"/>
                    </a:xfrm>
                    <a:prstGeom prst="rect">
                      <a:avLst/>
                    </a:prstGeom>
                  </pic:spPr>
                </pic:pic>
              </a:graphicData>
            </a:graphic>
          </wp:anchor>
        </w:drawing>
      </w:r>
      <w:bookmarkEnd w:id="166"/>
      <w:bookmarkEnd w:id="167"/>
      <w:bookmarkEnd w:id="168"/>
    </w:p>
    <w:p w14:paraId="4B73A80C" w14:textId="2852976F" w:rsidR="00F93132" w:rsidRDefault="00F93132" w:rsidP="00F93132"/>
    <w:p w14:paraId="6A7C2E8C" w14:textId="55AA8807" w:rsidR="00F93132" w:rsidRDefault="007511B1" w:rsidP="00F93132">
      <w:r>
        <w:rPr>
          <w:noProof/>
        </w:rPr>
        <mc:AlternateContent>
          <mc:Choice Requires="wps">
            <w:drawing>
              <wp:anchor distT="0" distB="0" distL="114300" distR="114300" simplePos="0" relativeHeight="251758080" behindDoc="0" locked="0" layoutInCell="1" allowOverlap="1" wp14:anchorId="3A589525" wp14:editId="1FA48245">
                <wp:simplePos x="0" y="0"/>
                <wp:positionH relativeFrom="column">
                  <wp:posOffset>819150</wp:posOffset>
                </wp:positionH>
                <wp:positionV relativeFrom="paragraph">
                  <wp:posOffset>953770</wp:posOffset>
                </wp:positionV>
                <wp:extent cx="4305300"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647968C1" w14:textId="4B068151" w:rsidR="00945E5E" w:rsidRDefault="00945E5E" w:rsidP="007511B1">
                            <w:pPr>
                              <w:pStyle w:val="Caption"/>
                              <w:rPr>
                                <w:noProof/>
                              </w:rPr>
                            </w:pPr>
                            <w:bookmarkStart w:id="172" w:name="_Toc499027648"/>
                            <w:bookmarkStart w:id="173" w:name="_Toc499028680"/>
                            <w:bookmarkStart w:id="174" w:name="_Toc499031041"/>
                            <w:r>
                              <w:t xml:space="preserve">Figure </w:t>
                            </w:r>
                            <w:fldSimple w:instr=" SEQ Figure \* ARABIC ">
                              <w:r w:rsidR="00A27609">
                                <w:rPr>
                                  <w:noProof/>
                                </w:rPr>
                                <w:t>27</w:t>
                              </w:r>
                              <w:bookmarkEnd w:id="172"/>
                            </w:fldSimple>
                            <w:r>
                              <w:rPr>
                                <w:noProof/>
                              </w:rPr>
                              <w:t>, Pressure Plate Script</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89525" id="Text Box 77" o:spid="_x0000_s1058" type="#_x0000_t202" style="position:absolute;margin-left:64.5pt;margin-top:75.1pt;width:339pt;height:.05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YnhMAIAAGcEAAAOAAAAZHJzL2Uyb0RvYy54bWysVFFv2yAQfp+0/4B4X+wkaztZ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" stroked="f">
                <v:textbox style="mso-fit-shape-to-text:t" inset="0,0,0,0">
                  <w:txbxContent>
                    <w:p w14:paraId="647968C1" w14:textId="4B068151" w:rsidR="00945E5E" w:rsidRDefault="00945E5E" w:rsidP="007511B1">
                      <w:pPr>
                        <w:pStyle w:val="Caption"/>
                        <w:rPr>
                          <w:noProof/>
                        </w:rPr>
                      </w:pPr>
                      <w:bookmarkStart w:id="256" w:name="_Toc499027648"/>
                      <w:bookmarkStart w:id="257" w:name="_Toc499028680"/>
                      <w:bookmarkStart w:id="258" w:name="_Toc499031041"/>
                      <w:r>
                        <w:t xml:space="preserve">Figure </w:t>
                      </w:r>
                      <w:fldSimple w:instr=" SEQ Figure \* ARABIC ">
                        <w:r w:rsidR="00A27609">
                          <w:rPr>
                            <w:noProof/>
                          </w:rPr>
                          <w:t>27</w:t>
                        </w:r>
                        <w:bookmarkEnd w:id="256"/>
                      </w:fldSimple>
                      <w:r>
                        <w:rPr>
                          <w:noProof/>
                        </w:rPr>
                        <w:t>, Pressure Plate Script</w:t>
                      </w:r>
                      <w:bookmarkEnd w:id="257"/>
                      <w:bookmarkEnd w:id="258"/>
                    </w:p>
                  </w:txbxContent>
                </v:textbox>
                <w10:wrap type="square"/>
              </v:shape>
            </w:pict>
          </mc:Fallback>
        </mc:AlternateContent>
      </w:r>
      <w:r>
        <w:rPr>
          <w:noProof/>
        </w:rPr>
        <w:drawing>
          <wp:anchor distT="0" distB="0" distL="114300" distR="114300" simplePos="0" relativeHeight="251708928" behindDoc="0" locked="0" layoutInCell="1" allowOverlap="1" wp14:anchorId="219A6BB8" wp14:editId="28661C73">
            <wp:simplePos x="0" y="0"/>
            <wp:positionH relativeFrom="margin">
              <wp:align>center</wp:align>
            </wp:positionH>
            <wp:positionV relativeFrom="page">
              <wp:posOffset>4095750</wp:posOffset>
            </wp:positionV>
            <wp:extent cx="4305300" cy="88582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305300" cy="885825"/>
                    </a:xfrm>
                    <a:prstGeom prst="rect">
                      <a:avLst/>
                    </a:prstGeom>
                  </pic:spPr>
                </pic:pic>
              </a:graphicData>
            </a:graphic>
          </wp:anchor>
        </w:drawing>
      </w:r>
    </w:p>
    <w:p w14:paraId="71709805" w14:textId="4010D25E" w:rsidR="00F93132" w:rsidRDefault="00F93132" w:rsidP="00F93132"/>
    <w:p w14:paraId="2BCA14EC" w14:textId="1F02E073" w:rsidR="007511B1" w:rsidRDefault="007511B1" w:rsidP="00F93132"/>
    <w:p w14:paraId="4A69D740" w14:textId="7B23B50A" w:rsidR="00F93132" w:rsidRPr="00F93132" w:rsidRDefault="00F93132" w:rsidP="00F93132"/>
    <w:p w14:paraId="58F28EC3" w14:textId="63E93C1F" w:rsidR="009D169B" w:rsidRDefault="009D169B" w:rsidP="00CD7A69">
      <w:pPr>
        <w:pStyle w:val="ListParagraph"/>
        <w:numPr>
          <w:ilvl w:val="1"/>
          <w:numId w:val="8"/>
        </w:numPr>
        <w:spacing w:after="120" w:line="264" w:lineRule="auto"/>
      </w:pPr>
      <w:r>
        <w:t xml:space="preserve">The FX_Water_On and FX_Water_Off audio source are attached to the pressure plate script and activates when the player goes on or off the hose leak respectively. </w:t>
      </w:r>
    </w:p>
    <w:p w14:paraId="6B42D839" w14:textId="78D3C4E9" w:rsidR="009D0596" w:rsidRDefault="00EC0A23" w:rsidP="00CD7A69">
      <w:pPr>
        <w:pStyle w:val="ListParagraph"/>
        <w:numPr>
          <w:ilvl w:val="1"/>
          <w:numId w:val="8"/>
        </w:numPr>
        <w:spacing w:after="120" w:line="264" w:lineRule="auto"/>
      </w:pPr>
      <w:r>
        <w:t xml:space="preserve">Each pressure plate object </w:t>
      </w:r>
      <w:r w:rsidRPr="00144121">
        <w:rPr>
          <w:noProof/>
        </w:rPr>
        <w:t xml:space="preserve">corresponds </w:t>
      </w:r>
      <w:r>
        <w:t xml:space="preserve">to a unique water object, which is a child of the </w:t>
      </w:r>
      <w:r w:rsidRPr="009E6A37">
        <w:rPr>
          <w:noProof/>
        </w:rPr>
        <w:t>pressure</w:t>
      </w:r>
      <w:r>
        <w:t xml:space="preserve"> plate </w:t>
      </w:r>
      <w:r w:rsidRPr="009E6A37">
        <w:rPr>
          <w:noProof/>
        </w:rPr>
        <w:t xml:space="preserve">in </w:t>
      </w:r>
      <w:r w:rsidRPr="00267548">
        <w:rPr>
          <w:noProof/>
        </w:rPr>
        <w:t>hiera</w:t>
      </w:r>
      <w:r>
        <w:rPr>
          <w:noProof/>
        </w:rPr>
        <w:t>r</w:t>
      </w:r>
      <w:r w:rsidRPr="00267548">
        <w:rPr>
          <w:noProof/>
        </w:rPr>
        <w:t>chy</w:t>
      </w:r>
      <w:r>
        <w:rPr>
          <w:noProof/>
        </w:rPr>
        <w:t xml:space="preserve"> menu</w:t>
      </w:r>
      <w:r>
        <w:t xml:space="preserve">. </w:t>
      </w:r>
    </w:p>
    <w:p w14:paraId="12FA1770" w14:textId="14291020" w:rsidR="00DD6879" w:rsidRDefault="009D169B" w:rsidP="00CD7A69">
      <w:pPr>
        <w:pStyle w:val="ListParagraph"/>
        <w:numPr>
          <w:ilvl w:val="1"/>
          <w:numId w:val="8"/>
        </w:numPr>
        <w:spacing w:after="120" w:line="264" w:lineRule="auto"/>
      </w:pPr>
      <w:r>
        <w:rPr>
          <w:noProof/>
        </w:rPr>
        <w:drawing>
          <wp:anchor distT="0" distB="0" distL="114300" distR="114300" simplePos="0" relativeHeight="251707904" behindDoc="0" locked="0" layoutInCell="1" allowOverlap="1" wp14:anchorId="2BE2A662" wp14:editId="53E3E40E">
            <wp:simplePos x="0" y="0"/>
            <wp:positionH relativeFrom="margin">
              <wp:align>center</wp:align>
            </wp:positionH>
            <wp:positionV relativeFrom="page">
              <wp:posOffset>6379786</wp:posOffset>
            </wp:positionV>
            <wp:extent cx="4419600" cy="10001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419600" cy="1000125"/>
                    </a:xfrm>
                    <a:prstGeom prst="rect">
                      <a:avLst/>
                    </a:prstGeom>
                  </pic:spPr>
                </pic:pic>
              </a:graphicData>
            </a:graphic>
          </wp:anchor>
        </w:drawing>
      </w:r>
      <w:r w:rsidR="00EC0A23">
        <w:t xml:space="preserve">Each </w:t>
      </w:r>
      <w:r w:rsidR="00EC0A23" w:rsidRPr="00583D86">
        <w:rPr>
          <w:noProof/>
        </w:rPr>
        <w:t>pre</w:t>
      </w:r>
      <w:r w:rsidR="00EC0A23">
        <w:rPr>
          <w:noProof/>
        </w:rPr>
        <w:t>s</w:t>
      </w:r>
      <w:r w:rsidR="00EC0A23" w:rsidRPr="00583D86">
        <w:rPr>
          <w:noProof/>
        </w:rPr>
        <w:t>sure</w:t>
      </w:r>
      <w:r w:rsidR="00EC0A23">
        <w:t xml:space="preserve"> plate has a Pressure</w:t>
      </w:r>
      <w:r w:rsidR="00611BFA">
        <w:t xml:space="preserve"> </w:t>
      </w:r>
      <w:r w:rsidR="00EC0A23">
        <w:t>Plate script, turning on/off the water.</w:t>
      </w:r>
      <w:r w:rsidR="00EC0A23" w:rsidRPr="00583D86">
        <w:rPr>
          <w:noProof/>
        </w:rPr>
        <w:t xml:space="preserve"> </w:t>
      </w:r>
    </w:p>
    <w:p w14:paraId="401753C6" w14:textId="5DF82826" w:rsidR="00DD6879" w:rsidRDefault="007511B1" w:rsidP="009D0596">
      <w:pPr>
        <w:spacing w:after="120" w:line="264" w:lineRule="auto"/>
        <w:ind w:left="1080"/>
      </w:pPr>
      <w:r>
        <w:rPr>
          <w:noProof/>
        </w:rPr>
        <mc:AlternateContent>
          <mc:Choice Requires="wps">
            <w:drawing>
              <wp:anchor distT="0" distB="0" distL="114300" distR="114300" simplePos="0" relativeHeight="251760128" behindDoc="0" locked="0" layoutInCell="1" allowOverlap="1" wp14:anchorId="39BEB835" wp14:editId="3331C77F">
                <wp:simplePos x="0" y="0"/>
                <wp:positionH relativeFrom="column">
                  <wp:posOffset>762000</wp:posOffset>
                </wp:positionH>
                <wp:positionV relativeFrom="paragraph">
                  <wp:posOffset>1069975</wp:posOffset>
                </wp:positionV>
                <wp:extent cx="4419600" cy="63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2E92AD84" w14:textId="6E7870C0" w:rsidR="00945E5E" w:rsidRDefault="00945E5E" w:rsidP="007511B1">
                            <w:pPr>
                              <w:pStyle w:val="Caption"/>
                              <w:rPr>
                                <w:noProof/>
                              </w:rPr>
                            </w:pPr>
                            <w:bookmarkStart w:id="175" w:name="_Toc499027649"/>
                            <w:bookmarkStart w:id="176" w:name="_Toc499028681"/>
                            <w:bookmarkStart w:id="177" w:name="_Toc499031042"/>
                            <w:r>
                              <w:t xml:space="preserve">Figure </w:t>
                            </w:r>
                            <w:fldSimple w:instr=" SEQ Figure \* ARABIC ">
                              <w:r w:rsidR="00A27609">
                                <w:rPr>
                                  <w:noProof/>
                                </w:rPr>
                                <w:t>28</w:t>
                              </w:r>
                              <w:bookmarkEnd w:id="175"/>
                            </w:fldSimple>
                            <w:r>
                              <w:rPr>
                                <w:noProof/>
                              </w:rPr>
                              <w:t>, Watter Connection Script</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EB835" id="Text Box 78" o:spid="_x0000_s1059" type="#_x0000_t202" style="position:absolute;left:0;text-align:left;margin-left:60pt;margin-top:84.25pt;width:348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" stroked="f">
                <v:textbox style="mso-fit-shape-to-text:t" inset="0,0,0,0">
                  <w:txbxContent>
                    <w:p w14:paraId="2E92AD84" w14:textId="6E7870C0" w:rsidR="00945E5E" w:rsidRDefault="00945E5E" w:rsidP="007511B1">
                      <w:pPr>
                        <w:pStyle w:val="Caption"/>
                        <w:rPr>
                          <w:noProof/>
                        </w:rPr>
                      </w:pPr>
                      <w:bookmarkStart w:id="262" w:name="_Toc499027649"/>
                      <w:bookmarkStart w:id="263" w:name="_Toc499028681"/>
                      <w:bookmarkStart w:id="264" w:name="_Toc499031042"/>
                      <w:r>
                        <w:t xml:space="preserve">Figure </w:t>
                      </w:r>
                      <w:fldSimple w:instr=" SEQ Figure \* ARABIC ">
                        <w:r w:rsidR="00A27609">
                          <w:rPr>
                            <w:noProof/>
                          </w:rPr>
                          <w:t>28</w:t>
                        </w:r>
                        <w:bookmarkEnd w:id="262"/>
                      </w:fldSimple>
                      <w:r>
                        <w:rPr>
                          <w:noProof/>
                        </w:rPr>
                        <w:t>, Watter Connection Script</w:t>
                      </w:r>
                      <w:bookmarkEnd w:id="263"/>
                      <w:bookmarkEnd w:id="264"/>
                    </w:p>
                  </w:txbxContent>
                </v:textbox>
                <w10:wrap type="square"/>
              </v:shape>
            </w:pict>
          </mc:Fallback>
        </mc:AlternateContent>
      </w:r>
    </w:p>
    <w:p w14:paraId="04C70CF3" w14:textId="5F63E550" w:rsidR="009D0596" w:rsidRDefault="009D0596" w:rsidP="009D0596">
      <w:pPr>
        <w:pStyle w:val="ListParagraph"/>
        <w:spacing w:after="120" w:line="264" w:lineRule="auto"/>
        <w:ind w:left="1440"/>
      </w:pPr>
    </w:p>
    <w:p w14:paraId="1ED6E884" w14:textId="741E5D2F" w:rsidR="009D0596" w:rsidRDefault="009D0596" w:rsidP="009D0596">
      <w:pPr>
        <w:pStyle w:val="ListParagraph"/>
        <w:rPr>
          <w:noProof/>
        </w:rPr>
      </w:pPr>
    </w:p>
    <w:p w14:paraId="47E248C5" w14:textId="7FA414E1" w:rsidR="009D0596" w:rsidRDefault="009D0596" w:rsidP="009D0596">
      <w:pPr>
        <w:pStyle w:val="ListParagraph"/>
        <w:spacing w:after="120" w:line="264" w:lineRule="auto"/>
        <w:ind w:left="1440"/>
      </w:pPr>
    </w:p>
    <w:p w14:paraId="54C1F45F" w14:textId="77777777" w:rsidR="007511B1" w:rsidRDefault="007511B1" w:rsidP="009D0596">
      <w:pPr>
        <w:pStyle w:val="ListParagraph"/>
        <w:spacing w:after="120" w:line="264" w:lineRule="auto"/>
        <w:ind w:left="1440"/>
      </w:pPr>
    </w:p>
    <w:p w14:paraId="02B59CE6" w14:textId="77777777" w:rsidR="009D0596" w:rsidRDefault="009D0596" w:rsidP="009D0596">
      <w:pPr>
        <w:pStyle w:val="ListParagraph"/>
        <w:spacing w:after="120" w:line="264" w:lineRule="auto"/>
        <w:ind w:left="1440"/>
      </w:pPr>
    </w:p>
    <w:p w14:paraId="03169493" w14:textId="77777777" w:rsidR="009D0596" w:rsidRDefault="009D0596" w:rsidP="009D0596">
      <w:pPr>
        <w:pStyle w:val="ListParagraph"/>
        <w:spacing w:after="120" w:line="264" w:lineRule="auto"/>
        <w:ind w:left="1440"/>
      </w:pPr>
    </w:p>
    <w:p w14:paraId="7E151FD9" w14:textId="343FF1F8" w:rsidR="00EC0A23" w:rsidRDefault="00EC0A23" w:rsidP="00CD7A69">
      <w:pPr>
        <w:pStyle w:val="ListParagraph"/>
        <w:numPr>
          <w:ilvl w:val="1"/>
          <w:numId w:val="8"/>
        </w:numPr>
        <w:spacing w:after="120" w:line="264" w:lineRule="auto"/>
      </w:pPr>
      <w:r>
        <w:rPr>
          <w:noProof/>
        </w:rPr>
        <w:t xml:space="preserve">Each water object has a </w:t>
      </w:r>
      <w:r w:rsidRPr="00583D86">
        <w:rPr>
          <w:noProof/>
        </w:rPr>
        <w:t>WaterConnection</w:t>
      </w:r>
      <w:r>
        <w:rPr>
          <w:noProof/>
        </w:rPr>
        <w:t xml:space="preserve"> script, indicating the path it is blocking. </w:t>
      </w:r>
    </w:p>
    <w:p w14:paraId="0B73D021" w14:textId="1D53E8BE" w:rsidR="00EC0A23" w:rsidRDefault="00EC0A23" w:rsidP="00CD7A69">
      <w:pPr>
        <w:pStyle w:val="ListParagraph"/>
        <w:numPr>
          <w:ilvl w:val="1"/>
          <w:numId w:val="8"/>
        </w:numPr>
        <w:spacing w:after="120" w:line="264" w:lineRule="auto"/>
      </w:pPr>
      <w:r>
        <w:rPr>
          <w:noProof/>
        </w:rPr>
        <w:t>When editing the level, check each WaterConnection and put proper node object into the script according to the water’s blocking path.</w:t>
      </w:r>
    </w:p>
    <w:p w14:paraId="19EBE37F" w14:textId="7F22F411" w:rsidR="00F307ED" w:rsidRPr="00F307ED" w:rsidRDefault="00F307ED" w:rsidP="00F307ED">
      <w:r>
        <w:br w:type="page"/>
      </w:r>
    </w:p>
    <w:p w14:paraId="66C03FEA" w14:textId="06328A9F" w:rsidR="00426FB6" w:rsidRDefault="00426FB6" w:rsidP="00426FB6">
      <w:pPr>
        <w:pStyle w:val="Heading2"/>
      </w:pPr>
      <w:bookmarkStart w:id="178" w:name="_Toc499028866"/>
      <w:bookmarkStart w:id="179" w:name="_Toc499029221"/>
      <w:bookmarkStart w:id="180" w:name="_Toc499030943"/>
      <w:r>
        <w:lastRenderedPageBreak/>
        <w:t>Invisible Objects</w:t>
      </w:r>
      <w:bookmarkEnd w:id="178"/>
      <w:bookmarkEnd w:id="179"/>
      <w:bookmarkEnd w:id="180"/>
    </w:p>
    <w:p w14:paraId="11A1E05B" w14:textId="40BF504A" w:rsidR="00426FB6" w:rsidRDefault="00426FB6" w:rsidP="00CD7A69">
      <w:pPr>
        <w:pStyle w:val="ListParagraph"/>
        <w:numPr>
          <w:ilvl w:val="0"/>
          <w:numId w:val="9"/>
        </w:numPr>
      </w:pPr>
      <w:r>
        <w:t xml:space="preserve">To make sure that blocked paths are not visible to the dog’s checks the LDs must place the Invisible Object prefab to block the line of sight. </w:t>
      </w:r>
    </w:p>
    <w:p w14:paraId="412AB326" w14:textId="227C7877" w:rsidR="00426FB6" w:rsidRDefault="00426FB6" w:rsidP="00CD7A69">
      <w:pPr>
        <w:pStyle w:val="ListParagraph"/>
        <w:numPr>
          <w:ilvl w:val="0"/>
          <w:numId w:val="9"/>
        </w:numPr>
      </w:pPr>
      <w:r>
        <w:t xml:space="preserve">The Invisible Objects show up as white boxes that the LDs can transform to fit any area, and become invisible on the start of a level. </w:t>
      </w:r>
    </w:p>
    <w:p w14:paraId="1383D28F" w14:textId="296103AF" w:rsidR="00426FB6" w:rsidRDefault="00426FB6" w:rsidP="00426FB6">
      <w:pPr>
        <w:pStyle w:val="Heading3"/>
      </w:pPr>
      <w:bookmarkStart w:id="181" w:name="_Toc499028867"/>
      <w:bookmarkStart w:id="182" w:name="_Toc499029222"/>
      <w:bookmarkStart w:id="183" w:name="_Toc499030944"/>
      <w:r>
        <w:t>Invisible Object Placement</w:t>
      </w:r>
      <w:bookmarkEnd w:id="181"/>
      <w:bookmarkEnd w:id="182"/>
      <w:bookmarkEnd w:id="183"/>
    </w:p>
    <w:p w14:paraId="1764DE5A" w14:textId="77777777" w:rsidR="007511B1" w:rsidRPr="00DD6879" w:rsidRDefault="007511B1" w:rsidP="00CD7A69">
      <w:pPr>
        <w:pStyle w:val="ListParagraph"/>
        <w:numPr>
          <w:ilvl w:val="0"/>
          <w:numId w:val="14"/>
        </w:numPr>
        <w:spacing w:after="120" w:line="264" w:lineRule="auto"/>
      </w:pPr>
      <w:r>
        <w:rPr>
          <w:noProof/>
        </w:rPr>
        <w:t xml:space="preserve">When editing the level, put box elements above proper node according to the level layout. There’s no other script setting required for box elements. </w:t>
      </w:r>
    </w:p>
    <w:p w14:paraId="00ED046B" w14:textId="22BE92F8" w:rsidR="00F307ED" w:rsidRPr="00F307ED" w:rsidRDefault="007511B1" w:rsidP="00F307ED">
      <w:r>
        <w:br w:type="page"/>
      </w:r>
    </w:p>
    <w:p w14:paraId="7F45D7DA" w14:textId="072FDD7D" w:rsidR="00426FB6" w:rsidRDefault="00426FB6" w:rsidP="00426FB6">
      <w:pPr>
        <w:pStyle w:val="Heading2"/>
      </w:pPr>
      <w:bookmarkStart w:id="184" w:name="_Toc499028868"/>
      <w:bookmarkStart w:id="185" w:name="_Toc499029223"/>
      <w:bookmarkStart w:id="186" w:name="_Toc499030945"/>
      <w:r>
        <w:lastRenderedPageBreak/>
        <w:t>Cat Nip</w:t>
      </w:r>
      <w:bookmarkEnd w:id="184"/>
      <w:bookmarkEnd w:id="185"/>
      <w:bookmarkEnd w:id="186"/>
    </w:p>
    <w:p w14:paraId="1B0B9FED" w14:textId="3D6F32CA" w:rsidR="00426FB6" w:rsidRDefault="00426FB6" w:rsidP="00CD7A69">
      <w:pPr>
        <w:pStyle w:val="ListParagraph"/>
        <w:numPr>
          <w:ilvl w:val="0"/>
          <w:numId w:val="10"/>
        </w:numPr>
      </w:pPr>
      <w:r>
        <w:t xml:space="preserve">The cat nip is an additional pick up/challenge for the player to get </w:t>
      </w:r>
      <w:r w:rsidR="003D0702">
        <w:t>in the last 10 levels.</w:t>
      </w:r>
    </w:p>
    <w:p w14:paraId="72749AF4" w14:textId="773AA5A4" w:rsidR="003D0702" w:rsidRDefault="003D0702" w:rsidP="00CD7A69">
      <w:pPr>
        <w:pStyle w:val="ListParagraph"/>
        <w:numPr>
          <w:ilvl w:val="0"/>
          <w:numId w:val="10"/>
        </w:numPr>
      </w:pPr>
      <w:r>
        <w:t>The cat nip spins around on a node.</w:t>
      </w:r>
    </w:p>
    <w:p w14:paraId="17982C1E" w14:textId="2491192D" w:rsidR="003D0702" w:rsidRDefault="003D0702" w:rsidP="00CD7A69">
      <w:pPr>
        <w:pStyle w:val="ListParagraph"/>
        <w:numPr>
          <w:ilvl w:val="0"/>
          <w:numId w:val="10"/>
        </w:numPr>
      </w:pPr>
      <w:r>
        <w:t>The cat nip disappears when a cat lands on the same node.</w:t>
      </w:r>
    </w:p>
    <w:p w14:paraId="56260AC2" w14:textId="3050A81E" w:rsidR="003D0702" w:rsidRDefault="003D0702" w:rsidP="003D0702">
      <w:pPr>
        <w:pStyle w:val="Heading3"/>
      </w:pPr>
      <w:bookmarkStart w:id="187" w:name="_Toc499028869"/>
      <w:bookmarkStart w:id="188" w:name="_Toc499029224"/>
      <w:bookmarkStart w:id="189" w:name="_Toc499030946"/>
      <w:r>
        <w:t>Cat Nip Placement</w:t>
      </w:r>
      <w:bookmarkEnd w:id="187"/>
      <w:bookmarkEnd w:id="188"/>
      <w:bookmarkEnd w:id="189"/>
    </w:p>
    <w:p w14:paraId="1CC12B78" w14:textId="5485D611" w:rsidR="00426FB6" w:rsidRDefault="00DD6879" w:rsidP="003D0702">
      <w:pPr>
        <w:pStyle w:val="ListParagraph"/>
        <w:numPr>
          <w:ilvl w:val="0"/>
          <w:numId w:val="11"/>
        </w:numPr>
        <w:spacing w:after="120" w:line="264" w:lineRule="auto"/>
      </w:pPr>
      <w:r>
        <w:rPr>
          <w:noProof/>
        </w:rPr>
        <w:t>When editing the level, put c</w:t>
      </w:r>
      <w:r w:rsidRPr="00473D11">
        <w:rPr>
          <w:noProof/>
        </w:rPr>
        <w:t>atnip</w:t>
      </w:r>
      <w:r>
        <w:rPr>
          <w:noProof/>
        </w:rPr>
        <w:t xml:space="preserve"> elements above proper node according to the level layout. There’s no other script setting required for c</w:t>
      </w:r>
      <w:r w:rsidRPr="00473D11">
        <w:rPr>
          <w:noProof/>
        </w:rPr>
        <w:t>atnip</w:t>
      </w:r>
      <w:r>
        <w:rPr>
          <w:noProof/>
        </w:rPr>
        <w:t xml:space="preserve"> elements. </w:t>
      </w:r>
    </w:p>
    <w:bookmarkStart w:id="190" w:name="_Toc499028870"/>
    <w:bookmarkStart w:id="191" w:name="_Toc499029225"/>
    <w:bookmarkStart w:id="192" w:name="_Toc499030947"/>
    <w:p w14:paraId="2D722763" w14:textId="0610CE36" w:rsidR="00C5454A" w:rsidRDefault="00F85D4C" w:rsidP="00C5454A">
      <w:pPr>
        <w:pStyle w:val="Heading3"/>
      </w:pPr>
      <w:r>
        <w:rPr>
          <w:noProof/>
        </w:rPr>
        <mc:AlternateContent>
          <mc:Choice Requires="wps">
            <w:drawing>
              <wp:anchor distT="0" distB="0" distL="114300" distR="114300" simplePos="0" relativeHeight="251861504" behindDoc="0" locked="0" layoutInCell="1" allowOverlap="1" wp14:anchorId="3DEB2455" wp14:editId="4DCF9041">
                <wp:simplePos x="0" y="0"/>
                <wp:positionH relativeFrom="margin">
                  <wp:align>right</wp:align>
                </wp:positionH>
                <wp:positionV relativeFrom="paragraph">
                  <wp:posOffset>811101</wp:posOffset>
                </wp:positionV>
                <wp:extent cx="5943600" cy="635"/>
                <wp:effectExtent l="0" t="0" r="0" b="0"/>
                <wp:wrapSquare wrapText="bothSides"/>
                <wp:docPr id="123" name="Text Box 1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52B3B05" w14:textId="77A1254A" w:rsidR="00945E5E" w:rsidRDefault="00945E5E" w:rsidP="00F85D4C">
                            <w:pPr>
                              <w:pStyle w:val="Caption"/>
                              <w:rPr>
                                <w:noProof/>
                                <w:lang w:eastAsia="zh-CN"/>
                              </w:rPr>
                            </w:pPr>
                            <w:bookmarkStart w:id="193" w:name="_Toc499027650"/>
                            <w:bookmarkStart w:id="194" w:name="_Toc499028682"/>
                            <w:bookmarkStart w:id="195" w:name="_Toc499031043"/>
                            <w:r>
                              <w:t xml:space="preserve">Figure </w:t>
                            </w:r>
                            <w:fldSimple w:instr=" SEQ Figure \* ARABIC ">
                              <w:r w:rsidR="00A27609">
                                <w:rPr>
                                  <w:noProof/>
                                </w:rPr>
                                <w:t>29</w:t>
                              </w:r>
                              <w:bookmarkEnd w:id="193"/>
                            </w:fldSimple>
                            <w:r>
                              <w:t>, Cat Nip Sprites</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B2455" id="Text Box 123" o:spid="_x0000_s1060" type="#_x0000_t202" style="position:absolute;margin-left:416.8pt;margin-top:63.85pt;width:468pt;height:.05pt;z-index:251861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D/HMAIAAGkEAAAOAAAAZHJzL2Uyb0RvYy54bWysVE1v2zAMvQ/YfxB0X5yPNti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" stroked="f">
                <v:textbox style="mso-fit-shape-to-text:t" inset="0,0,0,0">
                  <w:txbxContent>
                    <w:p w14:paraId="452B3B05" w14:textId="77A1254A" w:rsidR="00945E5E" w:rsidRDefault="00945E5E" w:rsidP="00F85D4C">
                      <w:pPr>
                        <w:pStyle w:val="Caption"/>
                        <w:rPr>
                          <w:noProof/>
                          <w:lang w:eastAsia="zh-CN"/>
                        </w:rPr>
                      </w:pPr>
                      <w:bookmarkStart w:id="283" w:name="_Toc499027650"/>
                      <w:bookmarkStart w:id="284" w:name="_Toc499028682"/>
                      <w:bookmarkStart w:id="285" w:name="_Toc499031043"/>
                      <w:r>
                        <w:t xml:space="preserve">Figure </w:t>
                      </w:r>
                      <w:fldSimple w:instr=" SEQ Figure \* ARABIC ">
                        <w:r w:rsidR="00A27609">
                          <w:rPr>
                            <w:noProof/>
                          </w:rPr>
                          <w:t>29</w:t>
                        </w:r>
                        <w:bookmarkEnd w:id="283"/>
                      </w:fldSimple>
                      <w:r>
                        <w:t>, Cat Nip Sprites</w:t>
                      </w:r>
                      <w:bookmarkEnd w:id="284"/>
                      <w:bookmarkEnd w:id="285"/>
                    </w:p>
                  </w:txbxContent>
                </v:textbox>
                <w10:wrap type="square" anchorx="margin"/>
              </v:shape>
            </w:pict>
          </mc:Fallback>
        </mc:AlternateContent>
      </w:r>
      <w:r w:rsidR="00C5454A">
        <w:t>Cat Nip Art</w:t>
      </w:r>
      <w:bookmarkEnd w:id="190"/>
      <w:bookmarkEnd w:id="191"/>
      <w:bookmarkEnd w:id="192"/>
    </w:p>
    <w:p w14:paraId="6B3F6ABE" w14:textId="33E04FDC" w:rsidR="00F85D4C" w:rsidRDefault="00F85D4C" w:rsidP="00F85D4C">
      <w:pPr>
        <w:pStyle w:val="ListParagraph"/>
      </w:pPr>
    </w:p>
    <w:p w14:paraId="46C5EF44" w14:textId="0DA76E4E" w:rsidR="00C5454A" w:rsidRDefault="00C5454A" w:rsidP="00C5454A">
      <w:pPr>
        <w:pStyle w:val="ListParagraph"/>
        <w:numPr>
          <w:ilvl w:val="0"/>
          <w:numId w:val="11"/>
        </w:numPr>
      </w:pPr>
      <w:r>
        <w:t>The Cat Nip sprite sheet is sized at 128x128 pixels.</w:t>
      </w:r>
    </w:p>
    <w:p w14:paraId="737C7023" w14:textId="441F51C6" w:rsidR="00C5454A" w:rsidRPr="00C5454A" w:rsidRDefault="00C5454A" w:rsidP="00C5454A">
      <w:r>
        <w:rPr>
          <w:noProof/>
          <w:lang w:eastAsia="zh-CN"/>
        </w:rPr>
        <w:drawing>
          <wp:anchor distT="0" distB="0" distL="114300" distR="114300" simplePos="0" relativeHeight="251802112" behindDoc="0" locked="0" layoutInCell="1" allowOverlap="1" wp14:anchorId="75E48513" wp14:editId="67466440">
            <wp:simplePos x="0" y="0"/>
            <wp:positionH relativeFrom="column">
              <wp:posOffset>0</wp:posOffset>
            </wp:positionH>
            <wp:positionV relativeFrom="page">
              <wp:posOffset>2838893</wp:posOffset>
            </wp:positionV>
            <wp:extent cx="5943600" cy="540385"/>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ip_New_SPT.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540385"/>
                    </a:xfrm>
                    <a:prstGeom prst="rect">
                      <a:avLst/>
                    </a:prstGeom>
                  </pic:spPr>
                </pic:pic>
              </a:graphicData>
            </a:graphic>
          </wp:anchor>
        </w:drawing>
      </w:r>
    </w:p>
    <w:p w14:paraId="16D28178" w14:textId="4C4C807B" w:rsidR="0033612C" w:rsidRDefault="0033612C">
      <w:r>
        <w:br w:type="page"/>
      </w:r>
    </w:p>
    <w:p w14:paraId="0B77AE39" w14:textId="7F5CC1DF" w:rsidR="0033612C" w:rsidRDefault="0033612C" w:rsidP="0033612C">
      <w:pPr>
        <w:pStyle w:val="Heading3"/>
      </w:pPr>
      <w:bookmarkStart w:id="196" w:name="_Toc499028871"/>
      <w:bookmarkStart w:id="197" w:name="_Toc499029226"/>
      <w:bookmarkStart w:id="198" w:name="_Toc499030948"/>
      <w:r>
        <w:lastRenderedPageBreak/>
        <w:t>Base Background Asset Sprites</w:t>
      </w:r>
      <w:bookmarkEnd w:id="196"/>
      <w:bookmarkEnd w:id="197"/>
      <w:bookmarkEnd w:id="198"/>
    </w:p>
    <w:p w14:paraId="096378AF" w14:textId="77777777" w:rsidR="0033612C" w:rsidRDefault="0033612C" w:rsidP="0033612C">
      <w:pPr>
        <w:pStyle w:val="ListParagraph"/>
        <w:numPr>
          <w:ilvl w:val="0"/>
          <w:numId w:val="33"/>
        </w:numPr>
        <w:spacing w:after="160" w:line="259" w:lineRule="auto"/>
        <w:rPr>
          <w:lang w:eastAsia="zh-CN"/>
        </w:rPr>
      </w:pPr>
      <w:r>
        <w:rPr>
          <w:lang w:eastAsia="zh-CN"/>
        </w:rPr>
        <w:t>Base assets for the background and environment</w:t>
      </w:r>
    </w:p>
    <w:p w14:paraId="481978FD" w14:textId="72E8AA71" w:rsidR="0033612C" w:rsidRPr="00707CD8" w:rsidRDefault="00F85D4C" w:rsidP="0033612C">
      <w:pPr>
        <w:pStyle w:val="ListParagraph"/>
        <w:numPr>
          <w:ilvl w:val="0"/>
          <w:numId w:val="33"/>
        </w:numPr>
        <w:spacing w:after="160" w:line="259" w:lineRule="auto"/>
        <w:rPr>
          <w:lang w:eastAsia="zh-CN"/>
        </w:rPr>
      </w:pPr>
      <w:r>
        <w:rPr>
          <w:noProof/>
        </w:rPr>
        <mc:AlternateContent>
          <mc:Choice Requires="wps">
            <w:drawing>
              <wp:anchor distT="0" distB="0" distL="114300" distR="114300" simplePos="0" relativeHeight="251863552" behindDoc="1" locked="0" layoutInCell="1" allowOverlap="1" wp14:anchorId="62DF948E" wp14:editId="4F42F570">
                <wp:simplePos x="0" y="0"/>
                <wp:positionH relativeFrom="column">
                  <wp:posOffset>0</wp:posOffset>
                </wp:positionH>
                <wp:positionV relativeFrom="paragraph">
                  <wp:posOffset>3139440</wp:posOffset>
                </wp:positionV>
                <wp:extent cx="2849880" cy="63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0FEE94B5" w14:textId="07A526E9" w:rsidR="00945E5E" w:rsidRDefault="00945E5E" w:rsidP="00F85D4C">
                            <w:pPr>
                              <w:pStyle w:val="Caption"/>
                              <w:rPr>
                                <w:noProof/>
                              </w:rPr>
                            </w:pPr>
                            <w:bookmarkStart w:id="199" w:name="_Toc499027651"/>
                            <w:bookmarkStart w:id="200" w:name="_Toc499028683"/>
                            <w:bookmarkStart w:id="201" w:name="_Toc499031044"/>
                            <w:r>
                              <w:t xml:space="preserve">Figure </w:t>
                            </w:r>
                            <w:fldSimple w:instr=" SEQ Figure \* ARABIC ">
                              <w:r w:rsidR="00A27609">
                                <w:rPr>
                                  <w:noProof/>
                                </w:rPr>
                                <w:t>30</w:t>
                              </w:r>
                              <w:bookmarkEnd w:id="199"/>
                            </w:fldSimple>
                            <w:r>
                              <w:t>, Background Art Sprites</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F948E" id="Text Box 124" o:spid="_x0000_s1061" type="#_x0000_t202" style="position:absolute;left:0;text-align:left;margin-left:0;margin-top:247.2pt;width:224.4pt;height:.05pt;z-index:-25145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" stroked="f">
                <v:textbox style="mso-fit-shape-to-text:t" inset="0,0,0,0">
                  <w:txbxContent>
                    <w:p w14:paraId="0FEE94B5" w14:textId="07A526E9" w:rsidR="00945E5E" w:rsidRDefault="00945E5E" w:rsidP="00F85D4C">
                      <w:pPr>
                        <w:pStyle w:val="Caption"/>
                        <w:rPr>
                          <w:noProof/>
                        </w:rPr>
                      </w:pPr>
                      <w:bookmarkStart w:id="292" w:name="_Toc499027651"/>
                      <w:bookmarkStart w:id="293" w:name="_Toc499028683"/>
                      <w:bookmarkStart w:id="294" w:name="_Toc499031044"/>
                      <w:r>
                        <w:t xml:space="preserve">Figure </w:t>
                      </w:r>
                      <w:fldSimple w:instr=" SEQ Figure \* ARABIC ">
                        <w:r w:rsidR="00A27609">
                          <w:rPr>
                            <w:noProof/>
                          </w:rPr>
                          <w:t>30</w:t>
                        </w:r>
                        <w:bookmarkEnd w:id="292"/>
                      </w:fldSimple>
                      <w:r>
                        <w:t>, Background Art Sprites</w:t>
                      </w:r>
                      <w:bookmarkEnd w:id="293"/>
                      <w:bookmarkEnd w:id="294"/>
                    </w:p>
                  </w:txbxContent>
                </v:textbox>
              </v:shape>
            </w:pict>
          </mc:Fallback>
        </mc:AlternateContent>
      </w:r>
      <w:r w:rsidR="0033612C">
        <w:rPr>
          <w:noProof/>
        </w:rPr>
        <w:drawing>
          <wp:anchor distT="0" distB="0" distL="114300" distR="114300" simplePos="0" relativeHeight="251774464" behindDoc="1" locked="0" layoutInCell="1" allowOverlap="1" wp14:anchorId="4ECCA66E" wp14:editId="1C19A826">
            <wp:simplePos x="0" y="0"/>
            <wp:positionH relativeFrom="margin">
              <wp:align>left</wp:align>
            </wp:positionH>
            <wp:positionV relativeFrom="paragraph">
              <wp:posOffset>232410</wp:posOffset>
            </wp:positionV>
            <wp:extent cx="2849880" cy="2849880"/>
            <wp:effectExtent l="0" t="0" r="7620" b="762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se_Asset_Layout.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9880" cy="2849880"/>
                    </a:xfrm>
                    <a:prstGeom prst="rect">
                      <a:avLst/>
                    </a:prstGeom>
                  </pic:spPr>
                </pic:pic>
              </a:graphicData>
            </a:graphic>
          </wp:anchor>
        </w:drawing>
      </w:r>
      <w:r w:rsidR="0033612C">
        <w:rPr>
          <w:lang w:eastAsia="zh-CN"/>
        </w:rPr>
        <w:t>All assets are set to 1024x1024 for ease of import and scaling</w:t>
      </w:r>
    </w:p>
    <w:p w14:paraId="14434A38" w14:textId="77777777" w:rsidR="0033612C" w:rsidRDefault="0033612C" w:rsidP="0033612C"/>
    <w:p w14:paraId="748304AE" w14:textId="77777777" w:rsidR="0033612C" w:rsidRDefault="0033612C" w:rsidP="0033612C"/>
    <w:p w14:paraId="61578C35" w14:textId="77777777" w:rsidR="0033612C" w:rsidRDefault="0033612C" w:rsidP="0033612C"/>
    <w:p w14:paraId="76AAB6FA" w14:textId="77777777" w:rsidR="0033612C" w:rsidRDefault="0033612C" w:rsidP="0033612C"/>
    <w:p w14:paraId="0E3A79FA" w14:textId="77777777" w:rsidR="0033612C" w:rsidRDefault="0033612C" w:rsidP="0033612C"/>
    <w:p w14:paraId="746627AF" w14:textId="58B93EB9" w:rsidR="0033612C" w:rsidRDefault="0033612C" w:rsidP="0033612C"/>
    <w:p w14:paraId="0E0D69CD" w14:textId="6D5F5FDA" w:rsidR="0033612C" w:rsidRDefault="0033612C" w:rsidP="0033612C"/>
    <w:p w14:paraId="33A08F73" w14:textId="243F349F" w:rsidR="0033612C" w:rsidRDefault="0033612C" w:rsidP="0033612C"/>
    <w:p w14:paraId="27D280D2" w14:textId="77777777" w:rsidR="00F85D4C" w:rsidRDefault="00F85D4C" w:rsidP="0033612C"/>
    <w:p w14:paraId="29D857ED" w14:textId="77777777" w:rsidR="0033612C" w:rsidRPr="00E83B8B" w:rsidRDefault="0033612C" w:rsidP="0033612C">
      <w:pPr>
        <w:spacing w:after="160" w:line="259" w:lineRule="auto"/>
        <w:rPr>
          <w:lang w:eastAsia="zh-CN"/>
        </w:rPr>
      </w:pPr>
    </w:p>
    <w:p w14:paraId="45B40225" w14:textId="688C7E25" w:rsidR="0033612C" w:rsidRDefault="0033612C" w:rsidP="0033612C">
      <w:pPr>
        <w:pStyle w:val="Heading3"/>
      </w:pPr>
      <w:bookmarkStart w:id="202" w:name="_Toc499028872"/>
      <w:bookmarkStart w:id="203" w:name="_Toc499029227"/>
      <w:bookmarkStart w:id="204" w:name="_Toc499030949"/>
      <w:r>
        <w:t>Modified Background Asset Sprites</w:t>
      </w:r>
      <w:bookmarkEnd w:id="202"/>
      <w:bookmarkEnd w:id="203"/>
      <w:bookmarkEnd w:id="204"/>
    </w:p>
    <w:p w14:paraId="25C31EC2" w14:textId="77777777" w:rsidR="0033612C" w:rsidRDefault="0033612C" w:rsidP="0033612C">
      <w:pPr>
        <w:pStyle w:val="ListParagraph"/>
        <w:numPr>
          <w:ilvl w:val="0"/>
          <w:numId w:val="35"/>
        </w:numPr>
        <w:spacing w:after="160" w:line="259" w:lineRule="auto"/>
      </w:pPr>
      <w:r>
        <w:t>All modified assets for the background</w:t>
      </w:r>
    </w:p>
    <w:p w14:paraId="56202F5F" w14:textId="7B1C236C" w:rsidR="006403F6" w:rsidRPr="006403F6" w:rsidRDefault="00B80873" w:rsidP="0033612C">
      <w:pPr>
        <w:pStyle w:val="ListParagraph"/>
        <w:numPr>
          <w:ilvl w:val="0"/>
          <w:numId w:val="35"/>
        </w:numPr>
        <w:spacing w:after="160" w:line="259" w:lineRule="auto"/>
      </w:pPr>
      <w:r>
        <w:rPr>
          <w:noProof/>
        </w:rPr>
        <w:drawing>
          <wp:anchor distT="0" distB="0" distL="114300" distR="114300" simplePos="0" relativeHeight="251777536" behindDoc="1" locked="0" layoutInCell="1" allowOverlap="1" wp14:anchorId="44EB5F2C" wp14:editId="522A17EB">
            <wp:simplePos x="0" y="0"/>
            <wp:positionH relativeFrom="margin">
              <wp:align>left</wp:align>
            </wp:positionH>
            <wp:positionV relativeFrom="paragraph">
              <wp:posOffset>172454</wp:posOffset>
            </wp:positionV>
            <wp:extent cx="3434316" cy="3434316"/>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ified_Asset_Layout.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34316" cy="3434316"/>
                    </a:xfrm>
                    <a:prstGeom prst="rect">
                      <a:avLst/>
                    </a:prstGeom>
                  </pic:spPr>
                </pic:pic>
              </a:graphicData>
            </a:graphic>
            <wp14:sizeRelH relativeFrom="margin">
              <wp14:pctWidth>0</wp14:pctWidth>
            </wp14:sizeRelH>
            <wp14:sizeRelV relativeFrom="margin">
              <wp14:pctHeight>0</wp14:pctHeight>
            </wp14:sizeRelV>
          </wp:anchor>
        </w:drawing>
      </w:r>
      <w:r w:rsidR="0033612C">
        <w:t>All modified assets are set to 1024x1024 for ease of scaling and uniformity</w:t>
      </w:r>
    </w:p>
    <w:p w14:paraId="28EACB47" w14:textId="36B4EA13" w:rsidR="00F307ED" w:rsidRDefault="00F85D4C">
      <w:pPr>
        <w:rPr>
          <w:rFonts w:asciiTheme="majorHAnsi" w:hAnsiTheme="majorHAnsi"/>
          <w:b/>
          <w:color w:val="808080" w:themeColor="accent4"/>
          <w:sz w:val="24"/>
        </w:rPr>
      </w:pPr>
      <w:r>
        <w:rPr>
          <w:noProof/>
        </w:rPr>
        <mc:AlternateContent>
          <mc:Choice Requires="wps">
            <w:drawing>
              <wp:anchor distT="0" distB="0" distL="114300" distR="114300" simplePos="0" relativeHeight="251865600" behindDoc="1" locked="0" layoutInCell="1" allowOverlap="1" wp14:anchorId="13B05C63" wp14:editId="27D7C882">
                <wp:simplePos x="0" y="0"/>
                <wp:positionH relativeFrom="margin">
                  <wp:align>left</wp:align>
                </wp:positionH>
                <wp:positionV relativeFrom="paragraph">
                  <wp:posOffset>3116285</wp:posOffset>
                </wp:positionV>
                <wp:extent cx="3764280" cy="635"/>
                <wp:effectExtent l="0" t="0" r="7620" b="0"/>
                <wp:wrapNone/>
                <wp:docPr id="125" name="Text Box 125"/>
                <wp:cNvGraphicFramePr/>
                <a:graphic xmlns:a="http://schemas.openxmlformats.org/drawingml/2006/main">
                  <a:graphicData uri="http://schemas.microsoft.com/office/word/2010/wordprocessingShape">
                    <wps:wsp>
                      <wps:cNvSpPr txBox="1"/>
                      <wps:spPr>
                        <a:xfrm>
                          <a:off x="0" y="0"/>
                          <a:ext cx="3764280" cy="635"/>
                        </a:xfrm>
                        <a:prstGeom prst="rect">
                          <a:avLst/>
                        </a:prstGeom>
                        <a:solidFill>
                          <a:prstClr val="white"/>
                        </a:solidFill>
                        <a:ln>
                          <a:noFill/>
                        </a:ln>
                      </wps:spPr>
                      <wps:txbx>
                        <w:txbxContent>
                          <w:p w14:paraId="46582C03" w14:textId="7E3ECC1C" w:rsidR="00945E5E" w:rsidRDefault="00945E5E" w:rsidP="00F85D4C">
                            <w:pPr>
                              <w:pStyle w:val="Caption"/>
                              <w:rPr>
                                <w:noProof/>
                              </w:rPr>
                            </w:pPr>
                            <w:bookmarkStart w:id="205" w:name="_Toc499027652"/>
                            <w:bookmarkStart w:id="206" w:name="_Toc499028684"/>
                            <w:bookmarkStart w:id="207" w:name="_Toc499031045"/>
                            <w:r>
                              <w:t xml:space="preserve">Figure </w:t>
                            </w:r>
                            <w:fldSimple w:instr=" SEQ Figure \* ARABIC ">
                              <w:r w:rsidR="00A27609">
                                <w:rPr>
                                  <w:noProof/>
                                </w:rPr>
                                <w:t>31</w:t>
                              </w:r>
                              <w:bookmarkEnd w:id="205"/>
                            </w:fldSimple>
                            <w:r>
                              <w:t>, Modified Background Art Sprites</w:t>
                            </w:r>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05C63" id="Text Box 125" o:spid="_x0000_s1062" type="#_x0000_t202" style="position:absolute;margin-left:0;margin-top:245.4pt;width:296.4pt;height:.05pt;z-index:-2514508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" stroked="f">
                <v:textbox style="mso-fit-shape-to-text:t" inset="0,0,0,0">
                  <w:txbxContent>
                    <w:p w14:paraId="46582C03" w14:textId="7E3ECC1C" w:rsidR="00945E5E" w:rsidRDefault="00945E5E" w:rsidP="00F85D4C">
                      <w:pPr>
                        <w:pStyle w:val="Caption"/>
                        <w:rPr>
                          <w:noProof/>
                        </w:rPr>
                      </w:pPr>
                      <w:bookmarkStart w:id="301" w:name="_Toc499027652"/>
                      <w:bookmarkStart w:id="302" w:name="_Toc499028684"/>
                      <w:bookmarkStart w:id="303" w:name="_Toc499031045"/>
                      <w:r>
                        <w:t xml:space="preserve">Figure </w:t>
                      </w:r>
                      <w:fldSimple w:instr=" SEQ Figure \* ARABIC ">
                        <w:r w:rsidR="00A27609">
                          <w:rPr>
                            <w:noProof/>
                          </w:rPr>
                          <w:t>31</w:t>
                        </w:r>
                        <w:bookmarkEnd w:id="301"/>
                      </w:fldSimple>
                      <w:r>
                        <w:t>, Modified Background Art Sprites</w:t>
                      </w:r>
                      <w:bookmarkEnd w:id="302"/>
                      <w:bookmarkEnd w:id="303"/>
                    </w:p>
                  </w:txbxContent>
                </v:textbox>
                <w10:wrap anchorx="margin"/>
              </v:shape>
            </w:pict>
          </mc:Fallback>
        </mc:AlternateContent>
      </w:r>
      <w:r w:rsidR="00F307ED">
        <w:br w:type="page"/>
      </w:r>
    </w:p>
    <w:bookmarkStart w:id="208" w:name="_Toc499028873"/>
    <w:bookmarkStart w:id="209" w:name="_Toc499029228"/>
    <w:bookmarkStart w:id="210" w:name="_Toc499030950"/>
    <w:p w14:paraId="65E8966B" w14:textId="03A08890" w:rsidR="00F14217" w:rsidRDefault="00707F6E" w:rsidP="0004716E">
      <w:pPr>
        <w:pStyle w:val="Heading2"/>
      </w:pPr>
      <w:r>
        <w:rPr>
          <w:noProof/>
        </w:rPr>
        <w:lastRenderedPageBreak/>
        <mc:AlternateContent>
          <mc:Choice Requires="wps">
            <w:drawing>
              <wp:anchor distT="0" distB="0" distL="114300" distR="114300" simplePos="0" relativeHeight="251795968" behindDoc="0" locked="0" layoutInCell="1" allowOverlap="1" wp14:anchorId="46D225B5" wp14:editId="4478B5C9">
                <wp:simplePos x="0" y="0"/>
                <wp:positionH relativeFrom="margin">
                  <wp:posOffset>4915432</wp:posOffset>
                </wp:positionH>
                <wp:positionV relativeFrom="page">
                  <wp:posOffset>1884902</wp:posOffset>
                </wp:positionV>
                <wp:extent cx="680085" cy="552450"/>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680085" cy="552450"/>
                        </a:xfrm>
                        <a:prstGeom prst="rect">
                          <a:avLst/>
                        </a:prstGeom>
                        <a:noFill/>
                        <a:ln>
                          <a:noFill/>
                        </a:ln>
                      </wps:spPr>
                      <wps:txbx>
                        <w:txbxContent>
                          <w:p w14:paraId="7EF86EF7" w14:textId="703DC3F6" w:rsidR="00945E5E" w:rsidRPr="00707F6E" w:rsidRDefault="00945E5E" w:rsidP="00707F6E">
                            <w:pP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7F6E">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225B5" id="Text Box 86" o:spid="_x0000_s1063" type="#_x0000_t202" style="position:absolute;margin-left:387.05pt;margin-top:148.4pt;width:53.55pt;height:43.5pt;z-index:2517959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" filled="f" stroked="f">
                <v:textbox>
                  <w:txbxContent>
                    <w:p w14:paraId="7EF86EF7" w14:textId="703DC3F6" w:rsidR="00945E5E" w:rsidRPr="00707F6E" w:rsidRDefault="00945E5E" w:rsidP="00707F6E">
                      <w:pP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7F6E">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type="square" anchorx="margin" anchory="page"/>
              </v:shape>
            </w:pict>
          </mc:Fallback>
        </mc:AlternateContent>
      </w:r>
      <w:r>
        <w:rPr>
          <w:noProof/>
        </w:rPr>
        <mc:AlternateContent>
          <mc:Choice Requires="wps">
            <w:drawing>
              <wp:anchor distT="0" distB="0" distL="114300" distR="114300" simplePos="0" relativeHeight="251793920" behindDoc="0" locked="0" layoutInCell="1" allowOverlap="1" wp14:anchorId="25BFB99F" wp14:editId="141D3182">
                <wp:simplePos x="0" y="0"/>
                <wp:positionH relativeFrom="margin">
                  <wp:align>center</wp:align>
                </wp:positionH>
                <wp:positionV relativeFrom="page">
                  <wp:posOffset>1917109</wp:posOffset>
                </wp:positionV>
                <wp:extent cx="680085" cy="55245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680085" cy="552450"/>
                        </a:xfrm>
                        <a:prstGeom prst="rect">
                          <a:avLst/>
                        </a:prstGeom>
                        <a:noFill/>
                        <a:ln>
                          <a:noFill/>
                        </a:ln>
                      </wps:spPr>
                      <wps:txbx>
                        <w:txbxContent>
                          <w:p w14:paraId="1DE6AD5D" w14:textId="2788A821" w:rsidR="00945E5E" w:rsidRPr="00707F6E" w:rsidRDefault="00945E5E" w:rsidP="00707F6E">
                            <w:pP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7F6E">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FB99F" id="Text Box 85" o:spid="_x0000_s1064" type="#_x0000_t202" style="position:absolute;margin-left:0;margin-top:150.95pt;width:53.55pt;height:43.5pt;z-index:25179392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" filled="f" stroked="f">
                <v:textbox>
                  <w:txbxContent>
                    <w:p w14:paraId="1DE6AD5D" w14:textId="2788A821" w:rsidR="00945E5E" w:rsidRPr="00707F6E" w:rsidRDefault="00945E5E" w:rsidP="00707F6E">
                      <w:pP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7F6E">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type="square" anchorx="margin" anchory="page"/>
              </v:shape>
            </w:pict>
          </mc:Fallback>
        </mc:AlternateContent>
      </w:r>
      <w:r>
        <w:rPr>
          <w:noProof/>
        </w:rPr>
        <mc:AlternateContent>
          <mc:Choice Requires="wps">
            <w:drawing>
              <wp:anchor distT="0" distB="0" distL="114300" distR="114300" simplePos="0" relativeHeight="251791872" behindDoc="0" locked="0" layoutInCell="1" allowOverlap="1" wp14:anchorId="28203CA7" wp14:editId="137BB084">
                <wp:simplePos x="0" y="0"/>
                <wp:positionH relativeFrom="column">
                  <wp:posOffset>1066283</wp:posOffset>
                </wp:positionH>
                <wp:positionV relativeFrom="page">
                  <wp:posOffset>1895992</wp:posOffset>
                </wp:positionV>
                <wp:extent cx="680085" cy="552450"/>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680085" cy="552450"/>
                        </a:xfrm>
                        <a:prstGeom prst="rect">
                          <a:avLst/>
                        </a:prstGeom>
                        <a:noFill/>
                        <a:ln>
                          <a:noFill/>
                        </a:ln>
                      </wps:spPr>
                      <wps:txbx>
                        <w:txbxContent>
                          <w:p w14:paraId="109B99E3" w14:textId="51AD625D" w:rsidR="00945E5E" w:rsidRPr="00707F6E" w:rsidRDefault="00945E5E" w:rsidP="00707F6E">
                            <w:pP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7F6E">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03CA7" id="Text Box 84" o:spid="_x0000_s1065" type="#_x0000_t202" style="position:absolute;margin-left:83.95pt;margin-top:149.3pt;width:53.55pt;height:43.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" filled="f" stroked="f">
                <v:textbox>
                  <w:txbxContent>
                    <w:p w14:paraId="109B99E3" w14:textId="51AD625D" w:rsidR="00945E5E" w:rsidRPr="00707F6E" w:rsidRDefault="00945E5E" w:rsidP="00707F6E">
                      <w:pP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7F6E">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type="square" anchory="page"/>
              </v:shape>
            </w:pict>
          </mc:Fallback>
        </mc:AlternateContent>
      </w:r>
      <w:r>
        <w:rPr>
          <w:noProof/>
        </w:rPr>
        <mc:AlternateContent>
          <mc:Choice Requires="wps">
            <w:drawing>
              <wp:anchor distT="0" distB="0" distL="114300" distR="114300" simplePos="0" relativeHeight="251789824" behindDoc="0" locked="0" layoutInCell="1" allowOverlap="1" wp14:anchorId="59971FE7" wp14:editId="1FEDCE0C">
                <wp:simplePos x="0" y="0"/>
                <wp:positionH relativeFrom="column">
                  <wp:posOffset>339917</wp:posOffset>
                </wp:positionH>
                <wp:positionV relativeFrom="page">
                  <wp:posOffset>1860107</wp:posOffset>
                </wp:positionV>
                <wp:extent cx="680085" cy="552450"/>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680085" cy="552450"/>
                        </a:xfrm>
                        <a:prstGeom prst="rect">
                          <a:avLst/>
                        </a:prstGeom>
                        <a:noFill/>
                        <a:ln>
                          <a:noFill/>
                        </a:ln>
                      </wps:spPr>
                      <wps:txbx>
                        <w:txbxContent>
                          <w:p w14:paraId="24E6740C" w14:textId="3171CE26" w:rsidR="00945E5E" w:rsidRPr="00707F6E" w:rsidRDefault="00945E5E" w:rsidP="00707F6E">
                            <w:pP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7F6E">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71FE7" id="Text Box 83" o:spid="_x0000_s1066" type="#_x0000_t202" style="position:absolute;margin-left:26.75pt;margin-top:146.45pt;width:53.55pt;height:43.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" filled="f" stroked="f">
                <v:textbox>
                  <w:txbxContent>
                    <w:p w14:paraId="24E6740C" w14:textId="3171CE26" w:rsidR="00945E5E" w:rsidRPr="00707F6E" w:rsidRDefault="00945E5E" w:rsidP="00707F6E">
                      <w:pPr>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7F6E">
                        <w:rPr>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p>
                  </w:txbxContent>
                </v:textbox>
                <w10:wrap type="square" anchory="page"/>
              </v:shape>
            </w:pict>
          </mc:Fallback>
        </mc:AlternateContent>
      </w:r>
      <w:r w:rsidR="00F85D4C">
        <w:rPr>
          <w:noProof/>
        </w:rPr>
        <mc:AlternateContent>
          <mc:Choice Requires="wps">
            <w:drawing>
              <wp:anchor distT="0" distB="0" distL="114300" distR="114300" simplePos="0" relativeHeight="251867648" behindDoc="0" locked="0" layoutInCell="1" allowOverlap="1" wp14:anchorId="4C60EA45" wp14:editId="155BA6BA">
                <wp:simplePos x="0" y="0"/>
                <wp:positionH relativeFrom="column">
                  <wp:posOffset>200025</wp:posOffset>
                </wp:positionH>
                <wp:positionV relativeFrom="paragraph">
                  <wp:posOffset>4640580</wp:posOffset>
                </wp:positionV>
                <wp:extent cx="5539105" cy="635"/>
                <wp:effectExtent l="0" t="0" r="0" b="0"/>
                <wp:wrapSquare wrapText="bothSides"/>
                <wp:docPr id="126" name="Text Box 126"/>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14:paraId="5D910DE4" w14:textId="6770CA86" w:rsidR="00945E5E" w:rsidRPr="00DD501B" w:rsidRDefault="00945E5E" w:rsidP="00F85D4C">
                            <w:pPr>
                              <w:pStyle w:val="Caption"/>
                              <w:rPr>
                                <w:noProof/>
                                <w:color w:val="808080" w:themeColor="accent4"/>
                                <w:sz w:val="24"/>
                                <w:szCs w:val="22"/>
                              </w:rPr>
                            </w:pPr>
                            <w:bookmarkStart w:id="211" w:name="_Toc499027653"/>
                            <w:bookmarkStart w:id="212" w:name="_Toc499028685"/>
                            <w:bookmarkStart w:id="213" w:name="_Toc499031046"/>
                            <w:r>
                              <w:t xml:space="preserve">Figure </w:t>
                            </w:r>
                            <w:fldSimple w:instr=" SEQ Figure \* ARABIC ">
                              <w:r w:rsidR="00A27609">
                                <w:rPr>
                                  <w:noProof/>
                                </w:rPr>
                                <w:t>32</w:t>
                              </w:r>
                              <w:bookmarkEnd w:id="211"/>
                            </w:fldSimple>
                            <w:r>
                              <w:t>, UI</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0EA45" id="Text Box 126" o:spid="_x0000_s1067" type="#_x0000_t202" style="position:absolute;margin-left:15.75pt;margin-top:365.4pt;width:436.15pt;height:.05pt;z-index:25186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7niMAIAAGk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" stroked="f">
                <v:textbox style="mso-fit-shape-to-text:t" inset="0,0,0,0">
                  <w:txbxContent>
                    <w:p w14:paraId="5D910DE4" w14:textId="6770CA86" w:rsidR="00945E5E" w:rsidRPr="00DD501B" w:rsidRDefault="00945E5E" w:rsidP="00F85D4C">
                      <w:pPr>
                        <w:pStyle w:val="Caption"/>
                        <w:rPr>
                          <w:noProof/>
                          <w:color w:val="808080" w:themeColor="accent4"/>
                          <w:sz w:val="24"/>
                          <w:szCs w:val="22"/>
                        </w:rPr>
                      </w:pPr>
                      <w:bookmarkStart w:id="310" w:name="_Toc499027653"/>
                      <w:bookmarkStart w:id="311" w:name="_Toc499028685"/>
                      <w:bookmarkStart w:id="312" w:name="_Toc499031046"/>
                      <w:r>
                        <w:t xml:space="preserve">Figure </w:t>
                      </w:r>
                      <w:fldSimple w:instr=" SEQ Figure \* ARABIC ">
                        <w:r w:rsidR="00A27609">
                          <w:rPr>
                            <w:noProof/>
                          </w:rPr>
                          <w:t>32</w:t>
                        </w:r>
                        <w:bookmarkEnd w:id="310"/>
                      </w:fldSimple>
                      <w:r>
                        <w:t>, UI</w:t>
                      </w:r>
                      <w:bookmarkEnd w:id="311"/>
                      <w:bookmarkEnd w:id="312"/>
                    </w:p>
                  </w:txbxContent>
                </v:textbox>
                <w10:wrap type="square"/>
              </v:shape>
            </w:pict>
          </mc:Fallback>
        </mc:AlternateContent>
      </w:r>
      <w:r w:rsidR="00ED43DD">
        <w:rPr>
          <w:noProof/>
        </w:rPr>
        <w:drawing>
          <wp:anchor distT="0" distB="0" distL="114300" distR="114300" simplePos="0" relativeHeight="251787776" behindDoc="0" locked="0" layoutInCell="1" allowOverlap="1" wp14:anchorId="3C962944" wp14:editId="113F8E5A">
            <wp:simplePos x="0" y="0"/>
            <wp:positionH relativeFrom="margin">
              <wp:align>center</wp:align>
            </wp:positionH>
            <wp:positionV relativeFrom="page">
              <wp:posOffset>1366535</wp:posOffset>
            </wp:positionV>
            <wp:extent cx="5539105" cy="4131310"/>
            <wp:effectExtent l="0" t="0" r="4445" b="25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igh Concept.PNG"/>
                    <pic:cNvPicPr/>
                  </pic:nvPicPr>
                  <pic:blipFill>
                    <a:blip r:embed="rId48">
                      <a:extLst>
                        <a:ext uri="{28A0092B-C50C-407E-A947-70E740481C1C}">
                          <a14:useLocalDpi xmlns:a14="http://schemas.microsoft.com/office/drawing/2010/main" val="0"/>
                        </a:ext>
                      </a:extLst>
                    </a:blip>
                    <a:stretch>
                      <a:fillRect/>
                    </a:stretch>
                  </pic:blipFill>
                  <pic:spPr>
                    <a:xfrm>
                      <a:off x="0" y="0"/>
                      <a:ext cx="5539105" cy="4131310"/>
                    </a:xfrm>
                    <a:prstGeom prst="rect">
                      <a:avLst/>
                    </a:prstGeom>
                  </pic:spPr>
                </pic:pic>
              </a:graphicData>
            </a:graphic>
            <wp14:sizeRelH relativeFrom="margin">
              <wp14:pctWidth>0</wp14:pctWidth>
            </wp14:sizeRelH>
            <wp14:sizeRelV relativeFrom="margin">
              <wp14:pctHeight>0</wp14:pctHeight>
            </wp14:sizeRelV>
          </wp:anchor>
        </w:drawing>
      </w:r>
      <w:r w:rsidR="00E35236">
        <w:t>Camera/HUD</w:t>
      </w:r>
      <w:r w:rsidR="00B80873">
        <w:t>/UI</w:t>
      </w:r>
      <w:bookmarkEnd w:id="208"/>
      <w:bookmarkEnd w:id="209"/>
      <w:bookmarkEnd w:id="210"/>
    </w:p>
    <w:p w14:paraId="48885FC7" w14:textId="1B741AA1" w:rsidR="00ED43DD" w:rsidRPr="00ED43DD" w:rsidRDefault="00ED43DD" w:rsidP="00ED43DD"/>
    <w:p w14:paraId="6AE3C81F" w14:textId="77777777" w:rsidR="00ED43DD" w:rsidRPr="00ED43DD" w:rsidRDefault="00ED43DD" w:rsidP="00ED43DD">
      <w:pPr>
        <w:pStyle w:val="ListParagraph"/>
        <w:numPr>
          <w:ilvl w:val="0"/>
          <w:numId w:val="11"/>
        </w:numPr>
        <w:rPr>
          <w:b/>
        </w:rPr>
      </w:pPr>
      <w:r>
        <w:t>The camera is placed in an isometric view of the alley way.</w:t>
      </w:r>
    </w:p>
    <w:p w14:paraId="5E9E2D31" w14:textId="77777777" w:rsidR="00ED43DD" w:rsidRPr="00ED43DD" w:rsidRDefault="00ED43DD" w:rsidP="00ED43DD">
      <w:pPr>
        <w:pStyle w:val="ListParagraph"/>
        <w:numPr>
          <w:ilvl w:val="0"/>
          <w:numId w:val="11"/>
        </w:numPr>
        <w:rPr>
          <w:b/>
        </w:rPr>
      </w:pPr>
      <w:r>
        <w:t>A1 takes players to the pause menu.</w:t>
      </w:r>
    </w:p>
    <w:p w14:paraId="1905790D" w14:textId="1DAB6FE1" w:rsidR="00ED43DD" w:rsidRPr="00ED43DD" w:rsidRDefault="00ED43DD" w:rsidP="00ED43DD">
      <w:pPr>
        <w:pStyle w:val="ListParagraph"/>
        <w:numPr>
          <w:ilvl w:val="0"/>
          <w:numId w:val="11"/>
        </w:numPr>
        <w:rPr>
          <w:b/>
        </w:rPr>
      </w:pPr>
      <w:r>
        <w:t>A2 restarts the current level.</w:t>
      </w:r>
    </w:p>
    <w:p w14:paraId="5AFBAC6E" w14:textId="04135FC9" w:rsidR="00ED43DD" w:rsidRPr="00ED43DD" w:rsidRDefault="00ED43DD" w:rsidP="00ED43DD">
      <w:pPr>
        <w:pStyle w:val="ListParagraph"/>
        <w:numPr>
          <w:ilvl w:val="0"/>
          <w:numId w:val="11"/>
        </w:numPr>
        <w:rPr>
          <w:b/>
        </w:rPr>
      </w:pPr>
      <w:r>
        <w:t>A3 tells players which level they are on</w:t>
      </w:r>
    </w:p>
    <w:p w14:paraId="2250F502" w14:textId="1038D734" w:rsidR="003632CA" w:rsidRPr="00ED43DD" w:rsidRDefault="00ED43DD" w:rsidP="00ED43DD">
      <w:pPr>
        <w:pStyle w:val="ListParagraph"/>
        <w:numPr>
          <w:ilvl w:val="0"/>
          <w:numId w:val="11"/>
        </w:numPr>
        <w:rPr>
          <w:b/>
        </w:rPr>
      </w:pPr>
      <w:r>
        <w:t>A4 is the turn counter.</w:t>
      </w:r>
      <w:r w:rsidR="00E8309E">
        <w:br w:type="page"/>
      </w:r>
    </w:p>
    <w:p w14:paraId="7D2F2AC5" w14:textId="5828CD5F" w:rsidR="0079507D" w:rsidRDefault="0079507D" w:rsidP="008164A5">
      <w:pPr>
        <w:pStyle w:val="Heading1"/>
      </w:pPr>
      <w:bookmarkStart w:id="214" w:name="_Toc499028874"/>
      <w:bookmarkStart w:id="215" w:name="_Toc499029229"/>
      <w:bookmarkStart w:id="216" w:name="_Toc499030951"/>
      <w:r>
        <w:lastRenderedPageBreak/>
        <w:t>World Layout</w:t>
      </w:r>
      <w:bookmarkEnd w:id="214"/>
      <w:bookmarkEnd w:id="215"/>
      <w:bookmarkEnd w:id="216"/>
    </w:p>
    <w:p w14:paraId="5F52C204" w14:textId="17C9F58E" w:rsidR="00397FE8" w:rsidRDefault="00397FE8" w:rsidP="00397FE8">
      <w:pPr>
        <w:pStyle w:val="TOC1"/>
        <w:rPr>
          <w:noProof/>
        </w:rPr>
      </w:pPr>
      <w:r>
        <w:fldChar w:fldCharType="begin"/>
      </w:r>
      <w:r>
        <w:instrText xml:space="preserve"> TOC \o "1-4" \h \z \u </w:instrText>
      </w:r>
      <w:r>
        <w:fldChar w:fldCharType="separate"/>
      </w:r>
    </w:p>
    <w:p w14:paraId="2809B5D8" w14:textId="71A93F15" w:rsidR="00397FE8" w:rsidRDefault="009C4C93">
      <w:pPr>
        <w:pStyle w:val="TOC2"/>
        <w:tabs>
          <w:tab w:val="right" w:leader="dot" w:pos="9350"/>
        </w:tabs>
        <w:rPr>
          <w:noProof/>
        </w:rPr>
      </w:pPr>
      <w:hyperlink w:anchor="_Toc499029230" w:history="1">
        <w:r w:rsidR="00397FE8" w:rsidRPr="00D426A5">
          <w:rPr>
            <w:rStyle w:val="Hyperlink"/>
            <w:noProof/>
          </w:rPr>
          <w:t>Level Progression and Details</w:t>
        </w:r>
        <w:r w:rsidR="00397FE8">
          <w:rPr>
            <w:noProof/>
            <w:webHidden/>
          </w:rPr>
          <w:tab/>
        </w:r>
        <w:r w:rsidR="00397FE8">
          <w:rPr>
            <w:noProof/>
            <w:webHidden/>
          </w:rPr>
          <w:fldChar w:fldCharType="begin"/>
        </w:r>
        <w:r w:rsidR="00397FE8">
          <w:rPr>
            <w:noProof/>
            <w:webHidden/>
          </w:rPr>
          <w:instrText xml:space="preserve"> PAGEREF _Toc499029230 \h </w:instrText>
        </w:r>
        <w:r w:rsidR="00397FE8">
          <w:rPr>
            <w:noProof/>
            <w:webHidden/>
          </w:rPr>
        </w:r>
        <w:r w:rsidR="00397FE8">
          <w:rPr>
            <w:noProof/>
            <w:webHidden/>
          </w:rPr>
          <w:fldChar w:fldCharType="separate"/>
        </w:r>
        <w:r w:rsidR="00397FE8">
          <w:rPr>
            <w:noProof/>
            <w:webHidden/>
          </w:rPr>
          <w:t>27</w:t>
        </w:r>
        <w:r w:rsidR="00397FE8">
          <w:rPr>
            <w:noProof/>
            <w:webHidden/>
          </w:rPr>
          <w:fldChar w:fldCharType="end"/>
        </w:r>
      </w:hyperlink>
    </w:p>
    <w:p w14:paraId="1791E9BA" w14:textId="093A3759" w:rsidR="00397FE8" w:rsidRDefault="009C4C93">
      <w:pPr>
        <w:pStyle w:val="TOC3"/>
        <w:tabs>
          <w:tab w:val="right" w:leader="dot" w:pos="9350"/>
        </w:tabs>
        <w:rPr>
          <w:noProof/>
        </w:rPr>
      </w:pPr>
      <w:hyperlink w:anchor="_Toc499029231" w:history="1">
        <w:r w:rsidR="00397FE8" w:rsidRPr="00D426A5">
          <w:rPr>
            <w:rStyle w:val="Hyperlink"/>
            <w:noProof/>
          </w:rPr>
          <w:t>Level Progression Table</w:t>
        </w:r>
        <w:r w:rsidR="00397FE8">
          <w:rPr>
            <w:noProof/>
            <w:webHidden/>
          </w:rPr>
          <w:tab/>
        </w:r>
        <w:r w:rsidR="00397FE8">
          <w:rPr>
            <w:noProof/>
            <w:webHidden/>
          </w:rPr>
          <w:fldChar w:fldCharType="begin"/>
        </w:r>
        <w:r w:rsidR="00397FE8">
          <w:rPr>
            <w:noProof/>
            <w:webHidden/>
          </w:rPr>
          <w:instrText xml:space="preserve"> PAGEREF _Toc499029231 \h </w:instrText>
        </w:r>
        <w:r w:rsidR="00397FE8">
          <w:rPr>
            <w:noProof/>
            <w:webHidden/>
          </w:rPr>
        </w:r>
        <w:r w:rsidR="00397FE8">
          <w:rPr>
            <w:noProof/>
            <w:webHidden/>
          </w:rPr>
          <w:fldChar w:fldCharType="separate"/>
        </w:r>
        <w:r w:rsidR="00397FE8">
          <w:rPr>
            <w:noProof/>
            <w:webHidden/>
          </w:rPr>
          <w:t>27</w:t>
        </w:r>
        <w:r w:rsidR="00397FE8">
          <w:rPr>
            <w:noProof/>
            <w:webHidden/>
          </w:rPr>
          <w:fldChar w:fldCharType="end"/>
        </w:r>
      </w:hyperlink>
    </w:p>
    <w:p w14:paraId="53C03845" w14:textId="427ECABB" w:rsidR="00397FE8" w:rsidRDefault="009C4C93">
      <w:pPr>
        <w:pStyle w:val="TOC3"/>
        <w:tabs>
          <w:tab w:val="right" w:leader="dot" w:pos="9350"/>
        </w:tabs>
        <w:rPr>
          <w:noProof/>
        </w:rPr>
      </w:pPr>
      <w:hyperlink w:anchor="_Toc499029232" w:history="1">
        <w:r w:rsidR="00397FE8" w:rsidRPr="00D426A5">
          <w:rPr>
            <w:rStyle w:val="Hyperlink"/>
            <w:noProof/>
          </w:rPr>
          <w:t>Level 1: Tutorial 1</w:t>
        </w:r>
        <w:r w:rsidR="00397FE8">
          <w:rPr>
            <w:noProof/>
            <w:webHidden/>
          </w:rPr>
          <w:tab/>
        </w:r>
        <w:r w:rsidR="00397FE8">
          <w:rPr>
            <w:noProof/>
            <w:webHidden/>
          </w:rPr>
          <w:fldChar w:fldCharType="begin"/>
        </w:r>
        <w:r w:rsidR="00397FE8">
          <w:rPr>
            <w:noProof/>
            <w:webHidden/>
          </w:rPr>
          <w:instrText xml:space="preserve"> PAGEREF _Toc499029232 \h </w:instrText>
        </w:r>
        <w:r w:rsidR="00397FE8">
          <w:rPr>
            <w:noProof/>
            <w:webHidden/>
          </w:rPr>
        </w:r>
        <w:r w:rsidR="00397FE8">
          <w:rPr>
            <w:noProof/>
            <w:webHidden/>
          </w:rPr>
          <w:fldChar w:fldCharType="separate"/>
        </w:r>
        <w:r w:rsidR="00397FE8">
          <w:rPr>
            <w:noProof/>
            <w:webHidden/>
          </w:rPr>
          <w:t>28</w:t>
        </w:r>
        <w:r w:rsidR="00397FE8">
          <w:rPr>
            <w:noProof/>
            <w:webHidden/>
          </w:rPr>
          <w:fldChar w:fldCharType="end"/>
        </w:r>
      </w:hyperlink>
    </w:p>
    <w:p w14:paraId="103B95A5" w14:textId="2502511F" w:rsidR="00397FE8" w:rsidRDefault="009C4C93">
      <w:pPr>
        <w:pStyle w:val="TOC3"/>
        <w:tabs>
          <w:tab w:val="right" w:leader="dot" w:pos="9350"/>
        </w:tabs>
        <w:rPr>
          <w:noProof/>
        </w:rPr>
      </w:pPr>
      <w:hyperlink w:anchor="_Toc499029233" w:history="1">
        <w:r w:rsidR="00397FE8" w:rsidRPr="00D426A5">
          <w:rPr>
            <w:rStyle w:val="Hyperlink"/>
            <w:noProof/>
          </w:rPr>
          <w:t>Level 2: Tutorial 2</w:t>
        </w:r>
        <w:r w:rsidR="00397FE8">
          <w:rPr>
            <w:noProof/>
            <w:webHidden/>
          </w:rPr>
          <w:tab/>
        </w:r>
        <w:r w:rsidR="00397FE8">
          <w:rPr>
            <w:noProof/>
            <w:webHidden/>
          </w:rPr>
          <w:fldChar w:fldCharType="begin"/>
        </w:r>
        <w:r w:rsidR="00397FE8">
          <w:rPr>
            <w:noProof/>
            <w:webHidden/>
          </w:rPr>
          <w:instrText xml:space="preserve"> PAGEREF _Toc499029233 \h </w:instrText>
        </w:r>
        <w:r w:rsidR="00397FE8">
          <w:rPr>
            <w:noProof/>
            <w:webHidden/>
          </w:rPr>
        </w:r>
        <w:r w:rsidR="00397FE8">
          <w:rPr>
            <w:noProof/>
            <w:webHidden/>
          </w:rPr>
          <w:fldChar w:fldCharType="separate"/>
        </w:r>
        <w:r w:rsidR="00397FE8">
          <w:rPr>
            <w:noProof/>
            <w:webHidden/>
          </w:rPr>
          <w:t>28</w:t>
        </w:r>
        <w:r w:rsidR="00397FE8">
          <w:rPr>
            <w:noProof/>
            <w:webHidden/>
          </w:rPr>
          <w:fldChar w:fldCharType="end"/>
        </w:r>
      </w:hyperlink>
    </w:p>
    <w:p w14:paraId="58E8A7F7" w14:textId="1BACAD92" w:rsidR="00397FE8" w:rsidRDefault="009C4C93">
      <w:pPr>
        <w:pStyle w:val="TOC3"/>
        <w:tabs>
          <w:tab w:val="right" w:leader="dot" w:pos="9350"/>
        </w:tabs>
        <w:rPr>
          <w:noProof/>
        </w:rPr>
      </w:pPr>
      <w:hyperlink w:anchor="_Toc499029234" w:history="1">
        <w:r w:rsidR="00397FE8" w:rsidRPr="00D426A5">
          <w:rPr>
            <w:rStyle w:val="Hyperlink"/>
            <w:noProof/>
          </w:rPr>
          <w:t>Level 3: Tutorial 3</w:t>
        </w:r>
        <w:r w:rsidR="00397FE8">
          <w:rPr>
            <w:noProof/>
            <w:webHidden/>
          </w:rPr>
          <w:tab/>
        </w:r>
        <w:r w:rsidR="00397FE8">
          <w:rPr>
            <w:noProof/>
            <w:webHidden/>
          </w:rPr>
          <w:fldChar w:fldCharType="begin"/>
        </w:r>
        <w:r w:rsidR="00397FE8">
          <w:rPr>
            <w:noProof/>
            <w:webHidden/>
          </w:rPr>
          <w:instrText xml:space="preserve"> PAGEREF _Toc499029234 \h </w:instrText>
        </w:r>
        <w:r w:rsidR="00397FE8">
          <w:rPr>
            <w:noProof/>
            <w:webHidden/>
          </w:rPr>
        </w:r>
        <w:r w:rsidR="00397FE8">
          <w:rPr>
            <w:noProof/>
            <w:webHidden/>
          </w:rPr>
          <w:fldChar w:fldCharType="separate"/>
        </w:r>
        <w:r w:rsidR="00397FE8">
          <w:rPr>
            <w:noProof/>
            <w:webHidden/>
          </w:rPr>
          <w:t>29</w:t>
        </w:r>
        <w:r w:rsidR="00397FE8">
          <w:rPr>
            <w:noProof/>
            <w:webHidden/>
          </w:rPr>
          <w:fldChar w:fldCharType="end"/>
        </w:r>
      </w:hyperlink>
    </w:p>
    <w:p w14:paraId="7080A471" w14:textId="655BF917" w:rsidR="00397FE8" w:rsidRDefault="009C4C93">
      <w:pPr>
        <w:pStyle w:val="TOC3"/>
        <w:tabs>
          <w:tab w:val="right" w:leader="dot" w:pos="9350"/>
        </w:tabs>
        <w:rPr>
          <w:noProof/>
        </w:rPr>
      </w:pPr>
      <w:hyperlink w:anchor="_Toc499029235" w:history="1">
        <w:r w:rsidR="00397FE8" w:rsidRPr="00D426A5">
          <w:rPr>
            <w:rStyle w:val="Hyperlink"/>
            <w:noProof/>
          </w:rPr>
          <w:t>Level 4: Bunny</w:t>
        </w:r>
        <w:r w:rsidR="00397FE8">
          <w:rPr>
            <w:noProof/>
            <w:webHidden/>
          </w:rPr>
          <w:tab/>
        </w:r>
        <w:r w:rsidR="00397FE8">
          <w:rPr>
            <w:noProof/>
            <w:webHidden/>
          </w:rPr>
          <w:fldChar w:fldCharType="begin"/>
        </w:r>
        <w:r w:rsidR="00397FE8">
          <w:rPr>
            <w:noProof/>
            <w:webHidden/>
          </w:rPr>
          <w:instrText xml:space="preserve"> PAGEREF _Toc499029235 \h </w:instrText>
        </w:r>
        <w:r w:rsidR="00397FE8">
          <w:rPr>
            <w:noProof/>
            <w:webHidden/>
          </w:rPr>
        </w:r>
        <w:r w:rsidR="00397FE8">
          <w:rPr>
            <w:noProof/>
            <w:webHidden/>
          </w:rPr>
          <w:fldChar w:fldCharType="separate"/>
        </w:r>
        <w:r w:rsidR="00397FE8">
          <w:rPr>
            <w:noProof/>
            <w:webHidden/>
          </w:rPr>
          <w:t>29</w:t>
        </w:r>
        <w:r w:rsidR="00397FE8">
          <w:rPr>
            <w:noProof/>
            <w:webHidden/>
          </w:rPr>
          <w:fldChar w:fldCharType="end"/>
        </w:r>
      </w:hyperlink>
    </w:p>
    <w:p w14:paraId="12316A9B" w14:textId="6AB6D67D" w:rsidR="00397FE8" w:rsidRDefault="009C4C93">
      <w:pPr>
        <w:pStyle w:val="TOC3"/>
        <w:tabs>
          <w:tab w:val="right" w:leader="dot" w:pos="9350"/>
        </w:tabs>
        <w:rPr>
          <w:noProof/>
        </w:rPr>
      </w:pPr>
      <w:hyperlink w:anchor="_Toc499029236" w:history="1">
        <w:r w:rsidR="00397FE8" w:rsidRPr="00D426A5">
          <w:rPr>
            <w:rStyle w:val="Hyperlink"/>
            <w:noProof/>
          </w:rPr>
          <w:t>Level 5: Smol Tank</w:t>
        </w:r>
        <w:r w:rsidR="00397FE8">
          <w:rPr>
            <w:noProof/>
            <w:webHidden/>
          </w:rPr>
          <w:tab/>
        </w:r>
        <w:r w:rsidR="00397FE8">
          <w:rPr>
            <w:noProof/>
            <w:webHidden/>
          </w:rPr>
          <w:fldChar w:fldCharType="begin"/>
        </w:r>
        <w:r w:rsidR="00397FE8">
          <w:rPr>
            <w:noProof/>
            <w:webHidden/>
          </w:rPr>
          <w:instrText xml:space="preserve"> PAGEREF _Toc499029236 \h </w:instrText>
        </w:r>
        <w:r w:rsidR="00397FE8">
          <w:rPr>
            <w:noProof/>
            <w:webHidden/>
          </w:rPr>
        </w:r>
        <w:r w:rsidR="00397FE8">
          <w:rPr>
            <w:noProof/>
            <w:webHidden/>
          </w:rPr>
          <w:fldChar w:fldCharType="separate"/>
        </w:r>
        <w:r w:rsidR="00397FE8">
          <w:rPr>
            <w:noProof/>
            <w:webHidden/>
          </w:rPr>
          <w:t>30</w:t>
        </w:r>
        <w:r w:rsidR="00397FE8">
          <w:rPr>
            <w:noProof/>
            <w:webHidden/>
          </w:rPr>
          <w:fldChar w:fldCharType="end"/>
        </w:r>
      </w:hyperlink>
    </w:p>
    <w:p w14:paraId="0CD370FD" w14:textId="42AA0518" w:rsidR="00397FE8" w:rsidRDefault="009C4C93">
      <w:pPr>
        <w:pStyle w:val="TOC3"/>
        <w:tabs>
          <w:tab w:val="right" w:leader="dot" w:pos="9350"/>
        </w:tabs>
        <w:rPr>
          <w:noProof/>
        </w:rPr>
      </w:pPr>
      <w:hyperlink w:anchor="_Toc499029237" w:history="1">
        <w:r w:rsidR="00397FE8" w:rsidRPr="00D426A5">
          <w:rPr>
            <w:rStyle w:val="Hyperlink"/>
            <w:noProof/>
          </w:rPr>
          <w:t>Level 6: Tank Boi</w:t>
        </w:r>
        <w:r w:rsidR="00397FE8">
          <w:rPr>
            <w:noProof/>
            <w:webHidden/>
          </w:rPr>
          <w:tab/>
        </w:r>
        <w:r w:rsidR="00397FE8">
          <w:rPr>
            <w:noProof/>
            <w:webHidden/>
          </w:rPr>
          <w:fldChar w:fldCharType="begin"/>
        </w:r>
        <w:r w:rsidR="00397FE8">
          <w:rPr>
            <w:noProof/>
            <w:webHidden/>
          </w:rPr>
          <w:instrText xml:space="preserve"> PAGEREF _Toc499029237 \h </w:instrText>
        </w:r>
        <w:r w:rsidR="00397FE8">
          <w:rPr>
            <w:noProof/>
            <w:webHidden/>
          </w:rPr>
        </w:r>
        <w:r w:rsidR="00397FE8">
          <w:rPr>
            <w:noProof/>
            <w:webHidden/>
          </w:rPr>
          <w:fldChar w:fldCharType="separate"/>
        </w:r>
        <w:r w:rsidR="00397FE8">
          <w:rPr>
            <w:noProof/>
            <w:webHidden/>
          </w:rPr>
          <w:t>30</w:t>
        </w:r>
        <w:r w:rsidR="00397FE8">
          <w:rPr>
            <w:noProof/>
            <w:webHidden/>
          </w:rPr>
          <w:fldChar w:fldCharType="end"/>
        </w:r>
      </w:hyperlink>
    </w:p>
    <w:p w14:paraId="26A241A0" w14:textId="3508543C" w:rsidR="00397FE8" w:rsidRDefault="009C4C93">
      <w:pPr>
        <w:pStyle w:val="TOC3"/>
        <w:tabs>
          <w:tab w:val="right" w:leader="dot" w:pos="9350"/>
        </w:tabs>
        <w:rPr>
          <w:noProof/>
        </w:rPr>
      </w:pPr>
      <w:hyperlink w:anchor="_Toc499029238" w:history="1">
        <w:r w:rsidR="00397FE8" w:rsidRPr="00D426A5">
          <w:rPr>
            <w:rStyle w:val="Hyperlink"/>
            <w:noProof/>
          </w:rPr>
          <w:t>Level 7: Man w Cane</w:t>
        </w:r>
        <w:r w:rsidR="00397FE8">
          <w:rPr>
            <w:noProof/>
            <w:webHidden/>
          </w:rPr>
          <w:tab/>
        </w:r>
        <w:r w:rsidR="00397FE8">
          <w:rPr>
            <w:noProof/>
            <w:webHidden/>
          </w:rPr>
          <w:fldChar w:fldCharType="begin"/>
        </w:r>
        <w:r w:rsidR="00397FE8">
          <w:rPr>
            <w:noProof/>
            <w:webHidden/>
          </w:rPr>
          <w:instrText xml:space="preserve"> PAGEREF _Toc499029238 \h </w:instrText>
        </w:r>
        <w:r w:rsidR="00397FE8">
          <w:rPr>
            <w:noProof/>
            <w:webHidden/>
          </w:rPr>
        </w:r>
        <w:r w:rsidR="00397FE8">
          <w:rPr>
            <w:noProof/>
            <w:webHidden/>
          </w:rPr>
          <w:fldChar w:fldCharType="separate"/>
        </w:r>
        <w:r w:rsidR="00397FE8">
          <w:rPr>
            <w:noProof/>
            <w:webHidden/>
          </w:rPr>
          <w:t>31</w:t>
        </w:r>
        <w:r w:rsidR="00397FE8">
          <w:rPr>
            <w:noProof/>
            <w:webHidden/>
          </w:rPr>
          <w:fldChar w:fldCharType="end"/>
        </w:r>
      </w:hyperlink>
    </w:p>
    <w:p w14:paraId="39BC54F1" w14:textId="767F7974" w:rsidR="00397FE8" w:rsidRDefault="009C4C93">
      <w:pPr>
        <w:pStyle w:val="TOC3"/>
        <w:tabs>
          <w:tab w:val="right" w:leader="dot" w:pos="9350"/>
        </w:tabs>
        <w:rPr>
          <w:noProof/>
        </w:rPr>
      </w:pPr>
      <w:hyperlink w:anchor="_Toc499029239" w:history="1">
        <w:r w:rsidR="00397FE8" w:rsidRPr="00D426A5">
          <w:rPr>
            <w:rStyle w:val="Hyperlink"/>
            <w:noProof/>
          </w:rPr>
          <w:t>Level 8: Thicc Sticc</w:t>
        </w:r>
        <w:r w:rsidR="00397FE8">
          <w:rPr>
            <w:noProof/>
            <w:webHidden/>
          </w:rPr>
          <w:tab/>
        </w:r>
        <w:r w:rsidR="00397FE8">
          <w:rPr>
            <w:noProof/>
            <w:webHidden/>
          </w:rPr>
          <w:fldChar w:fldCharType="begin"/>
        </w:r>
        <w:r w:rsidR="00397FE8">
          <w:rPr>
            <w:noProof/>
            <w:webHidden/>
          </w:rPr>
          <w:instrText xml:space="preserve"> PAGEREF _Toc499029239 \h </w:instrText>
        </w:r>
        <w:r w:rsidR="00397FE8">
          <w:rPr>
            <w:noProof/>
            <w:webHidden/>
          </w:rPr>
        </w:r>
        <w:r w:rsidR="00397FE8">
          <w:rPr>
            <w:noProof/>
            <w:webHidden/>
          </w:rPr>
          <w:fldChar w:fldCharType="separate"/>
        </w:r>
        <w:r w:rsidR="00397FE8">
          <w:rPr>
            <w:noProof/>
            <w:webHidden/>
          </w:rPr>
          <w:t>31</w:t>
        </w:r>
        <w:r w:rsidR="00397FE8">
          <w:rPr>
            <w:noProof/>
            <w:webHidden/>
          </w:rPr>
          <w:fldChar w:fldCharType="end"/>
        </w:r>
      </w:hyperlink>
    </w:p>
    <w:p w14:paraId="091375C6" w14:textId="3B4ABE9F" w:rsidR="00397FE8" w:rsidRDefault="009C4C93">
      <w:pPr>
        <w:pStyle w:val="TOC3"/>
        <w:tabs>
          <w:tab w:val="right" w:leader="dot" w:pos="9350"/>
        </w:tabs>
        <w:rPr>
          <w:noProof/>
        </w:rPr>
      </w:pPr>
      <w:hyperlink w:anchor="_Toc499029240" w:history="1">
        <w:r w:rsidR="00397FE8" w:rsidRPr="00D426A5">
          <w:rPr>
            <w:rStyle w:val="Hyperlink"/>
            <w:noProof/>
          </w:rPr>
          <w:t>Level 9: Signs</w:t>
        </w:r>
        <w:r w:rsidR="00397FE8">
          <w:rPr>
            <w:noProof/>
            <w:webHidden/>
          </w:rPr>
          <w:tab/>
        </w:r>
        <w:r w:rsidR="00397FE8">
          <w:rPr>
            <w:noProof/>
            <w:webHidden/>
          </w:rPr>
          <w:fldChar w:fldCharType="begin"/>
        </w:r>
        <w:r w:rsidR="00397FE8">
          <w:rPr>
            <w:noProof/>
            <w:webHidden/>
          </w:rPr>
          <w:instrText xml:space="preserve"> PAGEREF _Toc499029240 \h </w:instrText>
        </w:r>
        <w:r w:rsidR="00397FE8">
          <w:rPr>
            <w:noProof/>
            <w:webHidden/>
          </w:rPr>
        </w:r>
        <w:r w:rsidR="00397FE8">
          <w:rPr>
            <w:noProof/>
            <w:webHidden/>
          </w:rPr>
          <w:fldChar w:fldCharType="separate"/>
        </w:r>
        <w:r w:rsidR="00397FE8">
          <w:rPr>
            <w:noProof/>
            <w:webHidden/>
          </w:rPr>
          <w:t>32</w:t>
        </w:r>
        <w:r w:rsidR="00397FE8">
          <w:rPr>
            <w:noProof/>
            <w:webHidden/>
          </w:rPr>
          <w:fldChar w:fldCharType="end"/>
        </w:r>
      </w:hyperlink>
    </w:p>
    <w:p w14:paraId="4A99E6B3" w14:textId="2E62EDE6" w:rsidR="00397FE8" w:rsidRDefault="009C4C93">
      <w:pPr>
        <w:pStyle w:val="TOC3"/>
        <w:tabs>
          <w:tab w:val="right" w:leader="dot" w:pos="9350"/>
        </w:tabs>
        <w:rPr>
          <w:noProof/>
        </w:rPr>
      </w:pPr>
      <w:hyperlink w:anchor="_Toc499029241" w:history="1">
        <w:r w:rsidR="00397FE8" w:rsidRPr="00D426A5">
          <w:rPr>
            <w:rStyle w:val="Hyperlink"/>
            <w:noProof/>
          </w:rPr>
          <w:t>Level 10: New Dog Who Dis</w:t>
        </w:r>
        <w:r w:rsidR="00397FE8">
          <w:rPr>
            <w:noProof/>
            <w:webHidden/>
          </w:rPr>
          <w:tab/>
        </w:r>
        <w:r w:rsidR="00397FE8">
          <w:rPr>
            <w:noProof/>
            <w:webHidden/>
          </w:rPr>
          <w:fldChar w:fldCharType="begin"/>
        </w:r>
        <w:r w:rsidR="00397FE8">
          <w:rPr>
            <w:noProof/>
            <w:webHidden/>
          </w:rPr>
          <w:instrText xml:space="preserve"> PAGEREF _Toc499029241 \h </w:instrText>
        </w:r>
        <w:r w:rsidR="00397FE8">
          <w:rPr>
            <w:noProof/>
            <w:webHidden/>
          </w:rPr>
        </w:r>
        <w:r w:rsidR="00397FE8">
          <w:rPr>
            <w:noProof/>
            <w:webHidden/>
          </w:rPr>
          <w:fldChar w:fldCharType="separate"/>
        </w:r>
        <w:r w:rsidR="00397FE8">
          <w:rPr>
            <w:noProof/>
            <w:webHidden/>
          </w:rPr>
          <w:t>32</w:t>
        </w:r>
        <w:r w:rsidR="00397FE8">
          <w:rPr>
            <w:noProof/>
            <w:webHidden/>
          </w:rPr>
          <w:fldChar w:fldCharType="end"/>
        </w:r>
      </w:hyperlink>
    </w:p>
    <w:p w14:paraId="0D343C98" w14:textId="10C8C0B6" w:rsidR="00397FE8" w:rsidRDefault="009C4C93">
      <w:pPr>
        <w:pStyle w:val="TOC3"/>
        <w:tabs>
          <w:tab w:val="right" w:leader="dot" w:pos="9350"/>
        </w:tabs>
        <w:rPr>
          <w:noProof/>
        </w:rPr>
      </w:pPr>
      <w:hyperlink w:anchor="_Toc499029242" w:history="1">
        <w:r w:rsidR="00397FE8" w:rsidRPr="00D426A5">
          <w:rPr>
            <w:rStyle w:val="Hyperlink"/>
            <w:noProof/>
          </w:rPr>
          <w:t>Level 11: Hummer</w:t>
        </w:r>
        <w:r w:rsidR="00397FE8">
          <w:rPr>
            <w:noProof/>
            <w:webHidden/>
          </w:rPr>
          <w:tab/>
        </w:r>
        <w:r w:rsidR="00397FE8">
          <w:rPr>
            <w:noProof/>
            <w:webHidden/>
          </w:rPr>
          <w:fldChar w:fldCharType="begin"/>
        </w:r>
        <w:r w:rsidR="00397FE8">
          <w:rPr>
            <w:noProof/>
            <w:webHidden/>
          </w:rPr>
          <w:instrText xml:space="preserve"> PAGEREF _Toc499029242 \h </w:instrText>
        </w:r>
        <w:r w:rsidR="00397FE8">
          <w:rPr>
            <w:noProof/>
            <w:webHidden/>
          </w:rPr>
        </w:r>
        <w:r w:rsidR="00397FE8">
          <w:rPr>
            <w:noProof/>
            <w:webHidden/>
          </w:rPr>
          <w:fldChar w:fldCharType="separate"/>
        </w:r>
        <w:r w:rsidR="00397FE8">
          <w:rPr>
            <w:noProof/>
            <w:webHidden/>
          </w:rPr>
          <w:t>33</w:t>
        </w:r>
        <w:r w:rsidR="00397FE8">
          <w:rPr>
            <w:noProof/>
            <w:webHidden/>
          </w:rPr>
          <w:fldChar w:fldCharType="end"/>
        </w:r>
      </w:hyperlink>
    </w:p>
    <w:p w14:paraId="28054559" w14:textId="454C1792" w:rsidR="00397FE8" w:rsidRDefault="009C4C93">
      <w:pPr>
        <w:pStyle w:val="TOC3"/>
        <w:tabs>
          <w:tab w:val="right" w:leader="dot" w:pos="9350"/>
        </w:tabs>
        <w:rPr>
          <w:noProof/>
        </w:rPr>
      </w:pPr>
      <w:hyperlink w:anchor="_Toc499029243" w:history="1">
        <w:r w:rsidR="00397FE8" w:rsidRPr="00D426A5">
          <w:rPr>
            <w:rStyle w:val="Hyperlink"/>
            <w:noProof/>
          </w:rPr>
          <w:t>Level 12: Mirrorz</w:t>
        </w:r>
        <w:r w:rsidR="00397FE8">
          <w:rPr>
            <w:noProof/>
            <w:webHidden/>
          </w:rPr>
          <w:tab/>
        </w:r>
        <w:r w:rsidR="00397FE8">
          <w:rPr>
            <w:noProof/>
            <w:webHidden/>
          </w:rPr>
          <w:fldChar w:fldCharType="begin"/>
        </w:r>
        <w:r w:rsidR="00397FE8">
          <w:rPr>
            <w:noProof/>
            <w:webHidden/>
          </w:rPr>
          <w:instrText xml:space="preserve"> PAGEREF _Toc499029243 \h </w:instrText>
        </w:r>
        <w:r w:rsidR="00397FE8">
          <w:rPr>
            <w:noProof/>
            <w:webHidden/>
          </w:rPr>
        </w:r>
        <w:r w:rsidR="00397FE8">
          <w:rPr>
            <w:noProof/>
            <w:webHidden/>
          </w:rPr>
          <w:fldChar w:fldCharType="separate"/>
        </w:r>
        <w:r w:rsidR="00397FE8">
          <w:rPr>
            <w:noProof/>
            <w:webHidden/>
          </w:rPr>
          <w:t>33</w:t>
        </w:r>
        <w:r w:rsidR="00397FE8">
          <w:rPr>
            <w:noProof/>
            <w:webHidden/>
          </w:rPr>
          <w:fldChar w:fldCharType="end"/>
        </w:r>
      </w:hyperlink>
    </w:p>
    <w:p w14:paraId="65E71633" w14:textId="45C4F58C" w:rsidR="00397FE8" w:rsidRDefault="00397FE8" w:rsidP="00397FE8">
      <w:r>
        <w:fldChar w:fldCharType="end"/>
      </w:r>
    </w:p>
    <w:p w14:paraId="300CD6D3" w14:textId="337B2C3A" w:rsidR="00397FE8" w:rsidRDefault="00397FE8" w:rsidP="00397FE8"/>
    <w:p w14:paraId="175C6AAA" w14:textId="5C724799" w:rsidR="00397FE8" w:rsidRDefault="00397FE8" w:rsidP="00397FE8"/>
    <w:p w14:paraId="2731A24F" w14:textId="797AC865" w:rsidR="00397FE8" w:rsidRDefault="00397FE8" w:rsidP="00397FE8"/>
    <w:p w14:paraId="7666BFD7" w14:textId="0DB578D2" w:rsidR="00397FE8" w:rsidRDefault="00397FE8" w:rsidP="00397FE8"/>
    <w:p w14:paraId="05E8BC6D" w14:textId="2F9B06A6" w:rsidR="00397FE8" w:rsidRDefault="00397FE8" w:rsidP="00397FE8"/>
    <w:p w14:paraId="695ACA2C" w14:textId="4D433E36" w:rsidR="00397FE8" w:rsidRDefault="00397FE8" w:rsidP="00397FE8"/>
    <w:p w14:paraId="27B67D87" w14:textId="3A7A7EC2" w:rsidR="00397FE8" w:rsidRDefault="00397FE8" w:rsidP="00397FE8"/>
    <w:p w14:paraId="085DBC82" w14:textId="68FE5CC3" w:rsidR="00397FE8" w:rsidRDefault="00397FE8" w:rsidP="00397FE8"/>
    <w:p w14:paraId="01399FA7" w14:textId="53ADF5FD" w:rsidR="00397FE8" w:rsidRDefault="00397FE8" w:rsidP="00397FE8"/>
    <w:p w14:paraId="53C2CD24" w14:textId="55F206DD" w:rsidR="00397FE8" w:rsidRDefault="00397FE8" w:rsidP="00397FE8"/>
    <w:p w14:paraId="40FE2C15" w14:textId="63110836" w:rsidR="00397FE8" w:rsidRDefault="00397FE8" w:rsidP="00397FE8"/>
    <w:p w14:paraId="1F74ED9E" w14:textId="77777777" w:rsidR="00397FE8" w:rsidRPr="00397FE8" w:rsidRDefault="00397FE8" w:rsidP="00397FE8"/>
    <w:p w14:paraId="38B440E4" w14:textId="5FBF6470" w:rsidR="00F307ED" w:rsidRDefault="00F307ED" w:rsidP="00F307ED">
      <w:pPr>
        <w:pStyle w:val="Heading2"/>
      </w:pPr>
      <w:bookmarkStart w:id="217" w:name="_Toc499028875"/>
      <w:bookmarkStart w:id="218" w:name="_Toc499029230"/>
      <w:bookmarkStart w:id="219" w:name="_Toc499030952"/>
      <w:r>
        <w:lastRenderedPageBreak/>
        <w:t>Level Progression and Details</w:t>
      </w:r>
      <w:bookmarkEnd w:id="217"/>
      <w:bookmarkEnd w:id="218"/>
      <w:bookmarkEnd w:id="219"/>
    </w:p>
    <w:p w14:paraId="7E7F8D2C" w14:textId="3B73A238" w:rsidR="00F4651F" w:rsidRDefault="00F307ED" w:rsidP="00F4651F">
      <w:pPr>
        <w:pStyle w:val="Heading3"/>
      </w:pPr>
      <w:bookmarkStart w:id="220" w:name="_Toc499028876"/>
      <w:bookmarkStart w:id="221" w:name="_Toc499029231"/>
      <w:bookmarkStart w:id="222" w:name="_Toc499030953"/>
      <w:r>
        <w:t>Level Progression Table</w:t>
      </w:r>
      <w:bookmarkEnd w:id="220"/>
      <w:bookmarkEnd w:id="221"/>
      <w:bookmarkEnd w:id="222"/>
    </w:p>
    <w:tbl>
      <w:tblPr>
        <w:tblStyle w:val="GridTable4-Accent1"/>
        <w:tblW w:w="10834" w:type="dxa"/>
        <w:jc w:val="center"/>
        <w:tblLayout w:type="fixed"/>
        <w:tblLook w:val="04A0" w:firstRow="1" w:lastRow="0" w:firstColumn="1" w:lastColumn="0" w:noHBand="0" w:noVBand="1"/>
      </w:tblPr>
      <w:tblGrid>
        <w:gridCol w:w="715"/>
        <w:gridCol w:w="2340"/>
        <w:gridCol w:w="3870"/>
        <w:gridCol w:w="1080"/>
        <w:gridCol w:w="990"/>
        <w:gridCol w:w="1839"/>
      </w:tblGrid>
      <w:tr w:rsidR="00F307ED" w14:paraId="30D91B3D" w14:textId="77777777" w:rsidTr="00886C28">
        <w:trPr>
          <w:cnfStyle w:val="100000000000" w:firstRow="1" w:lastRow="0" w:firstColumn="0" w:lastColumn="0" w:oddVBand="0" w:evenVBand="0" w:oddHBand="0" w:evenHBand="0" w:firstRowFirstColumn="0" w:firstRowLastColumn="0" w:lastRowFirstColumn="0" w:lastRowLastColumn="0"/>
          <w:trHeight w:val="737"/>
          <w:jc w:val="center"/>
        </w:trPr>
        <w:tc>
          <w:tcPr>
            <w:cnfStyle w:val="001000000000" w:firstRow="0" w:lastRow="0" w:firstColumn="1" w:lastColumn="0" w:oddVBand="0" w:evenVBand="0" w:oddHBand="0" w:evenHBand="0" w:firstRowFirstColumn="0" w:firstRowLastColumn="0" w:lastRowFirstColumn="0" w:lastRowLastColumn="0"/>
            <w:tcW w:w="715" w:type="dxa"/>
            <w:vAlign w:val="bottom"/>
          </w:tcPr>
          <w:p w14:paraId="7228CAD6" w14:textId="77777777" w:rsidR="00F307ED" w:rsidRDefault="00F307ED" w:rsidP="00886C28">
            <w:pPr>
              <w:jc w:val="center"/>
            </w:pPr>
            <w:r>
              <w:br w:type="page"/>
              <w:t>Level #</w:t>
            </w:r>
          </w:p>
        </w:tc>
        <w:tc>
          <w:tcPr>
            <w:tcW w:w="2340" w:type="dxa"/>
            <w:vAlign w:val="bottom"/>
          </w:tcPr>
          <w:p w14:paraId="21FA78E4" w14:textId="77777777" w:rsidR="00F307ED" w:rsidRDefault="00F307ED" w:rsidP="00886C28">
            <w:pPr>
              <w:jc w:val="center"/>
              <w:cnfStyle w:val="100000000000" w:firstRow="1" w:lastRow="0" w:firstColumn="0" w:lastColumn="0" w:oddVBand="0" w:evenVBand="0" w:oddHBand="0" w:evenHBand="0" w:firstRowFirstColumn="0" w:firstRowLastColumn="0" w:lastRowFirstColumn="0" w:lastRowLastColumn="0"/>
            </w:pPr>
            <w:r>
              <w:t>Level Title</w:t>
            </w:r>
          </w:p>
        </w:tc>
        <w:tc>
          <w:tcPr>
            <w:tcW w:w="3870" w:type="dxa"/>
            <w:vAlign w:val="bottom"/>
          </w:tcPr>
          <w:p w14:paraId="20FC9421" w14:textId="77777777" w:rsidR="00F307ED" w:rsidRDefault="00F307ED" w:rsidP="00886C28">
            <w:pPr>
              <w:jc w:val="center"/>
              <w:cnfStyle w:val="100000000000" w:firstRow="1" w:lastRow="0" w:firstColumn="0" w:lastColumn="0" w:oddVBand="0" w:evenVBand="0" w:oddHBand="0" w:evenHBand="0" w:firstRowFirstColumn="0" w:firstRowLastColumn="0" w:lastRowFirstColumn="0" w:lastRowLastColumn="0"/>
            </w:pPr>
            <w:r>
              <w:t>Key Info (e.g. Challenges, Actions)</w:t>
            </w:r>
          </w:p>
        </w:tc>
        <w:tc>
          <w:tcPr>
            <w:tcW w:w="1080" w:type="dxa"/>
            <w:vAlign w:val="bottom"/>
          </w:tcPr>
          <w:p w14:paraId="14CB6C8A" w14:textId="77777777" w:rsidR="00F307ED" w:rsidRDefault="00F307ED" w:rsidP="00886C28">
            <w:pPr>
              <w:jc w:val="center"/>
              <w:cnfStyle w:val="100000000000" w:firstRow="1" w:lastRow="0" w:firstColumn="0" w:lastColumn="0" w:oddVBand="0" w:evenVBand="0" w:oddHBand="0" w:evenHBand="0" w:firstRowFirstColumn="0" w:firstRowLastColumn="0" w:lastRowFirstColumn="0" w:lastRowLastColumn="0"/>
            </w:pPr>
            <w:r>
              <w:t>Approx. Difficulty (1-10)</w:t>
            </w:r>
          </w:p>
        </w:tc>
        <w:tc>
          <w:tcPr>
            <w:tcW w:w="990" w:type="dxa"/>
            <w:vAlign w:val="bottom"/>
          </w:tcPr>
          <w:p w14:paraId="5B0FA699" w14:textId="77777777" w:rsidR="00F307ED" w:rsidRDefault="00F307ED" w:rsidP="00886C28">
            <w:pPr>
              <w:jc w:val="center"/>
              <w:cnfStyle w:val="100000000000" w:firstRow="1" w:lastRow="0" w:firstColumn="0" w:lastColumn="0" w:oddVBand="0" w:evenVBand="0" w:oddHBand="0" w:evenHBand="0" w:firstRowFirstColumn="0" w:firstRowLastColumn="0" w:lastRowFirstColumn="0" w:lastRowLastColumn="0"/>
            </w:pPr>
            <w:r>
              <w:t>Optimal Turns</w:t>
            </w:r>
          </w:p>
        </w:tc>
        <w:tc>
          <w:tcPr>
            <w:tcW w:w="1839" w:type="dxa"/>
            <w:vAlign w:val="bottom"/>
          </w:tcPr>
          <w:p w14:paraId="02772BD4" w14:textId="77777777" w:rsidR="00F307ED" w:rsidRDefault="00F307ED" w:rsidP="00886C28">
            <w:pPr>
              <w:jc w:val="center"/>
              <w:cnfStyle w:val="100000000000" w:firstRow="1" w:lastRow="0" w:firstColumn="0" w:lastColumn="0" w:oddVBand="0" w:evenVBand="0" w:oddHBand="0" w:evenHBand="0" w:firstRowFirstColumn="0" w:firstRowLastColumn="0" w:lastRowFirstColumn="0" w:lastRowLastColumn="0"/>
            </w:pPr>
            <w:r>
              <w:t>Wow?</w:t>
            </w:r>
          </w:p>
        </w:tc>
      </w:tr>
      <w:tr w:rsidR="00F307ED" w14:paraId="45FD4F61" w14:textId="77777777" w:rsidTr="00886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13F6C7FC" w14:textId="77777777" w:rsidR="00F307ED" w:rsidRDefault="00F307ED" w:rsidP="00886C28">
            <w:pPr>
              <w:jc w:val="center"/>
            </w:pPr>
            <w:r>
              <w:t>1</w:t>
            </w:r>
          </w:p>
        </w:tc>
        <w:tc>
          <w:tcPr>
            <w:tcW w:w="2340" w:type="dxa"/>
          </w:tcPr>
          <w:p w14:paraId="7D62CA56"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Tutorial 1</w:t>
            </w:r>
          </w:p>
        </w:tc>
        <w:tc>
          <w:tcPr>
            <w:tcW w:w="3870" w:type="dxa"/>
          </w:tcPr>
          <w:p w14:paraId="51F9437F"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1 Dog, 0 Box, 0 Hoses, 0 Nip</w:t>
            </w:r>
          </w:p>
        </w:tc>
        <w:tc>
          <w:tcPr>
            <w:tcW w:w="1080" w:type="dxa"/>
            <w:vAlign w:val="center"/>
          </w:tcPr>
          <w:p w14:paraId="629F3B86"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1</w:t>
            </w:r>
          </w:p>
        </w:tc>
        <w:tc>
          <w:tcPr>
            <w:tcW w:w="990" w:type="dxa"/>
            <w:vAlign w:val="center"/>
          </w:tcPr>
          <w:p w14:paraId="11BB5C19"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2</w:t>
            </w:r>
          </w:p>
        </w:tc>
        <w:tc>
          <w:tcPr>
            <w:tcW w:w="1839" w:type="dxa"/>
            <w:vAlign w:val="center"/>
          </w:tcPr>
          <w:p w14:paraId="5BC8EB72"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Teaching basic controls.</w:t>
            </w:r>
          </w:p>
        </w:tc>
      </w:tr>
      <w:tr w:rsidR="00F307ED" w14:paraId="3248C996" w14:textId="77777777" w:rsidTr="00886C28">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21DB0359" w14:textId="77777777" w:rsidR="00F307ED" w:rsidRDefault="00F307ED" w:rsidP="00886C28">
            <w:pPr>
              <w:jc w:val="center"/>
            </w:pPr>
            <w:r>
              <w:t>2</w:t>
            </w:r>
          </w:p>
        </w:tc>
        <w:tc>
          <w:tcPr>
            <w:tcW w:w="2340" w:type="dxa"/>
          </w:tcPr>
          <w:p w14:paraId="6A1C2F44"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Tutorial 2</w:t>
            </w:r>
          </w:p>
        </w:tc>
        <w:tc>
          <w:tcPr>
            <w:tcW w:w="3870" w:type="dxa"/>
          </w:tcPr>
          <w:p w14:paraId="564E3DE9"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1 Dog, 2 Boxes, 0 Hose, 0 Nip</w:t>
            </w:r>
          </w:p>
        </w:tc>
        <w:tc>
          <w:tcPr>
            <w:tcW w:w="1080" w:type="dxa"/>
            <w:vAlign w:val="center"/>
          </w:tcPr>
          <w:p w14:paraId="12A9F74D"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1</w:t>
            </w:r>
          </w:p>
        </w:tc>
        <w:tc>
          <w:tcPr>
            <w:tcW w:w="990" w:type="dxa"/>
            <w:vAlign w:val="center"/>
          </w:tcPr>
          <w:p w14:paraId="1D810EC8"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2</w:t>
            </w:r>
          </w:p>
        </w:tc>
        <w:tc>
          <w:tcPr>
            <w:tcW w:w="1839" w:type="dxa"/>
            <w:vAlign w:val="center"/>
          </w:tcPr>
          <w:p w14:paraId="7B20BEE8"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Teaches players how to enter and exit the boxes.</w:t>
            </w:r>
          </w:p>
        </w:tc>
      </w:tr>
      <w:tr w:rsidR="00F307ED" w14:paraId="00BDB2A9" w14:textId="77777777" w:rsidTr="00886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2D6A4A59" w14:textId="77777777" w:rsidR="00F307ED" w:rsidRDefault="00F307ED" w:rsidP="00886C28">
            <w:pPr>
              <w:jc w:val="center"/>
            </w:pPr>
            <w:r>
              <w:t>3</w:t>
            </w:r>
          </w:p>
        </w:tc>
        <w:tc>
          <w:tcPr>
            <w:tcW w:w="2340" w:type="dxa"/>
          </w:tcPr>
          <w:p w14:paraId="61B2FD6A"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Tutorial 3</w:t>
            </w:r>
          </w:p>
        </w:tc>
        <w:tc>
          <w:tcPr>
            <w:tcW w:w="3870" w:type="dxa"/>
          </w:tcPr>
          <w:p w14:paraId="2AB0B77B"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1 Dog, 0 Box, 1 Hose, 1 Nip</w:t>
            </w:r>
          </w:p>
        </w:tc>
        <w:tc>
          <w:tcPr>
            <w:tcW w:w="1080" w:type="dxa"/>
            <w:vAlign w:val="center"/>
          </w:tcPr>
          <w:p w14:paraId="587BB9B5"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2</w:t>
            </w:r>
          </w:p>
        </w:tc>
        <w:tc>
          <w:tcPr>
            <w:tcW w:w="990" w:type="dxa"/>
            <w:vAlign w:val="center"/>
          </w:tcPr>
          <w:p w14:paraId="1D902E4C"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4</w:t>
            </w:r>
          </w:p>
        </w:tc>
        <w:tc>
          <w:tcPr>
            <w:tcW w:w="1839" w:type="dxa"/>
            <w:vAlign w:val="center"/>
          </w:tcPr>
          <w:p w14:paraId="3F4CCF69"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Teaches players how the hose and water works.</w:t>
            </w:r>
          </w:p>
        </w:tc>
      </w:tr>
      <w:tr w:rsidR="00F307ED" w14:paraId="24DC7B15" w14:textId="77777777" w:rsidTr="00886C28">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087BA3C3" w14:textId="77777777" w:rsidR="00F307ED" w:rsidRDefault="00F307ED" w:rsidP="00886C28">
            <w:pPr>
              <w:jc w:val="center"/>
            </w:pPr>
            <w:r>
              <w:t>4</w:t>
            </w:r>
          </w:p>
        </w:tc>
        <w:tc>
          <w:tcPr>
            <w:tcW w:w="2340" w:type="dxa"/>
          </w:tcPr>
          <w:p w14:paraId="0A462352"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Bunny</w:t>
            </w:r>
          </w:p>
        </w:tc>
        <w:tc>
          <w:tcPr>
            <w:tcW w:w="3870" w:type="dxa"/>
          </w:tcPr>
          <w:p w14:paraId="3FC5B799"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1 Dog, 1 Box, 1 Hose, 1 Nip</w:t>
            </w:r>
          </w:p>
        </w:tc>
        <w:tc>
          <w:tcPr>
            <w:tcW w:w="1080" w:type="dxa"/>
            <w:vAlign w:val="center"/>
          </w:tcPr>
          <w:p w14:paraId="1F21509F"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3</w:t>
            </w:r>
          </w:p>
        </w:tc>
        <w:tc>
          <w:tcPr>
            <w:tcW w:w="990" w:type="dxa"/>
            <w:vAlign w:val="center"/>
          </w:tcPr>
          <w:p w14:paraId="5C1EB26F"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6</w:t>
            </w:r>
          </w:p>
        </w:tc>
        <w:tc>
          <w:tcPr>
            <w:tcW w:w="1839" w:type="dxa"/>
            <w:vAlign w:val="center"/>
          </w:tcPr>
          <w:p w14:paraId="20B041E4"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Applying mechanics</w:t>
            </w:r>
          </w:p>
        </w:tc>
      </w:tr>
      <w:tr w:rsidR="00F307ED" w14:paraId="2DE45609" w14:textId="77777777" w:rsidTr="00886C28">
        <w:trPr>
          <w:cnfStyle w:val="000000100000" w:firstRow="0" w:lastRow="0" w:firstColumn="0" w:lastColumn="0" w:oddVBand="0" w:evenVBand="0" w:oddHBand="1" w:evenHBand="0" w:firstRowFirstColumn="0" w:firstRowLastColumn="0" w:lastRowFirstColumn="0" w:lastRowLastColumn="0"/>
          <w:trHeight w:val="683"/>
          <w:jc w:val="center"/>
        </w:trPr>
        <w:tc>
          <w:tcPr>
            <w:cnfStyle w:val="001000000000" w:firstRow="0" w:lastRow="0" w:firstColumn="1" w:lastColumn="0" w:oddVBand="0" w:evenVBand="0" w:oddHBand="0" w:evenHBand="0" w:firstRowFirstColumn="0" w:firstRowLastColumn="0" w:lastRowFirstColumn="0" w:lastRowLastColumn="0"/>
            <w:tcW w:w="715" w:type="dxa"/>
          </w:tcPr>
          <w:p w14:paraId="396A9165" w14:textId="77777777" w:rsidR="00F307ED" w:rsidRDefault="00F307ED" w:rsidP="00886C28">
            <w:pPr>
              <w:jc w:val="center"/>
            </w:pPr>
            <w:r>
              <w:t>5</w:t>
            </w:r>
          </w:p>
        </w:tc>
        <w:tc>
          <w:tcPr>
            <w:tcW w:w="2340" w:type="dxa"/>
          </w:tcPr>
          <w:p w14:paraId="4858B572"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Smol Tank</w:t>
            </w:r>
          </w:p>
        </w:tc>
        <w:tc>
          <w:tcPr>
            <w:tcW w:w="3870" w:type="dxa"/>
          </w:tcPr>
          <w:p w14:paraId="0E35A385"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1 Dog, 0 Box, 1 Hose, 1 Nip</w:t>
            </w:r>
          </w:p>
        </w:tc>
        <w:tc>
          <w:tcPr>
            <w:tcW w:w="1080" w:type="dxa"/>
            <w:vAlign w:val="center"/>
          </w:tcPr>
          <w:p w14:paraId="3ACED545"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5</w:t>
            </w:r>
          </w:p>
        </w:tc>
        <w:tc>
          <w:tcPr>
            <w:tcW w:w="990" w:type="dxa"/>
            <w:vAlign w:val="center"/>
          </w:tcPr>
          <w:p w14:paraId="2BD89B7F"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7</w:t>
            </w:r>
          </w:p>
        </w:tc>
        <w:tc>
          <w:tcPr>
            <w:tcW w:w="1839" w:type="dxa"/>
            <w:vAlign w:val="center"/>
          </w:tcPr>
          <w:p w14:paraId="2FD23267"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Challenge begins to ramp up</w:t>
            </w:r>
          </w:p>
        </w:tc>
      </w:tr>
      <w:tr w:rsidR="00F307ED" w14:paraId="765D8FE2" w14:textId="77777777" w:rsidTr="00886C28">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2BC56F16" w14:textId="77777777" w:rsidR="00F307ED" w:rsidRDefault="00F307ED" w:rsidP="00886C28">
            <w:pPr>
              <w:jc w:val="center"/>
            </w:pPr>
            <w:r>
              <w:t>6</w:t>
            </w:r>
          </w:p>
        </w:tc>
        <w:tc>
          <w:tcPr>
            <w:tcW w:w="2340" w:type="dxa"/>
          </w:tcPr>
          <w:p w14:paraId="50437456"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Man w/ Cane</w:t>
            </w:r>
          </w:p>
        </w:tc>
        <w:tc>
          <w:tcPr>
            <w:tcW w:w="3870" w:type="dxa"/>
          </w:tcPr>
          <w:p w14:paraId="46D2DCCF"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1 Dog, 3 Boxes, 1 Hose, 1 Nip</w:t>
            </w:r>
          </w:p>
        </w:tc>
        <w:tc>
          <w:tcPr>
            <w:tcW w:w="1080" w:type="dxa"/>
            <w:vAlign w:val="center"/>
          </w:tcPr>
          <w:p w14:paraId="226DDBAD"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4</w:t>
            </w:r>
          </w:p>
        </w:tc>
        <w:tc>
          <w:tcPr>
            <w:tcW w:w="990" w:type="dxa"/>
            <w:vAlign w:val="center"/>
          </w:tcPr>
          <w:p w14:paraId="6B913398"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12</w:t>
            </w:r>
          </w:p>
        </w:tc>
        <w:tc>
          <w:tcPr>
            <w:tcW w:w="1839" w:type="dxa"/>
            <w:vAlign w:val="center"/>
          </w:tcPr>
          <w:p w14:paraId="3C752D74"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Easy if you understand Smol Tank</w:t>
            </w:r>
          </w:p>
        </w:tc>
      </w:tr>
      <w:tr w:rsidR="00F307ED" w14:paraId="24E71D31" w14:textId="77777777" w:rsidTr="00886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7E65BBA5" w14:textId="77777777" w:rsidR="00F307ED" w:rsidRDefault="00F307ED" w:rsidP="00886C28">
            <w:pPr>
              <w:jc w:val="center"/>
            </w:pPr>
            <w:r>
              <w:t>7</w:t>
            </w:r>
          </w:p>
        </w:tc>
        <w:tc>
          <w:tcPr>
            <w:tcW w:w="2340" w:type="dxa"/>
          </w:tcPr>
          <w:p w14:paraId="1FDCB489"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Thicc Sticc</w:t>
            </w:r>
          </w:p>
        </w:tc>
        <w:tc>
          <w:tcPr>
            <w:tcW w:w="3870" w:type="dxa"/>
          </w:tcPr>
          <w:p w14:paraId="7106AE87"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1 Dog, 2 Boxes, 2 Hoses, 1 Nip</w:t>
            </w:r>
          </w:p>
        </w:tc>
        <w:tc>
          <w:tcPr>
            <w:tcW w:w="1080" w:type="dxa"/>
            <w:vAlign w:val="center"/>
          </w:tcPr>
          <w:p w14:paraId="28626B2E"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5</w:t>
            </w:r>
          </w:p>
        </w:tc>
        <w:tc>
          <w:tcPr>
            <w:tcW w:w="990" w:type="dxa"/>
            <w:vAlign w:val="center"/>
          </w:tcPr>
          <w:p w14:paraId="62B67A2F"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9</w:t>
            </w:r>
          </w:p>
        </w:tc>
        <w:tc>
          <w:tcPr>
            <w:tcW w:w="1839" w:type="dxa"/>
            <w:vAlign w:val="center"/>
          </w:tcPr>
          <w:p w14:paraId="0D7A38F1"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Introduces Multiple Hoses</w:t>
            </w:r>
          </w:p>
        </w:tc>
      </w:tr>
      <w:tr w:rsidR="00F307ED" w14:paraId="0562FA22" w14:textId="77777777" w:rsidTr="00886C28">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515797A6" w14:textId="77777777" w:rsidR="00F307ED" w:rsidRDefault="00F307ED" w:rsidP="00886C28">
            <w:pPr>
              <w:jc w:val="center"/>
            </w:pPr>
            <w:r>
              <w:t>8</w:t>
            </w:r>
          </w:p>
        </w:tc>
        <w:tc>
          <w:tcPr>
            <w:tcW w:w="2340" w:type="dxa"/>
          </w:tcPr>
          <w:p w14:paraId="286193A6"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Tank Boi</w:t>
            </w:r>
          </w:p>
        </w:tc>
        <w:tc>
          <w:tcPr>
            <w:tcW w:w="3870" w:type="dxa"/>
          </w:tcPr>
          <w:p w14:paraId="426A00B3"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1 Dog, 0 Boxes, 1 Hose, 1 Nip</w:t>
            </w:r>
          </w:p>
        </w:tc>
        <w:tc>
          <w:tcPr>
            <w:tcW w:w="1080" w:type="dxa"/>
            <w:vAlign w:val="center"/>
          </w:tcPr>
          <w:p w14:paraId="77A9B21C"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6</w:t>
            </w:r>
          </w:p>
        </w:tc>
        <w:tc>
          <w:tcPr>
            <w:tcW w:w="990" w:type="dxa"/>
            <w:vAlign w:val="center"/>
          </w:tcPr>
          <w:p w14:paraId="4422C944"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14</w:t>
            </w:r>
          </w:p>
        </w:tc>
        <w:tc>
          <w:tcPr>
            <w:tcW w:w="1839" w:type="dxa"/>
            <w:vAlign w:val="center"/>
          </w:tcPr>
          <w:p w14:paraId="05902187"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Looks easy but takes some extra thought.</w:t>
            </w:r>
          </w:p>
        </w:tc>
      </w:tr>
      <w:tr w:rsidR="00F307ED" w14:paraId="0E2C4253" w14:textId="77777777" w:rsidTr="00886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4122A5C5" w14:textId="77777777" w:rsidR="00F307ED" w:rsidRDefault="00F307ED" w:rsidP="00886C28">
            <w:pPr>
              <w:jc w:val="center"/>
            </w:pPr>
            <w:r>
              <w:t>9</w:t>
            </w:r>
          </w:p>
        </w:tc>
        <w:tc>
          <w:tcPr>
            <w:tcW w:w="2340" w:type="dxa"/>
          </w:tcPr>
          <w:p w14:paraId="693E51FA"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Signs</w:t>
            </w:r>
          </w:p>
        </w:tc>
        <w:tc>
          <w:tcPr>
            <w:tcW w:w="3870" w:type="dxa"/>
          </w:tcPr>
          <w:p w14:paraId="16DBD4BD"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2 Dogs, 3 Boxes, 1 Hose, 1 Nip</w:t>
            </w:r>
          </w:p>
        </w:tc>
        <w:tc>
          <w:tcPr>
            <w:tcW w:w="1080" w:type="dxa"/>
            <w:vAlign w:val="center"/>
          </w:tcPr>
          <w:p w14:paraId="0A7D263D"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6</w:t>
            </w:r>
          </w:p>
        </w:tc>
        <w:tc>
          <w:tcPr>
            <w:tcW w:w="990" w:type="dxa"/>
            <w:vAlign w:val="center"/>
          </w:tcPr>
          <w:p w14:paraId="7E30A1E3"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13</w:t>
            </w:r>
          </w:p>
        </w:tc>
        <w:tc>
          <w:tcPr>
            <w:tcW w:w="1839" w:type="dxa"/>
            <w:vAlign w:val="center"/>
          </w:tcPr>
          <w:p w14:paraId="2ABF765B"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Introduces 2 dogs</w:t>
            </w:r>
          </w:p>
        </w:tc>
      </w:tr>
      <w:tr w:rsidR="00F307ED" w14:paraId="5090CD50" w14:textId="77777777" w:rsidTr="00886C28">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52F925A5" w14:textId="77777777" w:rsidR="00F307ED" w:rsidRDefault="00F307ED" w:rsidP="00886C28">
            <w:pPr>
              <w:jc w:val="center"/>
            </w:pPr>
            <w:r>
              <w:t>10</w:t>
            </w:r>
          </w:p>
        </w:tc>
        <w:tc>
          <w:tcPr>
            <w:tcW w:w="2340" w:type="dxa"/>
          </w:tcPr>
          <w:p w14:paraId="3B260D53"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New Dog Who Dis</w:t>
            </w:r>
          </w:p>
        </w:tc>
        <w:tc>
          <w:tcPr>
            <w:tcW w:w="3870" w:type="dxa"/>
          </w:tcPr>
          <w:p w14:paraId="3DD9EF96"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2 Dog, 1 Box, 3 Hose, 1 Nip</w:t>
            </w:r>
          </w:p>
        </w:tc>
        <w:tc>
          <w:tcPr>
            <w:tcW w:w="1080" w:type="dxa"/>
            <w:vAlign w:val="center"/>
          </w:tcPr>
          <w:p w14:paraId="6CC91D70"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7</w:t>
            </w:r>
          </w:p>
        </w:tc>
        <w:tc>
          <w:tcPr>
            <w:tcW w:w="990" w:type="dxa"/>
            <w:vAlign w:val="center"/>
          </w:tcPr>
          <w:p w14:paraId="7A7B4A9E"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12</w:t>
            </w:r>
          </w:p>
        </w:tc>
        <w:tc>
          <w:tcPr>
            <w:tcW w:w="1839" w:type="dxa"/>
            <w:vAlign w:val="center"/>
          </w:tcPr>
          <w:p w14:paraId="66EA9631"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Reinforces 2 dogs and ramps up the challenge, difficult to unlock all achievements.</w:t>
            </w:r>
          </w:p>
        </w:tc>
      </w:tr>
      <w:tr w:rsidR="00F307ED" w14:paraId="4FFABD96" w14:textId="77777777" w:rsidTr="00886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5E214509" w14:textId="77777777" w:rsidR="00F307ED" w:rsidRDefault="00F307ED" w:rsidP="00886C28">
            <w:pPr>
              <w:jc w:val="center"/>
            </w:pPr>
            <w:r>
              <w:t>11</w:t>
            </w:r>
          </w:p>
        </w:tc>
        <w:tc>
          <w:tcPr>
            <w:tcW w:w="2340" w:type="dxa"/>
          </w:tcPr>
          <w:p w14:paraId="3D625558"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Hummer</w:t>
            </w:r>
          </w:p>
        </w:tc>
        <w:tc>
          <w:tcPr>
            <w:tcW w:w="3870" w:type="dxa"/>
          </w:tcPr>
          <w:p w14:paraId="0070DA1A"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3 Dogs, 1 Box, 2 Hoses, 1 Nip</w:t>
            </w:r>
          </w:p>
        </w:tc>
        <w:tc>
          <w:tcPr>
            <w:tcW w:w="1080" w:type="dxa"/>
            <w:vAlign w:val="center"/>
          </w:tcPr>
          <w:p w14:paraId="046BD5B7"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7</w:t>
            </w:r>
          </w:p>
        </w:tc>
        <w:tc>
          <w:tcPr>
            <w:tcW w:w="990" w:type="dxa"/>
            <w:vAlign w:val="center"/>
          </w:tcPr>
          <w:p w14:paraId="37F27EC9"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12</w:t>
            </w:r>
          </w:p>
        </w:tc>
        <w:tc>
          <w:tcPr>
            <w:tcW w:w="1839" w:type="dxa"/>
            <w:vAlign w:val="center"/>
          </w:tcPr>
          <w:p w14:paraId="6CF6B7EC" w14:textId="77777777" w:rsidR="00F307ED" w:rsidRDefault="00F307ED" w:rsidP="00886C28">
            <w:pPr>
              <w:jc w:val="center"/>
              <w:cnfStyle w:val="000000100000" w:firstRow="0" w:lastRow="0" w:firstColumn="0" w:lastColumn="0" w:oddVBand="0" w:evenVBand="0" w:oddHBand="1" w:evenHBand="0" w:firstRowFirstColumn="0" w:firstRowLastColumn="0" w:lastRowFirstColumn="0" w:lastRowLastColumn="0"/>
            </w:pPr>
            <w:r>
              <w:t>Introduces 3 dogs, many ways to solve</w:t>
            </w:r>
          </w:p>
        </w:tc>
      </w:tr>
      <w:tr w:rsidR="00F307ED" w14:paraId="2B461379" w14:textId="77777777" w:rsidTr="00886C28">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61481036" w14:textId="77777777" w:rsidR="00F307ED" w:rsidRDefault="00F307ED" w:rsidP="00886C28">
            <w:pPr>
              <w:jc w:val="center"/>
            </w:pPr>
            <w:r>
              <w:t>12</w:t>
            </w:r>
          </w:p>
        </w:tc>
        <w:tc>
          <w:tcPr>
            <w:tcW w:w="2340" w:type="dxa"/>
          </w:tcPr>
          <w:p w14:paraId="24A2D6F6"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Mirroz</w:t>
            </w:r>
          </w:p>
        </w:tc>
        <w:tc>
          <w:tcPr>
            <w:tcW w:w="3870" w:type="dxa"/>
          </w:tcPr>
          <w:p w14:paraId="161D7210"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3 Dogs, 3 Boxes, 0 Hose, 1 Nip</w:t>
            </w:r>
          </w:p>
        </w:tc>
        <w:tc>
          <w:tcPr>
            <w:tcW w:w="1080" w:type="dxa"/>
            <w:vAlign w:val="center"/>
          </w:tcPr>
          <w:p w14:paraId="02AD895D"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8</w:t>
            </w:r>
          </w:p>
        </w:tc>
        <w:tc>
          <w:tcPr>
            <w:tcW w:w="990" w:type="dxa"/>
            <w:vAlign w:val="center"/>
          </w:tcPr>
          <w:p w14:paraId="567B5514"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18</w:t>
            </w:r>
          </w:p>
        </w:tc>
        <w:tc>
          <w:tcPr>
            <w:tcW w:w="1839" w:type="dxa"/>
            <w:vAlign w:val="center"/>
          </w:tcPr>
          <w:p w14:paraId="547BC51F" w14:textId="77777777" w:rsidR="00F307ED" w:rsidRDefault="00F307ED" w:rsidP="00886C28">
            <w:pPr>
              <w:jc w:val="center"/>
              <w:cnfStyle w:val="000000000000" w:firstRow="0" w:lastRow="0" w:firstColumn="0" w:lastColumn="0" w:oddVBand="0" w:evenVBand="0" w:oddHBand="0" w:evenHBand="0" w:firstRowFirstColumn="0" w:firstRowLastColumn="0" w:lastRowFirstColumn="0" w:lastRowLastColumn="0"/>
            </w:pPr>
            <w:r>
              <w:t>Final level, only has boxes and nip to challenge the players.</w:t>
            </w:r>
          </w:p>
        </w:tc>
      </w:tr>
    </w:tbl>
    <w:p w14:paraId="132F8C0E" w14:textId="2665E622" w:rsidR="003F0108" w:rsidRDefault="003F0108" w:rsidP="003F0108">
      <w:pPr>
        <w:pStyle w:val="Heading3"/>
      </w:pPr>
      <w:bookmarkStart w:id="223" w:name="_Toc499028877"/>
      <w:bookmarkStart w:id="224" w:name="_Toc499029232"/>
      <w:bookmarkStart w:id="225" w:name="_Toc499030954"/>
      <w:r>
        <w:lastRenderedPageBreak/>
        <w:t>Level</w:t>
      </w:r>
      <w:r w:rsidR="007D0881">
        <w:t xml:space="preserve"> 1</w:t>
      </w:r>
      <w:r>
        <w:t xml:space="preserve">: </w:t>
      </w:r>
      <w:r w:rsidR="007D0881">
        <w:t>Tutorial 1</w:t>
      </w:r>
      <w:bookmarkEnd w:id="223"/>
      <w:bookmarkEnd w:id="224"/>
      <w:bookmarkEnd w:id="225"/>
    </w:p>
    <w:p w14:paraId="132B0A5D" w14:textId="77777777" w:rsidR="00F4651F" w:rsidRDefault="00810145" w:rsidP="00F4651F">
      <w:pPr>
        <w:keepNext/>
      </w:pPr>
      <w:r>
        <w:rPr>
          <w:noProof/>
        </w:rPr>
        <w:drawing>
          <wp:inline distT="0" distB="0" distL="0" distR="0" wp14:anchorId="1DCC414D" wp14:editId="2EE2A602">
            <wp:extent cx="3771900" cy="2839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torial Level_0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75648" cy="2842627"/>
                    </a:xfrm>
                    <a:prstGeom prst="rect">
                      <a:avLst/>
                    </a:prstGeom>
                  </pic:spPr>
                </pic:pic>
              </a:graphicData>
            </a:graphic>
          </wp:inline>
        </w:drawing>
      </w:r>
    </w:p>
    <w:p w14:paraId="107B4428" w14:textId="1EBF6663" w:rsidR="00810145" w:rsidRPr="00810145" w:rsidRDefault="00F4651F" w:rsidP="00F4651F">
      <w:pPr>
        <w:pStyle w:val="Caption"/>
      </w:pPr>
      <w:bookmarkStart w:id="226" w:name="_Toc499027654"/>
      <w:bookmarkStart w:id="227" w:name="_Toc499028686"/>
      <w:bookmarkStart w:id="228" w:name="_Toc499031047"/>
      <w:r>
        <w:t xml:space="preserve">Figure </w:t>
      </w:r>
      <w:fldSimple w:instr=" SEQ Figure \* ARABIC ">
        <w:r w:rsidR="00A27609">
          <w:rPr>
            <w:noProof/>
          </w:rPr>
          <w:t>33</w:t>
        </w:r>
        <w:bookmarkEnd w:id="226"/>
      </w:fldSimple>
      <w:r w:rsidR="00B80873">
        <w:rPr>
          <w:noProof/>
        </w:rPr>
        <w:t>, Tutorial 1</w:t>
      </w:r>
      <w:bookmarkEnd w:id="227"/>
      <w:bookmarkEnd w:id="228"/>
    </w:p>
    <w:p w14:paraId="221CADA9" w14:textId="23637D10" w:rsidR="003F0108" w:rsidRDefault="007D0881" w:rsidP="00EF6012">
      <w:r>
        <w:t>Introducing players to how movement and dog AI work.</w:t>
      </w:r>
    </w:p>
    <w:p w14:paraId="090F97F8" w14:textId="73F54CBE" w:rsidR="007D0881" w:rsidRDefault="007D0881" w:rsidP="007D0881"/>
    <w:p w14:paraId="0577B05A" w14:textId="42C5EE92" w:rsidR="007D0881" w:rsidRDefault="007D0881" w:rsidP="007D0881">
      <w:pPr>
        <w:pStyle w:val="Heading3"/>
      </w:pPr>
      <w:bookmarkStart w:id="229" w:name="_Toc499028878"/>
      <w:bookmarkStart w:id="230" w:name="_Toc499029233"/>
      <w:bookmarkStart w:id="231" w:name="_Toc499030955"/>
      <w:r>
        <w:t>Level 2: Tutorial 2</w:t>
      </w:r>
      <w:bookmarkEnd w:id="229"/>
      <w:bookmarkEnd w:id="230"/>
      <w:bookmarkEnd w:id="231"/>
    </w:p>
    <w:p w14:paraId="6B90E555" w14:textId="77777777" w:rsidR="00F4651F" w:rsidRDefault="00810145" w:rsidP="00F4651F">
      <w:pPr>
        <w:keepNext/>
      </w:pPr>
      <w:r>
        <w:rPr>
          <w:noProof/>
        </w:rPr>
        <w:drawing>
          <wp:inline distT="0" distB="0" distL="0" distR="0" wp14:anchorId="1454BE80" wp14:editId="2B815E3F">
            <wp:extent cx="3711398" cy="279068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utorial Level_0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17030" cy="2794921"/>
                    </a:xfrm>
                    <a:prstGeom prst="rect">
                      <a:avLst/>
                    </a:prstGeom>
                  </pic:spPr>
                </pic:pic>
              </a:graphicData>
            </a:graphic>
          </wp:inline>
        </w:drawing>
      </w:r>
    </w:p>
    <w:p w14:paraId="6CAA9CB4" w14:textId="4D99F0B2" w:rsidR="00810145" w:rsidRPr="00810145" w:rsidRDefault="00F4651F" w:rsidP="00F4651F">
      <w:pPr>
        <w:pStyle w:val="Caption"/>
      </w:pPr>
      <w:bookmarkStart w:id="232" w:name="_Toc499027655"/>
      <w:bookmarkStart w:id="233" w:name="_Toc499028687"/>
      <w:bookmarkStart w:id="234" w:name="_Toc499031048"/>
      <w:r>
        <w:t xml:space="preserve">Figure </w:t>
      </w:r>
      <w:fldSimple w:instr=" SEQ Figure \* ARABIC ">
        <w:r w:rsidR="00A27609">
          <w:rPr>
            <w:noProof/>
          </w:rPr>
          <w:t>34</w:t>
        </w:r>
        <w:bookmarkEnd w:id="232"/>
      </w:fldSimple>
      <w:r w:rsidR="00B80873">
        <w:rPr>
          <w:noProof/>
        </w:rPr>
        <w:t>, Tutorial 2</w:t>
      </w:r>
      <w:bookmarkEnd w:id="233"/>
      <w:bookmarkEnd w:id="234"/>
    </w:p>
    <w:p w14:paraId="5BB52856" w14:textId="6819ACE3" w:rsidR="007D0881" w:rsidRDefault="007D0881" w:rsidP="00EF6012">
      <w:r>
        <w:t>Introducing players to how boxes work.</w:t>
      </w:r>
    </w:p>
    <w:p w14:paraId="248DF7DB" w14:textId="77777777" w:rsidR="007D0881" w:rsidRPr="007D0881" w:rsidRDefault="007D0881" w:rsidP="007D0881"/>
    <w:p w14:paraId="38BBDA93" w14:textId="3291399B" w:rsidR="007D0881" w:rsidRDefault="007D0881" w:rsidP="007D0881">
      <w:pPr>
        <w:pStyle w:val="Heading3"/>
      </w:pPr>
      <w:bookmarkStart w:id="235" w:name="_Toc499028879"/>
      <w:bookmarkStart w:id="236" w:name="_Toc499029234"/>
      <w:bookmarkStart w:id="237" w:name="_Toc499030956"/>
      <w:r>
        <w:lastRenderedPageBreak/>
        <w:t>Level 3: Tutorial 3</w:t>
      </w:r>
      <w:bookmarkEnd w:id="235"/>
      <w:bookmarkEnd w:id="236"/>
      <w:bookmarkEnd w:id="237"/>
    </w:p>
    <w:p w14:paraId="12AFC752" w14:textId="77777777" w:rsidR="00F4651F" w:rsidRDefault="00810145" w:rsidP="00F4651F">
      <w:pPr>
        <w:keepNext/>
      </w:pPr>
      <w:r>
        <w:rPr>
          <w:noProof/>
        </w:rPr>
        <w:drawing>
          <wp:inline distT="0" distB="0" distL="0" distR="0" wp14:anchorId="1F1243A8" wp14:editId="28628872">
            <wp:extent cx="3681951" cy="2762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utorial Level_0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682695" cy="2762808"/>
                    </a:xfrm>
                    <a:prstGeom prst="rect">
                      <a:avLst/>
                    </a:prstGeom>
                  </pic:spPr>
                </pic:pic>
              </a:graphicData>
            </a:graphic>
          </wp:inline>
        </w:drawing>
      </w:r>
    </w:p>
    <w:p w14:paraId="37144715" w14:textId="741873D3" w:rsidR="00810145" w:rsidRPr="00810145" w:rsidRDefault="00F4651F" w:rsidP="00F4651F">
      <w:pPr>
        <w:pStyle w:val="Caption"/>
      </w:pPr>
      <w:bookmarkStart w:id="238" w:name="_Toc499027656"/>
      <w:bookmarkStart w:id="239" w:name="_Toc499028688"/>
      <w:bookmarkStart w:id="240" w:name="_Toc499031049"/>
      <w:r>
        <w:t xml:space="preserve">Figure </w:t>
      </w:r>
      <w:fldSimple w:instr=" SEQ Figure \* ARABIC ">
        <w:r w:rsidR="00A27609">
          <w:rPr>
            <w:noProof/>
          </w:rPr>
          <w:t>35</w:t>
        </w:r>
        <w:bookmarkEnd w:id="238"/>
      </w:fldSimple>
      <w:r w:rsidR="00B80873">
        <w:rPr>
          <w:noProof/>
        </w:rPr>
        <w:t>, Tutorial 3</w:t>
      </w:r>
      <w:bookmarkEnd w:id="239"/>
      <w:bookmarkEnd w:id="240"/>
    </w:p>
    <w:p w14:paraId="19BD15DE" w14:textId="5493A363" w:rsidR="007D0881" w:rsidRDefault="007D0881" w:rsidP="00EF6012">
      <w:r>
        <w:t>Introducing players to how pressure plates work.</w:t>
      </w:r>
    </w:p>
    <w:p w14:paraId="3EEFF39E" w14:textId="58FBCA57" w:rsidR="007D0881" w:rsidRDefault="007D0881" w:rsidP="007D0881"/>
    <w:p w14:paraId="092F4E6E" w14:textId="0E652BD3" w:rsidR="007D0881" w:rsidRDefault="007D0881" w:rsidP="007D0881">
      <w:pPr>
        <w:pStyle w:val="Heading3"/>
      </w:pPr>
      <w:bookmarkStart w:id="241" w:name="_Toc499028880"/>
      <w:bookmarkStart w:id="242" w:name="_Toc499029235"/>
      <w:bookmarkStart w:id="243" w:name="_Toc499030957"/>
      <w:r>
        <w:t>Level 4: Bunny</w:t>
      </w:r>
      <w:bookmarkEnd w:id="241"/>
      <w:bookmarkEnd w:id="242"/>
      <w:bookmarkEnd w:id="243"/>
    </w:p>
    <w:p w14:paraId="59378C9E" w14:textId="77777777" w:rsidR="00F4651F" w:rsidRDefault="00810145" w:rsidP="00F4651F">
      <w:pPr>
        <w:keepNext/>
      </w:pPr>
      <w:r>
        <w:rPr>
          <w:noProof/>
        </w:rPr>
        <w:drawing>
          <wp:inline distT="0" distB="0" distL="0" distR="0" wp14:anchorId="558616D4" wp14:editId="5FD63F6E">
            <wp:extent cx="3673963" cy="2752725"/>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unny_Level.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81587" cy="2758437"/>
                    </a:xfrm>
                    <a:prstGeom prst="rect">
                      <a:avLst/>
                    </a:prstGeom>
                  </pic:spPr>
                </pic:pic>
              </a:graphicData>
            </a:graphic>
          </wp:inline>
        </w:drawing>
      </w:r>
    </w:p>
    <w:p w14:paraId="0E47C8E3" w14:textId="0640E675" w:rsidR="00810145" w:rsidRPr="00810145" w:rsidRDefault="00F4651F" w:rsidP="00F4651F">
      <w:pPr>
        <w:pStyle w:val="Caption"/>
      </w:pPr>
      <w:bookmarkStart w:id="244" w:name="_Toc499027657"/>
      <w:bookmarkStart w:id="245" w:name="_Toc499028689"/>
      <w:bookmarkStart w:id="246" w:name="_Toc499031050"/>
      <w:r>
        <w:t xml:space="preserve">Figure </w:t>
      </w:r>
      <w:fldSimple w:instr=" SEQ Figure \* ARABIC ">
        <w:r w:rsidR="00A27609">
          <w:rPr>
            <w:noProof/>
          </w:rPr>
          <w:t>36</w:t>
        </w:r>
        <w:bookmarkEnd w:id="244"/>
      </w:fldSimple>
      <w:r w:rsidR="00B80873">
        <w:rPr>
          <w:noProof/>
        </w:rPr>
        <w:t>, Bunny</w:t>
      </w:r>
      <w:bookmarkEnd w:id="245"/>
      <w:bookmarkEnd w:id="246"/>
    </w:p>
    <w:p w14:paraId="76E08AD4" w14:textId="066BEC68" w:rsidR="007D0881" w:rsidRDefault="00523475" w:rsidP="00EF6012">
      <w:r>
        <w:t>Reinforces the pressure plate and box hiding mechanic to the player.</w:t>
      </w:r>
    </w:p>
    <w:p w14:paraId="7BA33948" w14:textId="378799BF" w:rsidR="00523475" w:rsidRDefault="00523475" w:rsidP="00523475">
      <w:pPr>
        <w:pStyle w:val="Heading3"/>
      </w:pPr>
      <w:bookmarkStart w:id="247" w:name="_Toc499028881"/>
      <w:bookmarkStart w:id="248" w:name="_Toc499029236"/>
      <w:bookmarkStart w:id="249" w:name="_Toc499030958"/>
      <w:r>
        <w:lastRenderedPageBreak/>
        <w:t>Level 5: Smol Tank</w:t>
      </w:r>
      <w:bookmarkEnd w:id="247"/>
      <w:bookmarkEnd w:id="248"/>
      <w:bookmarkEnd w:id="249"/>
    </w:p>
    <w:p w14:paraId="040BD72A" w14:textId="77777777" w:rsidR="00F4651F" w:rsidRDefault="00810145" w:rsidP="00F4651F">
      <w:pPr>
        <w:keepNext/>
      </w:pPr>
      <w:r>
        <w:rPr>
          <w:noProof/>
        </w:rPr>
        <w:drawing>
          <wp:inline distT="0" distB="0" distL="0" distR="0" wp14:anchorId="54593EA5" wp14:editId="5BBC88CD">
            <wp:extent cx="3448050" cy="259009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mol Tank_Level.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53637" cy="2594287"/>
                    </a:xfrm>
                    <a:prstGeom prst="rect">
                      <a:avLst/>
                    </a:prstGeom>
                  </pic:spPr>
                </pic:pic>
              </a:graphicData>
            </a:graphic>
          </wp:inline>
        </w:drawing>
      </w:r>
    </w:p>
    <w:p w14:paraId="64055CA1" w14:textId="521BFE92" w:rsidR="00810145" w:rsidRPr="00810145" w:rsidRDefault="00F4651F" w:rsidP="00F4651F">
      <w:pPr>
        <w:pStyle w:val="Caption"/>
      </w:pPr>
      <w:bookmarkStart w:id="250" w:name="_Toc499027658"/>
      <w:bookmarkStart w:id="251" w:name="_Toc499028690"/>
      <w:bookmarkStart w:id="252" w:name="_Toc499031051"/>
      <w:r>
        <w:t xml:space="preserve">Figure </w:t>
      </w:r>
      <w:fldSimple w:instr=" SEQ Figure \* ARABIC ">
        <w:r w:rsidR="00A27609">
          <w:rPr>
            <w:noProof/>
          </w:rPr>
          <w:t>37</w:t>
        </w:r>
        <w:bookmarkEnd w:id="250"/>
      </w:fldSimple>
      <w:r w:rsidR="00B80873">
        <w:rPr>
          <w:noProof/>
        </w:rPr>
        <w:t>, Smol Tank</w:t>
      </w:r>
      <w:bookmarkEnd w:id="251"/>
      <w:bookmarkEnd w:id="252"/>
    </w:p>
    <w:p w14:paraId="3FD96D3A" w14:textId="66881A89" w:rsidR="00523475" w:rsidRDefault="00523475" w:rsidP="00EF6012">
      <w:r>
        <w:t>Ramps up the challenge to the player by providing more choice in how they approach the level.</w:t>
      </w:r>
    </w:p>
    <w:p w14:paraId="3B0875A5" w14:textId="576B6898" w:rsidR="00523475" w:rsidRDefault="00523475" w:rsidP="00523475">
      <w:pPr>
        <w:pStyle w:val="Heading3"/>
      </w:pPr>
      <w:bookmarkStart w:id="253" w:name="_Toc499028882"/>
      <w:bookmarkStart w:id="254" w:name="_Toc499029237"/>
      <w:bookmarkStart w:id="255" w:name="_Toc499030959"/>
      <w:r>
        <w:t>Level 6: Tank Boi</w:t>
      </w:r>
      <w:bookmarkEnd w:id="253"/>
      <w:bookmarkEnd w:id="254"/>
      <w:bookmarkEnd w:id="255"/>
    </w:p>
    <w:p w14:paraId="0ED389BE" w14:textId="77777777" w:rsidR="00F4651F" w:rsidRDefault="00810145" w:rsidP="00F4651F">
      <w:pPr>
        <w:keepNext/>
      </w:pPr>
      <w:r>
        <w:rPr>
          <w:noProof/>
        </w:rPr>
        <w:drawing>
          <wp:inline distT="0" distB="0" distL="0" distR="0" wp14:anchorId="28A2CDC7" wp14:editId="3A935D69">
            <wp:extent cx="3438525" cy="25777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nk Boi_Level.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45542" cy="2583053"/>
                    </a:xfrm>
                    <a:prstGeom prst="rect">
                      <a:avLst/>
                    </a:prstGeom>
                  </pic:spPr>
                </pic:pic>
              </a:graphicData>
            </a:graphic>
          </wp:inline>
        </w:drawing>
      </w:r>
    </w:p>
    <w:p w14:paraId="6D927E00" w14:textId="7479F55B" w:rsidR="00810145" w:rsidRPr="00810145" w:rsidRDefault="00F4651F" w:rsidP="00F4651F">
      <w:pPr>
        <w:pStyle w:val="Caption"/>
      </w:pPr>
      <w:bookmarkStart w:id="256" w:name="_Toc499027659"/>
      <w:bookmarkStart w:id="257" w:name="_Toc499028691"/>
      <w:bookmarkStart w:id="258" w:name="_Toc499031052"/>
      <w:r>
        <w:t xml:space="preserve">Figure </w:t>
      </w:r>
      <w:fldSimple w:instr=" SEQ Figure \* ARABIC ">
        <w:r w:rsidR="00A27609">
          <w:rPr>
            <w:noProof/>
          </w:rPr>
          <w:t>38</w:t>
        </w:r>
        <w:bookmarkEnd w:id="256"/>
      </w:fldSimple>
      <w:r w:rsidR="00B80873">
        <w:rPr>
          <w:noProof/>
        </w:rPr>
        <w:t>, Tank Boi</w:t>
      </w:r>
      <w:bookmarkEnd w:id="257"/>
      <w:bookmarkEnd w:id="258"/>
    </w:p>
    <w:p w14:paraId="4E960F29" w14:textId="4E785293" w:rsidR="00523475" w:rsidRDefault="00523475" w:rsidP="00EF6012">
      <w:r>
        <w:t xml:space="preserve">The hardest early level in the game where we reinforce and test all the primary mechanics before putting multipliers on them. </w:t>
      </w:r>
    </w:p>
    <w:p w14:paraId="421FFDC0" w14:textId="1CBDCD76" w:rsidR="00523475" w:rsidRDefault="00523475" w:rsidP="00523475">
      <w:pPr>
        <w:pStyle w:val="Heading3"/>
      </w:pPr>
      <w:bookmarkStart w:id="259" w:name="_Toc499028883"/>
      <w:bookmarkStart w:id="260" w:name="_Toc499029238"/>
      <w:bookmarkStart w:id="261" w:name="_Toc499030960"/>
      <w:r>
        <w:lastRenderedPageBreak/>
        <w:t>Level 7: Man w Cane</w:t>
      </w:r>
      <w:bookmarkEnd w:id="259"/>
      <w:bookmarkEnd w:id="260"/>
      <w:bookmarkEnd w:id="261"/>
    </w:p>
    <w:p w14:paraId="2FF9A64B" w14:textId="77777777" w:rsidR="00F4651F" w:rsidRDefault="00810145" w:rsidP="00F4651F">
      <w:pPr>
        <w:keepNext/>
      </w:pPr>
      <w:r>
        <w:rPr>
          <w:noProof/>
        </w:rPr>
        <w:drawing>
          <wp:inline distT="0" distB="0" distL="0" distR="0" wp14:anchorId="4EF0AEDD" wp14:editId="769EE0E0">
            <wp:extent cx="3390900" cy="2547884"/>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n_w_Cane_Level.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97579" cy="2552903"/>
                    </a:xfrm>
                    <a:prstGeom prst="rect">
                      <a:avLst/>
                    </a:prstGeom>
                  </pic:spPr>
                </pic:pic>
              </a:graphicData>
            </a:graphic>
          </wp:inline>
        </w:drawing>
      </w:r>
    </w:p>
    <w:p w14:paraId="0E0AC9B5" w14:textId="61A0BAA4" w:rsidR="00810145" w:rsidRPr="00810145" w:rsidRDefault="00F4651F" w:rsidP="00F4651F">
      <w:pPr>
        <w:pStyle w:val="Caption"/>
      </w:pPr>
      <w:bookmarkStart w:id="262" w:name="_Toc499027660"/>
      <w:bookmarkStart w:id="263" w:name="_Toc499028692"/>
      <w:bookmarkStart w:id="264" w:name="_Toc499031053"/>
      <w:r>
        <w:t xml:space="preserve">Figure </w:t>
      </w:r>
      <w:fldSimple w:instr=" SEQ Figure \* ARABIC ">
        <w:r w:rsidR="00A27609">
          <w:rPr>
            <w:noProof/>
          </w:rPr>
          <w:t>39</w:t>
        </w:r>
        <w:bookmarkEnd w:id="262"/>
      </w:fldSimple>
      <w:r w:rsidR="00B80873">
        <w:rPr>
          <w:noProof/>
        </w:rPr>
        <w:t>, Man w Cane</w:t>
      </w:r>
      <w:bookmarkEnd w:id="263"/>
      <w:bookmarkEnd w:id="264"/>
    </w:p>
    <w:p w14:paraId="60568704" w14:textId="505FC514" w:rsidR="00523475" w:rsidRDefault="00523475" w:rsidP="00EF6012">
      <w:r>
        <w:t xml:space="preserve">An easier level to encourage players to think about how they need to manipulate their turns to get the dog to a desired location. </w:t>
      </w:r>
    </w:p>
    <w:p w14:paraId="7E3B0863" w14:textId="75EE339F" w:rsidR="00523475" w:rsidRDefault="00523475" w:rsidP="00523475">
      <w:pPr>
        <w:pStyle w:val="Heading3"/>
      </w:pPr>
      <w:bookmarkStart w:id="265" w:name="_Toc499028884"/>
      <w:bookmarkStart w:id="266" w:name="_Toc499029239"/>
      <w:bookmarkStart w:id="267" w:name="_Toc499030961"/>
      <w:r>
        <w:t>Level 8: Thicc Sticc</w:t>
      </w:r>
      <w:bookmarkEnd w:id="265"/>
      <w:bookmarkEnd w:id="266"/>
      <w:bookmarkEnd w:id="267"/>
    </w:p>
    <w:p w14:paraId="02031B14" w14:textId="77777777" w:rsidR="00F4651F" w:rsidRDefault="00810145" w:rsidP="00F4651F">
      <w:pPr>
        <w:keepNext/>
      </w:pPr>
      <w:r>
        <w:rPr>
          <w:noProof/>
        </w:rPr>
        <w:drawing>
          <wp:inline distT="0" distB="0" distL="0" distR="0" wp14:anchorId="4359D0B3" wp14:editId="1BE6834D">
            <wp:extent cx="3481396" cy="26289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icc Sticc_Level.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91191" cy="2636296"/>
                    </a:xfrm>
                    <a:prstGeom prst="rect">
                      <a:avLst/>
                    </a:prstGeom>
                  </pic:spPr>
                </pic:pic>
              </a:graphicData>
            </a:graphic>
          </wp:inline>
        </w:drawing>
      </w:r>
    </w:p>
    <w:p w14:paraId="223D5A49" w14:textId="5A2595ED" w:rsidR="00810145" w:rsidRPr="00810145" w:rsidRDefault="00F4651F" w:rsidP="00F4651F">
      <w:pPr>
        <w:pStyle w:val="Caption"/>
      </w:pPr>
      <w:bookmarkStart w:id="268" w:name="_Toc499027661"/>
      <w:bookmarkStart w:id="269" w:name="_Toc499028693"/>
      <w:bookmarkStart w:id="270" w:name="_Toc499031054"/>
      <w:r>
        <w:t xml:space="preserve">Figure </w:t>
      </w:r>
      <w:fldSimple w:instr=" SEQ Figure \* ARABIC ">
        <w:r w:rsidR="00A27609">
          <w:rPr>
            <w:noProof/>
          </w:rPr>
          <w:t>40</w:t>
        </w:r>
        <w:bookmarkEnd w:id="268"/>
      </w:fldSimple>
      <w:r w:rsidR="00B80873">
        <w:rPr>
          <w:noProof/>
        </w:rPr>
        <w:t>, Thicc Sticc</w:t>
      </w:r>
      <w:bookmarkEnd w:id="269"/>
      <w:bookmarkEnd w:id="270"/>
    </w:p>
    <w:p w14:paraId="39BDAEF5" w14:textId="10C24FA9" w:rsidR="00523475" w:rsidRDefault="00523475" w:rsidP="00EF6012">
      <w:r>
        <w:t xml:space="preserve">Level with 3 pressure plates that is easy to beat, but hard to complete in the optimal paths and get the catnip. </w:t>
      </w:r>
    </w:p>
    <w:p w14:paraId="30143464" w14:textId="3297E1B5" w:rsidR="00523475" w:rsidRDefault="00523475" w:rsidP="00523475">
      <w:pPr>
        <w:pStyle w:val="Heading3"/>
      </w:pPr>
      <w:bookmarkStart w:id="271" w:name="_Toc499028885"/>
      <w:bookmarkStart w:id="272" w:name="_Toc499029240"/>
      <w:bookmarkStart w:id="273" w:name="_Toc499030962"/>
      <w:r>
        <w:lastRenderedPageBreak/>
        <w:t>Level 9: Signs</w:t>
      </w:r>
      <w:bookmarkEnd w:id="271"/>
      <w:bookmarkEnd w:id="272"/>
      <w:bookmarkEnd w:id="273"/>
    </w:p>
    <w:p w14:paraId="0C6FA5DD" w14:textId="77777777" w:rsidR="00F4651F" w:rsidRDefault="00810145" w:rsidP="00F4651F">
      <w:pPr>
        <w:keepNext/>
      </w:pPr>
      <w:r>
        <w:rPr>
          <w:noProof/>
        </w:rPr>
        <w:drawing>
          <wp:inline distT="0" distB="0" distL="0" distR="0" wp14:anchorId="4D3AC1B8" wp14:editId="26F9AD8C">
            <wp:extent cx="3381267" cy="2543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gns_Level.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84460" cy="2545577"/>
                    </a:xfrm>
                    <a:prstGeom prst="rect">
                      <a:avLst/>
                    </a:prstGeom>
                  </pic:spPr>
                </pic:pic>
              </a:graphicData>
            </a:graphic>
          </wp:inline>
        </w:drawing>
      </w:r>
    </w:p>
    <w:p w14:paraId="617460E0" w14:textId="5F78C9B7" w:rsidR="00810145" w:rsidRPr="00810145" w:rsidRDefault="00F4651F" w:rsidP="00F4651F">
      <w:pPr>
        <w:pStyle w:val="Caption"/>
      </w:pPr>
      <w:bookmarkStart w:id="274" w:name="_Toc499027662"/>
      <w:bookmarkStart w:id="275" w:name="_Toc499028694"/>
      <w:bookmarkStart w:id="276" w:name="_Toc499031055"/>
      <w:r>
        <w:t xml:space="preserve">Figure </w:t>
      </w:r>
      <w:fldSimple w:instr=" SEQ Figure \* ARABIC ">
        <w:r w:rsidR="00A27609">
          <w:rPr>
            <w:noProof/>
          </w:rPr>
          <w:t>41</w:t>
        </w:r>
        <w:bookmarkEnd w:id="274"/>
      </w:fldSimple>
      <w:r w:rsidR="00B80873">
        <w:rPr>
          <w:noProof/>
        </w:rPr>
        <w:t>, Signs</w:t>
      </w:r>
      <w:bookmarkEnd w:id="275"/>
      <w:bookmarkEnd w:id="276"/>
    </w:p>
    <w:p w14:paraId="122AAB56" w14:textId="6E51B2E9" w:rsidR="00523475" w:rsidRDefault="00523475" w:rsidP="00EF6012">
      <w:r>
        <w:t>Introduces 2 dogs to the puzzle.</w:t>
      </w:r>
    </w:p>
    <w:p w14:paraId="64D6FCA1" w14:textId="18BE8CE4" w:rsidR="00523475" w:rsidRDefault="00523475" w:rsidP="00523475">
      <w:pPr>
        <w:pStyle w:val="Heading3"/>
      </w:pPr>
      <w:bookmarkStart w:id="277" w:name="_Toc499028886"/>
      <w:bookmarkStart w:id="278" w:name="_Toc499029241"/>
      <w:bookmarkStart w:id="279" w:name="_Toc499030963"/>
      <w:r>
        <w:t>Level 10: New Dog Who Dis</w:t>
      </w:r>
      <w:bookmarkEnd w:id="277"/>
      <w:bookmarkEnd w:id="278"/>
      <w:bookmarkEnd w:id="279"/>
    </w:p>
    <w:p w14:paraId="54510A30" w14:textId="77777777" w:rsidR="00F4651F" w:rsidRDefault="00810145" w:rsidP="00F4651F">
      <w:pPr>
        <w:keepNext/>
      </w:pPr>
      <w:r>
        <w:rPr>
          <w:noProof/>
        </w:rPr>
        <w:drawing>
          <wp:inline distT="0" distB="0" distL="0" distR="0" wp14:anchorId="62E22172" wp14:editId="12A01773">
            <wp:extent cx="3462662" cy="260032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_Dog_Who_Dis_Level.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74742" cy="2609397"/>
                    </a:xfrm>
                    <a:prstGeom prst="rect">
                      <a:avLst/>
                    </a:prstGeom>
                  </pic:spPr>
                </pic:pic>
              </a:graphicData>
            </a:graphic>
          </wp:inline>
        </w:drawing>
      </w:r>
    </w:p>
    <w:p w14:paraId="516465D4" w14:textId="7073C5DC" w:rsidR="00810145" w:rsidRPr="00810145" w:rsidRDefault="00F4651F" w:rsidP="00F4651F">
      <w:pPr>
        <w:pStyle w:val="Caption"/>
      </w:pPr>
      <w:bookmarkStart w:id="280" w:name="_Toc499027663"/>
      <w:bookmarkStart w:id="281" w:name="_Toc499028695"/>
      <w:bookmarkStart w:id="282" w:name="_Toc499031056"/>
      <w:r>
        <w:t xml:space="preserve">Figure </w:t>
      </w:r>
      <w:fldSimple w:instr=" SEQ Figure \* ARABIC ">
        <w:r w:rsidR="00A27609">
          <w:rPr>
            <w:noProof/>
          </w:rPr>
          <w:t>42</w:t>
        </w:r>
        <w:bookmarkEnd w:id="280"/>
      </w:fldSimple>
      <w:r w:rsidR="00B80873">
        <w:rPr>
          <w:noProof/>
        </w:rPr>
        <w:t>, New Dog Who Dis</w:t>
      </w:r>
      <w:bookmarkEnd w:id="281"/>
      <w:bookmarkEnd w:id="282"/>
    </w:p>
    <w:p w14:paraId="26A69C6F" w14:textId="438CC95D" w:rsidR="00523475" w:rsidRDefault="00523475" w:rsidP="00EF6012">
      <w:r>
        <w:t>A more challenging level with 2 dogs.</w:t>
      </w:r>
    </w:p>
    <w:p w14:paraId="4AEB0A71" w14:textId="43A3E55C" w:rsidR="00523475" w:rsidRDefault="00523475" w:rsidP="00523475">
      <w:pPr>
        <w:pStyle w:val="Heading3"/>
      </w:pPr>
      <w:bookmarkStart w:id="283" w:name="_Toc499028887"/>
      <w:bookmarkStart w:id="284" w:name="_Toc499029242"/>
      <w:bookmarkStart w:id="285" w:name="_Toc499030964"/>
      <w:r>
        <w:lastRenderedPageBreak/>
        <w:t>Level 11: Hummer</w:t>
      </w:r>
      <w:bookmarkEnd w:id="283"/>
      <w:bookmarkEnd w:id="284"/>
      <w:bookmarkEnd w:id="285"/>
    </w:p>
    <w:p w14:paraId="07515128" w14:textId="77777777" w:rsidR="00F4651F" w:rsidRDefault="00810145" w:rsidP="00F4651F">
      <w:pPr>
        <w:keepNext/>
      </w:pPr>
      <w:r>
        <w:rPr>
          <w:noProof/>
        </w:rPr>
        <w:drawing>
          <wp:inline distT="0" distB="0" distL="0" distR="0" wp14:anchorId="605C1865" wp14:editId="5BD518C5">
            <wp:extent cx="3486150" cy="25948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ummer_Level.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89270" cy="2597195"/>
                    </a:xfrm>
                    <a:prstGeom prst="rect">
                      <a:avLst/>
                    </a:prstGeom>
                  </pic:spPr>
                </pic:pic>
              </a:graphicData>
            </a:graphic>
          </wp:inline>
        </w:drawing>
      </w:r>
    </w:p>
    <w:p w14:paraId="3BD98CD7" w14:textId="3CF03442" w:rsidR="00810145" w:rsidRPr="00810145" w:rsidRDefault="00F4651F" w:rsidP="00F4651F">
      <w:pPr>
        <w:pStyle w:val="Caption"/>
      </w:pPr>
      <w:bookmarkStart w:id="286" w:name="_Toc499027664"/>
      <w:bookmarkStart w:id="287" w:name="_Toc499028696"/>
      <w:bookmarkStart w:id="288" w:name="_Toc499031057"/>
      <w:r>
        <w:t xml:space="preserve">Figure </w:t>
      </w:r>
      <w:fldSimple w:instr=" SEQ Figure \* ARABIC ">
        <w:r w:rsidR="00A27609">
          <w:rPr>
            <w:noProof/>
          </w:rPr>
          <w:t>43</w:t>
        </w:r>
        <w:bookmarkEnd w:id="286"/>
      </w:fldSimple>
      <w:r w:rsidR="00B80873">
        <w:rPr>
          <w:noProof/>
        </w:rPr>
        <w:t>, Hummer</w:t>
      </w:r>
      <w:bookmarkEnd w:id="287"/>
      <w:bookmarkEnd w:id="288"/>
    </w:p>
    <w:p w14:paraId="35FC6413" w14:textId="65686F11" w:rsidR="00523475" w:rsidRPr="00EF6012" w:rsidRDefault="00523475" w:rsidP="00EF6012">
      <w:r>
        <w:t>Int</w:t>
      </w:r>
      <w:r w:rsidRPr="00EF6012">
        <w:t xml:space="preserve">roduces 3 </w:t>
      </w:r>
      <w:r w:rsidR="003B259D" w:rsidRPr="00EF6012">
        <w:t>dogs to the puzzle</w:t>
      </w:r>
    </w:p>
    <w:p w14:paraId="42721620" w14:textId="45B112BF" w:rsidR="003B259D" w:rsidRDefault="003B259D" w:rsidP="003B259D">
      <w:pPr>
        <w:pStyle w:val="Heading3"/>
      </w:pPr>
      <w:bookmarkStart w:id="289" w:name="_Toc499028888"/>
      <w:bookmarkStart w:id="290" w:name="_Toc499029243"/>
      <w:bookmarkStart w:id="291" w:name="_Toc499030965"/>
      <w:r>
        <w:t>Level 12: Mirrorz</w:t>
      </w:r>
      <w:bookmarkEnd w:id="289"/>
      <w:bookmarkEnd w:id="290"/>
      <w:bookmarkEnd w:id="291"/>
    </w:p>
    <w:p w14:paraId="281C9972" w14:textId="77777777" w:rsidR="00F4651F" w:rsidRDefault="00810145" w:rsidP="00F4651F">
      <w:pPr>
        <w:keepNext/>
      </w:pPr>
      <w:r>
        <w:rPr>
          <w:noProof/>
        </w:rPr>
        <w:drawing>
          <wp:inline distT="0" distB="0" distL="0" distR="0" wp14:anchorId="3F6B7390" wp14:editId="43FE8A7C">
            <wp:extent cx="3514725" cy="2622150"/>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irroz_Level.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523050" cy="2628361"/>
                    </a:xfrm>
                    <a:prstGeom prst="rect">
                      <a:avLst/>
                    </a:prstGeom>
                  </pic:spPr>
                </pic:pic>
              </a:graphicData>
            </a:graphic>
          </wp:inline>
        </w:drawing>
      </w:r>
    </w:p>
    <w:p w14:paraId="0AA96B17" w14:textId="6E67A705" w:rsidR="00810145" w:rsidRPr="00810145" w:rsidRDefault="00F4651F" w:rsidP="00F4651F">
      <w:pPr>
        <w:pStyle w:val="Caption"/>
      </w:pPr>
      <w:bookmarkStart w:id="292" w:name="_Toc499027665"/>
      <w:bookmarkStart w:id="293" w:name="_Toc499028697"/>
      <w:bookmarkStart w:id="294" w:name="_Toc499031058"/>
      <w:r>
        <w:t xml:space="preserve">Figure </w:t>
      </w:r>
      <w:fldSimple w:instr=" SEQ Figure \* ARABIC ">
        <w:r w:rsidR="00A27609">
          <w:rPr>
            <w:noProof/>
          </w:rPr>
          <w:t>44</w:t>
        </w:r>
        <w:bookmarkEnd w:id="292"/>
      </w:fldSimple>
      <w:r w:rsidR="00B80873">
        <w:rPr>
          <w:noProof/>
        </w:rPr>
        <w:t>, Mirrorz</w:t>
      </w:r>
      <w:bookmarkEnd w:id="293"/>
      <w:bookmarkEnd w:id="294"/>
    </w:p>
    <w:p w14:paraId="5B87129A" w14:textId="0F6480D8" w:rsidR="00937AEF" w:rsidRDefault="003B259D" w:rsidP="00DD6879">
      <w:r>
        <w:t>Challenges players at the final level with 3 dogs.</w:t>
      </w:r>
    </w:p>
    <w:p w14:paraId="77A4A616" w14:textId="2EB4090B" w:rsidR="00DD6879" w:rsidRDefault="00DD6879" w:rsidP="00DD6879"/>
    <w:p w14:paraId="4BCBC13D" w14:textId="6590CBFB" w:rsidR="00DD6879" w:rsidRDefault="00DD6879" w:rsidP="00DD6879"/>
    <w:p w14:paraId="7EEE3C8A" w14:textId="4BD7C278" w:rsidR="00DD6879" w:rsidRDefault="00DD6879" w:rsidP="00DD6879"/>
    <w:p w14:paraId="2F4C4CA9" w14:textId="6D42760C" w:rsidR="00DD6879" w:rsidRDefault="00DD6879" w:rsidP="00DD6879"/>
    <w:p w14:paraId="07565FE4" w14:textId="7C276641" w:rsidR="00483637" w:rsidRDefault="00483637" w:rsidP="00483637">
      <w:pPr>
        <w:pStyle w:val="Heading1"/>
      </w:pPr>
      <w:bookmarkStart w:id="295" w:name="_Toc499028889"/>
      <w:bookmarkStart w:id="296" w:name="_Toc499029244"/>
      <w:bookmarkStart w:id="297" w:name="_Toc499030966"/>
      <w:r>
        <w:lastRenderedPageBreak/>
        <w:t>Menu System</w:t>
      </w:r>
      <w:bookmarkEnd w:id="295"/>
      <w:bookmarkEnd w:id="296"/>
      <w:bookmarkEnd w:id="297"/>
    </w:p>
    <w:p w14:paraId="17A96B92" w14:textId="01677D4B" w:rsidR="00B73540" w:rsidRDefault="00B73540" w:rsidP="00B73540">
      <w:pPr>
        <w:pStyle w:val="Heading2"/>
      </w:pPr>
      <w:bookmarkStart w:id="298" w:name="_Toc499028890"/>
      <w:bookmarkStart w:id="299" w:name="_Toc499029245"/>
      <w:bookmarkStart w:id="300" w:name="_Toc499030967"/>
      <w:r>
        <w:t>Menu Flow</w:t>
      </w:r>
      <w:bookmarkEnd w:id="298"/>
      <w:bookmarkEnd w:id="299"/>
      <w:bookmarkEnd w:id="300"/>
    </w:p>
    <w:p w14:paraId="37456372" w14:textId="7DB176E9" w:rsidR="001718D3" w:rsidRDefault="007D48E0" w:rsidP="001718D3">
      <w:pPr>
        <w:keepNext/>
      </w:pPr>
      <w:r>
        <w:rPr>
          <w:noProof/>
        </w:rPr>
        <w:drawing>
          <wp:inline distT="0" distB="0" distL="0" distR="0" wp14:anchorId="07A075C0" wp14:editId="271EA1CC">
            <wp:extent cx="5486400" cy="3200400"/>
            <wp:effectExtent l="0" t="38100" r="0" b="1905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14:paraId="7C04DF35" w14:textId="5C7E3969" w:rsidR="001718D3" w:rsidRDefault="001718D3" w:rsidP="001718D3">
      <w:pPr>
        <w:pStyle w:val="Caption"/>
      </w:pPr>
      <w:bookmarkStart w:id="301" w:name="_Toc495430978"/>
      <w:bookmarkStart w:id="302" w:name="_Toc499027666"/>
      <w:bookmarkStart w:id="303" w:name="_Toc499028698"/>
      <w:bookmarkStart w:id="304" w:name="_Toc499031059"/>
      <w:r>
        <w:t xml:space="preserve">Figure </w:t>
      </w:r>
      <w:fldSimple w:instr=" SEQ Figure \* ARABIC ">
        <w:r w:rsidR="00A27609">
          <w:rPr>
            <w:noProof/>
          </w:rPr>
          <w:t>45</w:t>
        </w:r>
        <w:bookmarkEnd w:id="301"/>
        <w:bookmarkEnd w:id="302"/>
      </w:fldSimple>
      <w:r w:rsidR="001B562D">
        <w:rPr>
          <w:noProof/>
        </w:rPr>
        <w:t>, Home Screen Menu Flow</w:t>
      </w:r>
      <w:bookmarkEnd w:id="303"/>
      <w:bookmarkEnd w:id="304"/>
    </w:p>
    <w:p w14:paraId="4F992519" w14:textId="77777777" w:rsidR="001718D3" w:rsidRDefault="00BB0E9D" w:rsidP="001718D3">
      <w:pPr>
        <w:keepNext/>
      </w:pPr>
      <w:r>
        <w:rPr>
          <w:noProof/>
        </w:rPr>
        <w:drawing>
          <wp:inline distT="0" distB="0" distL="0" distR="0" wp14:anchorId="19FC3AD3" wp14:editId="3F0EB2C7">
            <wp:extent cx="5486400" cy="3200400"/>
            <wp:effectExtent l="0" t="0" r="0" b="5715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14:paraId="59908D4A" w14:textId="348EFCEB" w:rsidR="00B73540" w:rsidRDefault="001718D3" w:rsidP="001718D3">
      <w:pPr>
        <w:pStyle w:val="Caption"/>
        <w:rPr>
          <w:noProof/>
        </w:rPr>
      </w:pPr>
      <w:bookmarkStart w:id="305" w:name="_Toc495430979"/>
      <w:bookmarkStart w:id="306" w:name="_Toc499027667"/>
      <w:bookmarkStart w:id="307" w:name="_Toc499028699"/>
      <w:bookmarkStart w:id="308" w:name="_Toc499031060"/>
      <w:r>
        <w:t xml:space="preserve">Figure </w:t>
      </w:r>
      <w:fldSimple w:instr=" SEQ Figure \* ARABIC ">
        <w:r w:rsidR="00A27609">
          <w:rPr>
            <w:noProof/>
          </w:rPr>
          <w:t>46</w:t>
        </w:r>
        <w:bookmarkEnd w:id="305"/>
        <w:bookmarkEnd w:id="306"/>
      </w:fldSimple>
      <w:r w:rsidR="001B562D">
        <w:rPr>
          <w:noProof/>
        </w:rPr>
        <w:t>, In Level UI Flow</w:t>
      </w:r>
      <w:bookmarkEnd w:id="307"/>
      <w:bookmarkEnd w:id="308"/>
    </w:p>
    <w:p w14:paraId="00CD7433" w14:textId="77777777" w:rsidR="00C37740" w:rsidRPr="00C37740" w:rsidRDefault="00C37740" w:rsidP="00C37740"/>
    <w:p w14:paraId="4A669125" w14:textId="28787146" w:rsidR="00B80873" w:rsidRDefault="00B73540" w:rsidP="001B562D">
      <w:pPr>
        <w:pStyle w:val="Heading2"/>
      </w:pPr>
      <w:bookmarkStart w:id="309" w:name="_Toc499028891"/>
      <w:bookmarkStart w:id="310" w:name="_Toc499029246"/>
      <w:bookmarkStart w:id="311" w:name="_Toc499030968"/>
      <w:r>
        <w:lastRenderedPageBreak/>
        <w:t>Menu Descriptions</w:t>
      </w:r>
      <w:bookmarkEnd w:id="309"/>
      <w:bookmarkEnd w:id="310"/>
      <w:bookmarkEnd w:id="311"/>
    </w:p>
    <w:tbl>
      <w:tblPr>
        <w:tblStyle w:val="TableGrid"/>
        <w:tblW w:w="0" w:type="auto"/>
        <w:tblLook w:val="04A0" w:firstRow="1" w:lastRow="0" w:firstColumn="1" w:lastColumn="0" w:noHBand="0" w:noVBand="1"/>
      </w:tblPr>
      <w:tblGrid>
        <w:gridCol w:w="3116"/>
        <w:gridCol w:w="3179"/>
        <w:gridCol w:w="3055"/>
      </w:tblGrid>
      <w:tr w:rsidR="00D911A9" w14:paraId="3D64073A" w14:textId="77777777" w:rsidTr="00D911A9">
        <w:tc>
          <w:tcPr>
            <w:tcW w:w="3116" w:type="dxa"/>
          </w:tcPr>
          <w:p w14:paraId="1A54BC11" w14:textId="2D74CC4C" w:rsidR="00D911A9" w:rsidRPr="00D911A9" w:rsidRDefault="00D911A9" w:rsidP="00B73540">
            <w:pPr>
              <w:rPr>
                <w:b/>
              </w:rPr>
            </w:pPr>
            <w:r w:rsidRPr="00D911A9">
              <w:rPr>
                <w:b/>
              </w:rPr>
              <w:t>Button Name</w:t>
            </w:r>
          </w:p>
        </w:tc>
        <w:tc>
          <w:tcPr>
            <w:tcW w:w="3179" w:type="dxa"/>
          </w:tcPr>
          <w:p w14:paraId="3FBFA37B" w14:textId="40EF20F4" w:rsidR="00D911A9" w:rsidRPr="00D911A9" w:rsidRDefault="00D911A9" w:rsidP="00B73540">
            <w:pPr>
              <w:rPr>
                <w:b/>
              </w:rPr>
            </w:pPr>
            <w:r w:rsidRPr="00D911A9">
              <w:rPr>
                <w:b/>
              </w:rPr>
              <w:t>Description</w:t>
            </w:r>
          </w:p>
        </w:tc>
        <w:tc>
          <w:tcPr>
            <w:tcW w:w="3055" w:type="dxa"/>
          </w:tcPr>
          <w:p w14:paraId="35EF6E37" w14:textId="7286B3AD" w:rsidR="00D911A9" w:rsidRPr="00D911A9" w:rsidRDefault="00D911A9" w:rsidP="00B73540">
            <w:pPr>
              <w:rPr>
                <w:b/>
              </w:rPr>
            </w:pPr>
            <w:r w:rsidRPr="00D911A9">
              <w:rPr>
                <w:b/>
              </w:rPr>
              <w:t>Location</w:t>
            </w:r>
          </w:p>
        </w:tc>
      </w:tr>
      <w:tr w:rsidR="00D911A9" w14:paraId="51B3B2C9" w14:textId="77777777" w:rsidTr="00D911A9">
        <w:tc>
          <w:tcPr>
            <w:tcW w:w="3116" w:type="dxa"/>
          </w:tcPr>
          <w:p w14:paraId="00B7F8A8" w14:textId="79476DEE" w:rsidR="00D911A9" w:rsidRDefault="00D911A9" w:rsidP="00B73540">
            <w:r>
              <w:t>Level [#]</w:t>
            </w:r>
          </w:p>
        </w:tc>
        <w:tc>
          <w:tcPr>
            <w:tcW w:w="3179" w:type="dxa"/>
          </w:tcPr>
          <w:p w14:paraId="2CCAF42A" w14:textId="0C550CE1" w:rsidR="00D911A9" w:rsidRDefault="00D911A9" w:rsidP="00B73540">
            <w:r>
              <w:t xml:space="preserve">Choses level </w:t>
            </w:r>
          </w:p>
        </w:tc>
        <w:tc>
          <w:tcPr>
            <w:tcW w:w="3055" w:type="dxa"/>
          </w:tcPr>
          <w:p w14:paraId="0105AC68" w14:textId="50A0494B" w:rsidR="00D911A9" w:rsidRDefault="00D911A9" w:rsidP="00B73540">
            <w:r>
              <w:t>Home Screen</w:t>
            </w:r>
          </w:p>
        </w:tc>
      </w:tr>
      <w:tr w:rsidR="00D911A9" w14:paraId="5F0F056A" w14:textId="77777777" w:rsidTr="00D911A9">
        <w:tc>
          <w:tcPr>
            <w:tcW w:w="3116" w:type="dxa"/>
          </w:tcPr>
          <w:p w14:paraId="75DEB687" w14:textId="73943A1E" w:rsidR="00D911A9" w:rsidRDefault="00D911A9" w:rsidP="00B73540">
            <w:r>
              <w:t>Restart Level Button</w:t>
            </w:r>
          </w:p>
        </w:tc>
        <w:tc>
          <w:tcPr>
            <w:tcW w:w="3179" w:type="dxa"/>
          </w:tcPr>
          <w:p w14:paraId="7C0D3D25" w14:textId="2F49C986" w:rsidR="00D911A9" w:rsidRDefault="00D911A9" w:rsidP="00B73540">
            <w:r>
              <w:t>Restarts current level</w:t>
            </w:r>
          </w:p>
        </w:tc>
        <w:tc>
          <w:tcPr>
            <w:tcW w:w="3055" w:type="dxa"/>
          </w:tcPr>
          <w:p w14:paraId="22EFA80F" w14:textId="05971E0D" w:rsidR="00D911A9" w:rsidRDefault="00D911A9" w:rsidP="00B73540">
            <w:r>
              <w:t>In Level/In Level&gt;Menu</w:t>
            </w:r>
          </w:p>
        </w:tc>
      </w:tr>
      <w:tr w:rsidR="00D911A9" w14:paraId="6E9A4CD8" w14:textId="77777777" w:rsidTr="00D911A9">
        <w:tc>
          <w:tcPr>
            <w:tcW w:w="3116" w:type="dxa"/>
          </w:tcPr>
          <w:p w14:paraId="5E4F95AA" w14:textId="45DFF290" w:rsidR="00D911A9" w:rsidRDefault="00D911A9" w:rsidP="00B73540">
            <w:r>
              <w:t>Home Screen Button</w:t>
            </w:r>
          </w:p>
        </w:tc>
        <w:tc>
          <w:tcPr>
            <w:tcW w:w="3179" w:type="dxa"/>
          </w:tcPr>
          <w:p w14:paraId="2E2D72A6" w14:textId="667BED44" w:rsidR="00D911A9" w:rsidRDefault="00D911A9" w:rsidP="00B73540">
            <w:r>
              <w:t>Takes player to the home screen</w:t>
            </w:r>
          </w:p>
        </w:tc>
        <w:tc>
          <w:tcPr>
            <w:tcW w:w="3055" w:type="dxa"/>
          </w:tcPr>
          <w:p w14:paraId="2094269E" w14:textId="2AED5223" w:rsidR="00012903" w:rsidRDefault="00D911A9" w:rsidP="001718D3">
            <w:pPr>
              <w:keepNext/>
            </w:pPr>
            <w:r>
              <w:t xml:space="preserve">In Level&gt;Menu </w:t>
            </w:r>
          </w:p>
        </w:tc>
      </w:tr>
      <w:tr w:rsidR="00012903" w14:paraId="2E1B756B" w14:textId="77777777" w:rsidTr="00D911A9">
        <w:tc>
          <w:tcPr>
            <w:tcW w:w="3116" w:type="dxa"/>
          </w:tcPr>
          <w:p w14:paraId="1A7F38A6" w14:textId="74BCCAF9" w:rsidR="00012903" w:rsidRDefault="00012903" w:rsidP="00B73540">
            <w:r>
              <w:t xml:space="preserve">Information </w:t>
            </w:r>
          </w:p>
        </w:tc>
        <w:tc>
          <w:tcPr>
            <w:tcW w:w="3179" w:type="dxa"/>
          </w:tcPr>
          <w:p w14:paraId="1DAD015D" w14:textId="2AA8905D" w:rsidR="00012903" w:rsidRDefault="00012903" w:rsidP="00B73540">
            <w:r>
              <w:t>Tells the player what the core rules are</w:t>
            </w:r>
          </w:p>
        </w:tc>
        <w:tc>
          <w:tcPr>
            <w:tcW w:w="3055" w:type="dxa"/>
          </w:tcPr>
          <w:p w14:paraId="111A0416" w14:textId="784C3CD9" w:rsidR="00012903" w:rsidRDefault="00012903" w:rsidP="001718D3">
            <w:pPr>
              <w:keepNext/>
            </w:pPr>
            <w:r>
              <w:t>In Level&gt;Menu button</w:t>
            </w:r>
          </w:p>
        </w:tc>
      </w:tr>
      <w:tr w:rsidR="00012903" w14:paraId="6A6993CB" w14:textId="77777777" w:rsidTr="00D911A9">
        <w:tc>
          <w:tcPr>
            <w:tcW w:w="3116" w:type="dxa"/>
          </w:tcPr>
          <w:p w14:paraId="5DB56698" w14:textId="06823039" w:rsidR="00012903" w:rsidRDefault="00012903" w:rsidP="00B73540">
            <w:r>
              <w:t>Resume Level</w:t>
            </w:r>
          </w:p>
        </w:tc>
        <w:tc>
          <w:tcPr>
            <w:tcW w:w="3179" w:type="dxa"/>
          </w:tcPr>
          <w:p w14:paraId="132DB521" w14:textId="58B6B6B0" w:rsidR="00012903" w:rsidRDefault="00012903" w:rsidP="00B73540">
            <w:r>
              <w:t>Resumes current level</w:t>
            </w:r>
          </w:p>
        </w:tc>
        <w:tc>
          <w:tcPr>
            <w:tcW w:w="3055" w:type="dxa"/>
          </w:tcPr>
          <w:p w14:paraId="5B8A79A5" w14:textId="227866A1" w:rsidR="00012903" w:rsidRDefault="00012903" w:rsidP="001718D3">
            <w:pPr>
              <w:keepNext/>
            </w:pPr>
            <w:r>
              <w:t>In Level&gt;Menu button</w:t>
            </w:r>
          </w:p>
        </w:tc>
      </w:tr>
      <w:tr w:rsidR="00012903" w14:paraId="7BADF24C" w14:textId="77777777" w:rsidTr="00D911A9">
        <w:tc>
          <w:tcPr>
            <w:tcW w:w="3116" w:type="dxa"/>
          </w:tcPr>
          <w:p w14:paraId="37C965CB" w14:textId="1FCBF9C5" w:rsidR="00012903" w:rsidRDefault="00012903" w:rsidP="00B73540">
            <w:r>
              <w:t>Credits</w:t>
            </w:r>
          </w:p>
        </w:tc>
        <w:tc>
          <w:tcPr>
            <w:tcW w:w="3179" w:type="dxa"/>
          </w:tcPr>
          <w:p w14:paraId="4452F157" w14:textId="38BD0ACC" w:rsidR="00012903" w:rsidRDefault="00012903" w:rsidP="00B73540">
            <w:r>
              <w:t>Takes player to the credits</w:t>
            </w:r>
          </w:p>
        </w:tc>
        <w:tc>
          <w:tcPr>
            <w:tcW w:w="3055" w:type="dxa"/>
          </w:tcPr>
          <w:p w14:paraId="3D017338" w14:textId="6D388885" w:rsidR="00012903" w:rsidRDefault="00012903" w:rsidP="001718D3">
            <w:pPr>
              <w:keepNext/>
            </w:pPr>
            <w:r>
              <w:t>Home Screen</w:t>
            </w:r>
          </w:p>
        </w:tc>
      </w:tr>
      <w:tr w:rsidR="00012903" w14:paraId="57ADE82E" w14:textId="77777777" w:rsidTr="00D911A9">
        <w:tc>
          <w:tcPr>
            <w:tcW w:w="3116" w:type="dxa"/>
          </w:tcPr>
          <w:p w14:paraId="4E37D89B" w14:textId="1D2B8AA5" w:rsidR="00012903" w:rsidRDefault="00012903" w:rsidP="00B73540">
            <w:r>
              <w:t>Play</w:t>
            </w:r>
          </w:p>
        </w:tc>
        <w:tc>
          <w:tcPr>
            <w:tcW w:w="3179" w:type="dxa"/>
          </w:tcPr>
          <w:p w14:paraId="4F7D91FE" w14:textId="0AA58064" w:rsidR="00012903" w:rsidRDefault="00012903" w:rsidP="00B73540">
            <w:r>
              <w:t>Starts game at level 1</w:t>
            </w:r>
          </w:p>
        </w:tc>
        <w:tc>
          <w:tcPr>
            <w:tcW w:w="3055" w:type="dxa"/>
          </w:tcPr>
          <w:p w14:paraId="1F569564" w14:textId="24FF7555" w:rsidR="00012903" w:rsidRDefault="00012903" w:rsidP="001718D3">
            <w:pPr>
              <w:keepNext/>
            </w:pPr>
            <w:r>
              <w:t>Home Screen</w:t>
            </w:r>
          </w:p>
        </w:tc>
      </w:tr>
    </w:tbl>
    <w:p w14:paraId="449662EE" w14:textId="77777777" w:rsidR="00D44BF6" w:rsidRDefault="00D44BF6">
      <w:pPr>
        <w:rPr>
          <w:rFonts w:asciiTheme="majorHAnsi" w:hAnsiTheme="majorHAnsi"/>
          <w:b/>
          <w:color w:val="808080" w:themeColor="accent4"/>
          <w:sz w:val="24"/>
        </w:rPr>
      </w:pPr>
      <w:r>
        <w:br w:type="page"/>
      </w:r>
    </w:p>
    <w:p w14:paraId="585E2066" w14:textId="077C09EF" w:rsidR="00B73540" w:rsidRDefault="00B73540" w:rsidP="00AC19EF">
      <w:pPr>
        <w:pStyle w:val="Heading2"/>
      </w:pPr>
      <w:bookmarkStart w:id="312" w:name="_Toc499028892"/>
      <w:bookmarkStart w:id="313" w:name="_Toc499029247"/>
      <w:bookmarkStart w:id="314" w:name="_Toc499030969"/>
      <w:r>
        <w:lastRenderedPageBreak/>
        <w:t>Menu Details</w:t>
      </w:r>
      <w:bookmarkEnd w:id="312"/>
      <w:bookmarkEnd w:id="313"/>
      <w:bookmarkEnd w:id="314"/>
    </w:p>
    <w:p w14:paraId="2E0DBE06" w14:textId="5DDD4006" w:rsidR="00483637" w:rsidRDefault="00483637" w:rsidP="00B73540">
      <w:pPr>
        <w:pStyle w:val="Heading3"/>
      </w:pPr>
      <w:bookmarkStart w:id="315" w:name="_Toc499028893"/>
      <w:bookmarkStart w:id="316" w:name="_Toc499029248"/>
      <w:bookmarkStart w:id="317" w:name="_Toc499030970"/>
      <w:r>
        <w:t>Installation</w:t>
      </w:r>
      <w:bookmarkEnd w:id="315"/>
      <w:bookmarkEnd w:id="316"/>
      <w:bookmarkEnd w:id="317"/>
    </w:p>
    <w:p w14:paraId="603FC545" w14:textId="23D3A2A1" w:rsidR="00B73540" w:rsidRPr="00B73540" w:rsidRDefault="00B73540" w:rsidP="00B73540"/>
    <w:p w14:paraId="097FC0C9" w14:textId="191213E6" w:rsidR="00483637" w:rsidRDefault="00483637" w:rsidP="00B73540">
      <w:pPr>
        <w:pStyle w:val="Heading3"/>
      </w:pPr>
      <w:bookmarkStart w:id="318" w:name="_Toc499028894"/>
      <w:bookmarkStart w:id="319" w:name="_Toc499029249"/>
      <w:bookmarkStart w:id="320" w:name="_Toc499030971"/>
      <w:r>
        <w:t>Title Splash Screen</w:t>
      </w:r>
      <w:r w:rsidR="00B56C11">
        <w:t>(</w:t>
      </w:r>
      <w:r>
        <w:t>s</w:t>
      </w:r>
      <w:r w:rsidR="00B56C11">
        <w:t>)</w:t>
      </w:r>
      <w:bookmarkEnd w:id="318"/>
      <w:bookmarkEnd w:id="319"/>
      <w:bookmarkEnd w:id="320"/>
    </w:p>
    <w:p w14:paraId="6E9B5133" w14:textId="034939D4" w:rsidR="00611BFA" w:rsidRDefault="00F85D4C" w:rsidP="00B73540">
      <w:r>
        <w:rPr>
          <w:noProof/>
        </w:rPr>
        <mc:AlternateContent>
          <mc:Choice Requires="wps">
            <w:drawing>
              <wp:anchor distT="0" distB="0" distL="114300" distR="114300" simplePos="0" relativeHeight="251869696" behindDoc="0" locked="0" layoutInCell="1" allowOverlap="1" wp14:anchorId="2B3C2C5E" wp14:editId="3C878277">
                <wp:simplePos x="0" y="0"/>
                <wp:positionH relativeFrom="column">
                  <wp:posOffset>-415925</wp:posOffset>
                </wp:positionH>
                <wp:positionV relativeFrom="paragraph">
                  <wp:posOffset>2806700</wp:posOffset>
                </wp:positionV>
                <wp:extent cx="4572000" cy="635"/>
                <wp:effectExtent l="0" t="0" r="0" b="0"/>
                <wp:wrapSquare wrapText="bothSides"/>
                <wp:docPr id="127" name="Text Box 127"/>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7B51F84" w14:textId="19CA1E23" w:rsidR="00945E5E" w:rsidRDefault="00945E5E" w:rsidP="00F85D4C">
                            <w:pPr>
                              <w:pStyle w:val="Caption"/>
                              <w:rPr>
                                <w:noProof/>
                              </w:rPr>
                            </w:pPr>
                            <w:bookmarkStart w:id="321" w:name="_Toc499027668"/>
                            <w:bookmarkStart w:id="322" w:name="_Toc499028700"/>
                            <w:bookmarkStart w:id="323" w:name="_Toc499031061"/>
                            <w:r>
                              <w:t xml:space="preserve">Figure </w:t>
                            </w:r>
                            <w:fldSimple w:instr=" SEQ Figure \* ARABIC ">
                              <w:r w:rsidR="00A27609">
                                <w:rPr>
                                  <w:noProof/>
                                </w:rPr>
                                <w:t>47</w:t>
                              </w:r>
                              <w:bookmarkEnd w:id="321"/>
                            </w:fldSimple>
                            <w:r>
                              <w:t>, Guildhall Splash Screen</w:t>
                            </w:r>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C2C5E" id="Text Box 127" o:spid="_x0000_s1068" type="#_x0000_t202" style="position:absolute;margin-left:-32.75pt;margin-top:221pt;width:5in;height:.05pt;z-index:25186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" stroked="f">
                <v:textbox style="mso-fit-shape-to-text:t" inset="0,0,0,0">
                  <w:txbxContent>
                    <w:p w14:paraId="57B51F84" w14:textId="19CA1E23" w:rsidR="00945E5E" w:rsidRDefault="00945E5E" w:rsidP="00F85D4C">
                      <w:pPr>
                        <w:pStyle w:val="Caption"/>
                        <w:rPr>
                          <w:noProof/>
                        </w:rPr>
                      </w:pPr>
                      <w:bookmarkStart w:id="442" w:name="_Toc499027668"/>
                      <w:bookmarkStart w:id="443" w:name="_Toc499028700"/>
                      <w:bookmarkStart w:id="444" w:name="_Toc499031061"/>
                      <w:r>
                        <w:t xml:space="preserve">Figure </w:t>
                      </w:r>
                      <w:fldSimple w:instr=" SEQ Figure \* ARABIC ">
                        <w:r w:rsidR="00A27609">
                          <w:rPr>
                            <w:noProof/>
                          </w:rPr>
                          <w:t>47</w:t>
                        </w:r>
                        <w:bookmarkEnd w:id="442"/>
                      </w:fldSimple>
                      <w:r>
                        <w:t>, Guildhall Splash Screen</w:t>
                      </w:r>
                      <w:bookmarkEnd w:id="443"/>
                      <w:bookmarkEnd w:id="444"/>
                    </w:p>
                  </w:txbxContent>
                </v:textbox>
                <w10:wrap type="square"/>
              </v:shape>
            </w:pict>
          </mc:Fallback>
        </mc:AlternateContent>
      </w:r>
      <w:r w:rsidR="008868B6">
        <w:rPr>
          <w:noProof/>
        </w:rPr>
        <w:drawing>
          <wp:anchor distT="0" distB="0" distL="114300" distR="114300" simplePos="0" relativeHeight="251783680" behindDoc="0" locked="0" layoutInCell="1" allowOverlap="1" wp14:anchorId="467747FA" wp14:editId="10CABF5C">
            <wp:simplePos x="0" y="0"/>
            <wp:positionH relativeFrom="margin">
              <wp:posOffset>-416246</wp:posOffset>
            </wp:positionH>
            <wp:positionV relativeFrom="margin">
              <wp:posOffset>1210656</wp:posOffset>
            </wp:positionV>
            <wp:extent cx="4572000" cy="25717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H_Splash_1.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anchor>
        </w:drawing>
      </w:r>
    </w:p>
    <w:p w14:paraId="3267B906" w14:textId="5930E5C3" w:rsidR="00611BFA" w:rsidRDefault="00611BFA" w:rsidP="00B73540"/>
    <w:p w14:paraId="07F49B75" w14:textId="39CF89EA" w:rsidR="008868B6" w:rsidRDefault="008868B6" w:rsidP="00B73540"/>
    <w:p w14:paraId="1AA0AD4B" w14:textId="0D1E3A67" w:rsidR="008868B6" w:rsidRDefault="008868B6" w:rsidP="00B73540"/>
    <w:p w14:paraId="5BB32B87" w14:textId="488D4CAB" w:rsidR="008868B6" w:rsidRDefault="008868B6" w:rsidP="00B73540"/>
    <w:p w14:paraId="37E68A28" w14:textId="327C5EFE" w:rsidR="008868B6" w:rsidRDefault="008868B6" w:rsidP="00B73540"/>
    <w:p w14:paraId="6854FBBB" w14:textId="331C3FD2" w:rsidR="008868B6" w:rsidRDefault="008868B6" w:rsidP="00B73540"/>
    <w:p w14:paraId="5DC91BE1" w14:textId="4F916B30" w:rsidR="008868B6" w:rsidRDefault="008868B6" w:rsidP="00B73540"/>
    <w:p w14:paraId="39FA24BB" w14:textId="09F489F9" w:rsidR="008868B6" w:rsidRDefault="00F85D4C" w:rsidP="00B73540">
      <w:r>
        <w:rPr>
          <w:noProof/>
        </w:rPr>
        <mc:AlternateContent>
          <mc:Choice Requires="wps">
            <w:drawing>
              <wp:anchor distT="0" distB="0" distL="114300" distR="114300" simplePos="0" relativeHeight="251871744" behindDoc="0" locked="0" layoutInCell="1" allowOverlap="1" wp14:anchorId="055DCDE2" wp14:editId="7097E90A">
                <wp:simplePos x="0" y="0"/>
                <wp:positionH relativeFrom="column">
                  <wp:posOffset>-403860</wp:posOffset>
                </wp:positionH>
                <wp:positionV relativeFrom="paragraph">
                  <wp:posOffset>3089910</wp:posOffset>
                </wp:positionV>
                <wp:extent cx="4563110" cy="635"/>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4563110" cy="635"/>
                        </a:xfrm>
                        <a:prstGeom prst="rect">
                          <a:avLst/>
                        </a:prstGeom>
                        <a:solidFill>
                          <a:prstClr val="white"/>
                        </a:solidFill>
                        <a:ln>
                          <a:noFill/>
                        </a:ln>
                      </wps:spPr>
                      <wps:txbx>
                        <w:txbxContent>
                          <w:p w14:paraId="263C8B39" w14:textId="1680CE00" w:rsidR="00945E5E" w:rsidRDefault="00945E5E" w:rsidP="00F85D4C">
                            <w:pPr>
                              <w:pStyle w:val="Caption"/>
                              <w:rPr>
                                <w:noProof/>
                              </w:rPr>
                            </w:pPr>
                            <w:bookmarkStart w:id="324" w:name="_Toc499027669"/>
                            <w:bookmarkStart w:id="325" w:name="_Toc499028701"/>
                            <w:bookmarkStart w:id="326" w:name="_Toc499031062"/>
                            <w:r>
                              <w:t xml:space="preserve">Figure </w:t>
                            </w:r>
                            <w:fldSimple w:instr=" SEQ Figure \* ARABIC ">
                              <w:r w:rsidR="00A27609">
                                <w:rPr>
                                  <w:noProof/>
                                </w:rPr>
                                <w:t>48</w:t>
                              </w:r>
                              <w:bookmarkEnd w:id="324"/>
                            </w:fldSimple>
                            <w:r>
                              <w:t>, Acceptable Havoc Splash Screen</w:t>
                            </w:r>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DCDE2" id="Text Box 128" o:spid="_x0000_s1069" type="#_x0000_t202" style="position:absolute;margin-left:-31.8pt;margin-top:243.3pt;width:359.3pt;height:.05pt;z-index:25187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" stroked="f">
                <v:textbox style="mso-fit-shape-to-text:t" inset="0,0,0,0">
                  <w:txbxContent>
                    <w:p w14:paraId="263C8B39" w14:textId="1680CE00" w:rsidR="00945E5E" w:rsidRDefault="00945E5E" w:rsidP="00F85D4C">
                      <w:pPr>
                        <w:pStyle w:val="Caption"/>
                        <w:rPr>
                          <w:noProof/>
                        </w:rPr>
                      </w:pPr>
                      <w:bookmarkStart w:id="448" w:name="_Toc499027669"/>
                      <w:bookmarkStart w:id="449" w:name="_Toc499028701"/>
                      <w:bookmarkStart w:id="450" w:name="_Toc499031062"/>
                      <w:r>
                        <w:t xml:space="preserve">Figure </w:t>
                      </w:r>
                      <w:fldSimple w:instr=" SEQ Figure \* ARABIC ">
                        <w:r w:rsidR="00A27609">
                          <w:rPr>
                            <w:noProof/>
                          </w:rPr>
                          <w:t>48</w:t>
                        </w:r>
                        <w:bookmarkEnd w:id="448"/>
                      </w:fldSimple>
                      <w:r>
                        <w:t>, Acceptable Havoc Splash Screen</w:t>
                      </w:r>
                      <w:bookmarkEnd w:id="449"/>
                      <w:bookmarkEnd w:id="450"/>
                    </w:p>
                  </w:txbxContent>
                </v:textbox>
                <w10:wrap type="square"/>
              </v:shape>
            </w:pict>
          </mc:Fallback>
        </mc:AlternateContent>
      </w:r>
      <w:r w:rsidR="008868B6">
        <w:rPr>
          <w:noProof/>
        </w:rPr>
        <w:drawing>
          <wp:anchor distT="0" distB="0" distL="114300" distR="114300" simplePos="0" relativeHeight="251784704" behindDoc="0" locked="0" layoutInCell="1" allowOverlap="1" wp14:anchorId="32698BAD" wp14:editId="026A4383">
            <wp:simplePos x="0" y="0"/>
            <wp:positionH relativeFrom="margin">
              <wp:posOffset>-403860</wp:posOffset>
            </wp:positionH>
            <wp:positionV relativeFrom="page">
              <wp:posOffset>4809490</wp:posOffset>
            </wp:positionV>
            <wp:extent cx="4563110" cy="2754630"/>
            <wp:effectExtent l="0" t="0" r="889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eptable_havoc_TeamSplash.png"/>
                    <pic:cNvPicPr/>
                  </pic:nvPicPr>
                  <pic:blipFill>
                    <a:blip r:embed="rId118">
                      <a:extLst>
                        <a:ext uri="{28A0092B-C50C-407E-A947-70E740481C1C}">
                          <a14:useLocalDpi xmlns:a14="http://schemas.microsoft.com/office/drawing/2010/main" val="0"/>
                        </a:ext>
                      </a:extLst>
                    </a:blip>
                    <a:stretch>
                      <a:fillRect/>
                    </a:stretch>
                  </pic:blipFill>
                  <pic:spPr>
                    <a:xfrm>
                      <a:off x="0" y="0"/>
                      <a:ext cx="4563110" cy="2754630"/>
                    </a:xfrm>
                    <a:prstGeom prst="rect">
                      <a:avLst/>
                    </a:prstGeom>
                  </pic:spPr>
                </pic:pic>
              </a:graphicData>
            </a:graphic>
            <wp14:sizeRelH relativeFrom="margin">
              <wp14:pctWidth>0</wp14:pctWidth>
            </wp14:sizeRelH>
            <wp14:sizeRelV relativeFrom="margin">
              <wp14:pctHeight>0</wp14:pctHeight>
            </wp14:sizeRelV>
          </wp:anchor>
        </w:drawing>
      </w:r>
    </w:p>
    <w:p w14:paraId="02270203" w14:textId="277C4AE9" w:rsidR="008868B6" w:rsidRDefault="008868B6" w:rsidP="00B73540"/>
    <w:p w14:paraId="77525354" w14:textId="5AC18C62" w:rsidR="008868B6" w:rsidRDefault="008868B6" w:rsidP="00B73540"/>
    <w:p w14:paraId="1A1C0758" w14:textId="440A7C25" w:rsidR="008868B6" w:rsidRDefault="008868B6" w:rsidP="00B73540"/>
    <w:p w14:paraId="23369FC7" w14:textId="612D7662" w:rsidR="008868B6" w:rsidRDefault="008868B6" w:rsidP="00B73540"/>
    <w:p w14:paraId="304525E6" w14:textId="25A3862E" w:rsidR="008868B6" w:rsidRDefault="008868B6" w:rsidP="00B73540"/>
    <w:p w14:paraId="2710963F" w14:textId="50D5A597" w:rsidR="008868B6" w:rsidRDefault="008868B6" w:rsidP="00B73540"/>
    <w:p w14:paraId="2F3E7849" w14:textId="783A77A6" w:rsidR="008868B6" w:rsidRDefault="008868B6" w:rsidP="00B73540"/>
    <w:p w14:paraId="760D08B2" w14:textId="7A1A39B1" w:rsidR="008868B6" w:rsidRDefault="008868B6" w:rsidP="00B73540"/>
    <w:p w14:paraId="5B2424CC" w14:textId="1BCEDF09" w:rsidR="008868B6" w:rsidRDefault="008868B6" w:rsidP="00B73540"/>
    <w:p w14:paraId="400AFD08" w14:textId="77777777" w:rsidR="008868B6" w:rsidRDefault="008868B6" w:rsidP="00B73540">
      <w:pPr>
        <w:pStyle w:val="Heading3"/>
      </w:pPr>
    </w:p>
    <w:p w14:paraId="0534FB4A" w14:textId="5FA4760E" w:rsidR="008868B6" w:rsidRDefault="008868B6" w:rsidP="00B73540">
      <w:pPr>
        <w:pStyle w:val="Heading3"/>
      </w:pPr>
    </w:p>
    <w:p w14:paraId="375968D5" w14:textId="43F5363B" w:rsidR="008868B6" w:rsidRDefault="008868B6" w:rsidP="00B73540">
      <w:pPr>
        <w:pStyle w:val="Heading3"/>
      </w:pPr>
    </w:p>
    <w:p w14:paraId="4879A76F" w14:textId="60CF13C0" w:rsidR="008868B6" w:rsidRPr="008868B6" w:rsidRDefault="008868B6" w:rsidP="008868B6"/>
    <w:p w14:paraId="5B43DFAB" w14:textId="2DFF1D9B" w:rsidR="00483637" w:rsidRDefault="00F85D4C" w:rsidP="00B73540">
      <w:pPr>
        <w:pStyle w:val="Heading3"/>
      </w:pPr>
      <w:bookmarkStart w:id="327" w:name="_Toc499028895"/>
      <w:bookmarkStart w:id="328" w:name="_Toc499029250"/>
      <w:bookmarkStart w:id="329" w:name="_Toc499030972"/>
      <w:r>
        <w:rPr>
          <w:noProof/>
        </w:rPr>
        <w:lastRenderedPageBreak/>
        <w:drawing>
          <wp:anchor distT="0" distB="0" distL="114300" distR="114300" simplePos="0" relativeHeight="251782656" behindDoc="0" locked="0" layoutInCell="1" allowOverlap="1" wp14:anchorId="20CFB965" wp14:editId="2A872D3E">
            <wp:simplePos x="0" y="0"/>
            <wp:positionH relativeFrom="margin">
              <wp:align>left</wp:align>
            </wp:positionH>
            <wp:positionV relativeFrom="page">
              <wp:posOffset>1100484</wp:posOffset>
            </wp:positionV>
            <wp:extent cx="4785360" cy="35864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in Menu Screen.PNG"/>
                    <pic:cNvPicPr/>
                  </pic:nvPicPr>
                  <pic:blipFill>
                    <a:blip r:embed="rId8">
                      <a:extLst>
                        <a:ext uri="{28A0092B-C50C-407E-A947-70E740481C1C}">
                          <a14:useLocalDpi xmlns:a14="http://schemas.microsoft.com/office/drawing/2010/main" val="0"/>
                        </a:ext>
                      </a:extLst>
                    </a:blip>
                    <a:stretch>
                      <a:fillRect/>
                    </a:stretch>
                  </pic:blipFill>
                  <pic:spPr>
                    <a:xfrm>
                      <a:off x="0" y="0"/>
                      <a:ext cx="4785360" cy="3586480"/>
                    </a:xfrm>
                    <a:prstGeom prst="rect">
                      <a:avLst/>
                    </a:prstGeom>
                  </pic:spPr>
                </pic:pic>
              </a:graphicData>
            </a:graphic>
            <wp14:sizeRelH relativeFrom="margin">
              <wp14:pctWidth>0</wp14:pctWidth>
            </wp14:sizeRelH>
            <wp14:sizeRelV relativeFrom="margin">
              <wp14:pctHeight>0</wp14:pctHeight>
            </wp14:sizeRelV>
          </wp:anchor>
        </w:drawing>
      </w:r>
      <w:r w:rsidR="00483637">
        <w:t>Main Menu</w:t>
      </w:r>
      <w:bookmarkEnd w:id="327"/>
      <w:bookmarkEnd w:id="328"/>
      <w:bookmarkEnd w:id="329"/>
    </w:p>
    <w:p w14:paraId="79419A6C" w14:textId="4CB0DCA8" w:rsidR="00F85D4C" w:rsidRDefault="00F85D4C" w:rsidP="00B73540">
      <w:pPr>
        <w:pStyle w:val="Heading3"/>
      </w:pPr>
    </w:p>
    <w:p w14:paraId="380DF9B1" w14:textId="45C8A619" w:rsidR="00F85D4C" w:rsidRDefault="00F85D4C" w:rsidP="00F85D4C"/>
    <w:p w14:paraId="3D98F30F" w14:textId="60EE9CB8" w:rsidR="00F85D4C" w:rsidRDefault="00F85D4C" w:rsidP="00F85D4C"/>
    <w:p w14:paraId="3CFF1F6D" w14:textId="73C521B8" w:rsidR="00F85D4C" w:rsidRDefault="00F85D4C" w:rsidP="00F85D4C"/>
    <w:p w14:paraId="6CAB9464" w14:textId="22DEA686" w:rsidR="00F85D4C" w:rsidRDefault="00F85D4C" w:rsidP="00F85D4C"/>
    <w:p w14:paraId="52A73327" w14:textId="32726CD8" w:rsidR="00F85D4C" w:rsidRDefault="00F85D4C" w:rsidP="00F85D4C"/>
    <w:p w14:paraId="6AC66818" w14:textId="1F4B0132" w:rsidR="00F85D4C" w:rsidRDefault="00F85D4C" w:rsidP="00F85D4C"/>
    <w:p w14:paraId="1B79A2DF" w14:textId="5CB710F4" w:rsidR="00F85D4C" w:rsidRDefault="00F85D4C" w:rsidP="00F85D4C"/>
    <w:p w14:paraId="761243EB" w14:textId="37E045D5" w:rsidR="00F85D4C" w:rsidRDefault="00F85D4C" w:rsidP="00F85D4C"/>
    <w:p w14:paraId="31E3BC38" w14:textId="42E91FFF" w:rsidR="00F85D4C" w:rsidRDefault="00F85D4C" w:rsidP="00F85D4C"/>
    <w:p w14:paraId="047D3F79" w14:textId="48D9F17D" w:rsidR="00F85D4C" w:rsidRDefault="00F85D4C" w:rsidP="00F85D4C"/>
    <w:p w14:paraId="6C121463" w14:textId="77777777" w:rsidR="00F85D4C" w:rsidRPr="00F85D4C" w:rsidRDefault="00F85D4C" w:rsidP="00F85D4C"/>
    <w:bookmarkStart w:id="330" w:name="_Toc499028896"/>
    <w:bookmarkStart w:id="331" w:name="_Toc499029251"/>
    <w:bookmarkStart w:id="332" w:name="_Toc499030973"/>
    <w:p w14:paraId="70BAED30" w14:textId="54E65695" w:rsidR="00542F53" w:rsidRDefault="00F85D4C" w:rsidP="00B73540">
      <w:pPr>
        <w:pStyle w:val="Heading3"/>
      </w:pPr>
      <w:r>
        <w:rPr>
          <w:noProof/>
        </w:rPr>
        <mc:AlternateContent>
          <mc:Choice Requires="wps">
            <w:drawing>
              <wp:anchor distT="0" distB="0" distL="114300" distR="114300" simplePos="0" relativeHeight="251873792" behindDoc="0" locked="0" layoutInCell="1" allowOverlap="1" wp14:anchorId="7311427B" wp14:editId="6160A6AF">
                <wp:simplePos x="0" y="0"/>
                <wp:positionH relativeFrom="margin">
                  <wp:align>left</wp:align>
                </wp:positionH>
                <wp:positionV relativeFrom="page">
                  <wp:posOffset>4715687</wp:posOffset>
                </wp:positionV>
                <wp:extent cx="4785360" cy="15938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4785360" cy="159385"/>
                        </a:xfrm>
                        <a:prstGeom prst="rect">
                          <a:avLst/>
                        </a:prstGeom>
                        <a:solidFill>
                          <a:prstClr val="white"/>
                        </a:solidFill>
                        <a:ln>
                          <a:noFill/>
                        </a:ln>
                      </wps:spPr>
                      <wps:txbx>
                        <w:txbxContent>
                          <w:p w14:paraId="7F57562D" w14:textId="40E150DD" w:rsidR="00945E5E" w:rsidRDefault="00945E5E" w:rsidP="00F85D4C">
                            <w:pPr>
                              <w:pStyle w:val="Caption"/>
                              <w:rPr>
                                <w:noProof/>
                              </w:rPr>
                            </w:pPr>
                            <w:bookmarkStart w:id="333" w:name="_Toc499027670"/>
                            <w:bookmarkStart w:id="334" w:name="_Toc499028702"/>
                            <w:bookmarkStart w:id="335" w:name="_Toc499031063"/>
                            <w:r>
                              <w:t xml:space="preserve">Figure </w:t>
                            </w:r>
                            <w:fldSimple w:instr=" SEQ Figure \* ARABIC ">
                              <w:r w:rsidR="00A27609">
                                <w:rPr>
                                  <w:noProof/>
                                </w:rPr>
                                <w:t>49</w:t>
                              </w:r>
                              <w:bookmarkEnd w:id="333"/>
                            </w:fldSimple>
                            <w:r>
                              <w:t>, Main Menu</w:t>
                            </w:r>
                            <w:bookmarkEnd w:id="334"/>
                            <w:bookmarkEnd w:id="33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11427B" id="Text Box 129" o:spid="_x0000_s1070" type="#_x0000_t202" style="position:absolute;margin-left:0;margin-top:371.3pt;width:376.8pt;height:12.55pt;z-index:251873792;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" stroked="f">
                <v:textbox inset="0,0,0,0">
                  <w:txbxContent>
                    <w:p w14:paraId="7F57562D" w14:textId="40E150DD" w:rsidR="00945E5E" w:rsidRDefault="00945E5E" w:rsidP="00F85D4C">
                      <w:pPr>
                        <w:pStyle w:val="Caption"/>
                        <w:rPr>
                          <w:noProof/>
                        </w:rPr>
                      </w:pPr>
                      <w:bookmarkStart w:id="461" w:name="_Toc499027670"/>
                      <w:bookmarkStart w:id="462" w:name="_Toc499028702"/>
                      <w:bookmarkStart w:id="463" w:name="_Toc499031063"/>
                      <w:r>
                        <w:t xml:space="preserve">Figure </w:t>
                      </w:r>
                      <w:fldSimple w:instr=" SEQ Figure \* ARABIC ">
                        <w:r w:rsidR="00A27609">
                          <w:rPr>
                            <w:noProof/>
                          </w:rPr>
                          <w:t>49</w:t>
                        </w:r>
                        <w:bookmarkEnd w:id="461"/>
                      </w:fldSimple>
                      <w:r>
                        <w:t>, Main Menu</w:t>
                      </w:r>
                      <w:bookmarkEnd w:id="462"/>
                      <w:bookmarkEnd w:id="463"/>
                      <w:r>
                        <w:t xml:space="preserve"> </w:t>
                      </w:r>
                    </w:p>
                  </w:txbxContent>
                </v:textbox>
                <w10:wrap type="square" anchorx="margin" anchory="page"/>
              </v:shape>
            </w:pict>
          </mc:Fallback>
        </mc:AlternateContent>
      </w:r>
      <w:r w:rsidR="00542F53">
        <w:t>Credits Screen</w:t>
      </w:r>
      <w:bookmarkEnd w:id="330"/>
      <w:bookmarkEnd w:id="331"/>
      <w:bookmarkEnd w:id="332"/>
    </w:p>
    <w:p w14:paraId="4E2A3596" w14:textId="2A79A773" w:rsidR="003B7EAC" w:rsidRPr="003B7EAC" w:rsidRDefault="00F85D4C" w:rsidP="003B7EAC">
      <w:r>
        <w:rPr>
          <w:noProof/>
        </w:rPr>
        <mc:AlternateContent>
          <mc:Choice Requires="wps">
            <w:drawing>
              <wp:anchor distT="0" distB="0" distL="114300" distR="114300" simplePos="0" relativeHeight="251875840" behindDoc="0" locked="0" layoutInCell="1" allowOverlap="1" wp14:anchorId="1819B35B" wp14:editId="47653961">
                <wp:simplePos x="0" y="0"/>
                <wp:positionH relativeFrom="column">
                  <wp:posOffset>0</wp:posOffset>
                </wp:positionH>
                <wp:positionV relativeFrom="paragraph">
                  <wp:posOffset>3713480</wp:posOffset>
                </wp:positionV>
                <wp:extent cx="5097145"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5097145" cy="635"/>
                        </a:xfrm>
                        <a:prstGeom prst="rect">
                          <a:avLst/>
                        </a:prstGeom>
                        <a:solidFill>
                          <a:prstClr val="white"/>
                        </a:solidFill>
                        <a:ln>
                          <a:noFill/>
                        </a:ln>
                      </wps:spPr>
                      <wps:txbx>
                        <w:txbxContent>
                          <w:p w14:paraId="72BEFA62" w14:textId="37F5B12F" w:rsidR="00945E5E" w:rsidRDefault="00945E5E" w:rsidP="00F85D4C">
                            <w:pPr>
                              <w:pStyle w:val="Caption"/>
                              <w:rPr>
                                <w:noProof/>
                              </w:rPr>
                            </w:pPr>
                            <w:bookmarkStart w:id="336" w:name="_Toc499027671"/>
                            <w:bookmarkStart w:id="337" w:name="_Toc499028703"/>
                            <w:bookmarkStart w:id="338" w:name="_Toc499031064"/>
                            <w:r>
                              <w:t xml:space="preserve">Figure </w:t>
                            </w:r>
                            <w:fldSimple w:instr=" SEQ Figure \* ARABIC ">
                              <w:r w:rsidR="00A27609">
                                <w:rPr>
                                  <w:noProof/>
                                </w:rPr>
                                <w:t>50</w:t>
                              </w:r>
                              <w:bookmarkEnd w:id="336"/>
                            </w:fldSimple>
                            <w:r>
                              <w:t>, Credits</w:t>
                            </w:r>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9B35B" id="Text Box 130" o:spid="_x0000_s1071" type="#_x0000_t202" style="position:absolute;margin-left:0;margin-top:292.4pt;width:401.35pt;height:.05pt;z-index:25187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" stroked="f">
                <v:textbox style="mso-fit-shape-to-text:t" inset="0,0,0,0">
                  <w:txbxContent>
                    <w:p w14:paraId="72BEFA62" w14:textId="37F5B12F" w:rsidR="00945E5E" w:rsidRDefault="00945E5E" w:rsidP="00F85D4C">
                      <w:pPr>
                        <w:pStyle w:val="Caption"/>
                        <w:rPr>
                          <w:noProof/>
                        </w:rPr>
                      </w:pPr>
                      <w:bookmarkStart w:id="468" w:name="_Toc499027671"/>
                      <w:bookmarkStart w:id="469" w:name="_Toc499028703"/>
                      <w:bookmarkStart w:id="470" w:name="_Toc499031064"/>
                      <w:r>
                        <w:t xml:space="preserve">Figure </w:t>
                      </w:r>
                      <w:fldSimple w:instr=" SEQ Figure \* ARABIC ">
                        <w:r w:rsidR="00A27609">
                          <w:rPr>
                            <w:noProof/>
                          </w:rPr>
                          <w:t>50</w:t>
                        </w:r>
                        <w:bookmarkEnd w:id="468"/>
                      </w:fldSimple>
                      <w:r>
                        <w:t>, Credits</w:t>
                      </w:r>
                      <w:bookmarkEnd w:id="469"/>
                      <w:bookmarkEnd w:id="470"/>
                    </w:p>
                  </w:txbxContent>
                </v:textbox>
                <w10:wrap type="square"/>
              </v:shape>
            </w:pict>
          </mc:Fallback>
        </mc:AlternateContent>
      </w:r>
      <w:r>
        <w:rPr>
          <w:noProof/>
        </w:rPr>
        <w:drawing>
          <wp:anchor distT="0" distB="0" distL="114300" distR="114300" simplePos="0" relativeHeight="251779584" behindDoc="0" locked="0" layoutInCell="1" allowOverlap="1" wp14:anchorId="60F17D53" wp14:editId="4609661C">
            <wp:simplePos x="0" y="0"/>
            <wp:positionH relativeFrom="margin">
              <wp:align>left</wp:align>
            </wp:positionH>
            <wp:positionV relativeFrom="margin">
              <wp:posOffset>4269637</wp:posOffset>
            </wp:positionV>
            <wp:extent cx="5097145" cy="3801110"/>
            <wp:effectExtent l="0" t="0" r="8255" b="889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097145" cy="3801110"/>
                    </a:xfrm>
                    <a:prstGeom prst="rect">
                      <a:avLst/>
                    </a:prstGeom>
                  </pic:spPr>
                </pic:pic>
              </a:graphicData>
            </a:graphic>
            <wp14:sizeRelH relativeFrom="margin">
              <wp14:pctWidth>0</wp14:pctWidth>
            </wp14:sizeRelH>
            <wp14:sizeRelV relativeFrom="margin">
              <wp14:pctHeight>0</wp14:pctHeight>
            </wp14:sizeRelV>
          </wp:anchor>
        </w:drawing>
      </w:r>
    </w:p>
    <w:p w14:paraId="12E1DF78" w14:textId="4DCE0C52" w:rsidR="008868B6" w:rsidRDefault="008868B6" w:rsidP="00B73540">
      <w:pPr>
        <w:pStyle w:val="Heading3"/>
      </w:pPr>
    </w:p>
    <w:p w14:paraId="2A18808B" w14:textId="3C373DB3" w:rsidR="008868B6" w:rsidRDefault="008868B6" w:rsidP="00B73540">
      <w:pPr>
        <w:pStyle w:val="Heading3"/>
      </w:pPr>
    </w:p>
    <w:p w14:paraId="59A3775A" w14:textId="2E62A268" w:rsidR="008868B6" w:rsidRDefault="008868B6" w:rsidP="00B73540">
      <w:pPr>
        <w:pStyle w:val="Heading3"/>
      </w:pPr>
    </w:p>
    <w:p w14:paraId="0DC935EB" w14:textId="7ADE1F8B" w:rsidR="008868B6" w:rsidRDefault="008868B6" w:rsidP="00B73540">
      <w:pPr>
        <w:pStyle w:val="Heading3"/>
      </w:pPr>
    </w:p>
    <w:p w14:paraId="60D4B5FC" w14:textId="77777777" w:rsidR="008868B6" w:rsidRDefault="008868B6" w:rsidP="00B73540">
      <w:pPr>
        <w:pStyle w:val="Heading3"/>
      </w:pPr>
    </w:p>
    <w:p w14:paraId="3C6B35FB" w14:textId="7F0BA7A5" w:rsidR="008868B6" w:rsidRDefault="008868B6" w:rsidP="00B73540">
      <w:pPr>
        <w:pStyle w:val="Heading3"/>
      </w:pPr>
    </w:p>
    <w:p w14:paraId="5BA27CA0" w14:textId="7CA836A4" w:rsidR="008868B6" w:rsidRDefault="008868B6" w:rsidP="00B73540">
      <w:pPr>
        <w:pStyle w:val="Heading3"/>
      </w:pPr>
    </w:p>
    <w:p w14:paraId="638397F8" w14:textId="23C54532" w:rsidR="008868B6" w:rsidRDefault="008868B6" w:rsidP="00B73540">
      <w:pPr>
        <w:pStyle w:val="Heading3"/>
      </w:pPr>
    </w:p>
    <w:p w14:paraId="2A415A10" w14:textId="295A066B" w:rsidR="008868B6" w:rsidRDefault="008868B6" w:rsidP="00B73540">
      <w:pPr>
        <w:pStyle w:val="Heading3"/>
      </w:pPr>
    </w:p>
    <w:p w14:paraId="147AF794" w14:textId="77777777" w:rsidR="008868B6" w:rsidRDefault="008868B6" w:rsidP="00B73540">
      <w:pPr>
        <w:pStyle w:val="Heading3"/>
      </w:pPr>
    </w:p>
    <w:p w14:paraId="19F506E9" w14:textId="3BA5171F" w:rsidR="008868B6" w:rsidRDefault="008868B6" w:rsidP="00B73540">
      <w:pPr>
        <w:pStyle w:val="Heading3"/>
      </w:pPr>
    </w:p>
    <w:p w14:paraId="4774C785" w14:textId="374E3A42" w:rsidR="008868B6" w:rsidRDefault="008868B6" w:rsidP="008868B6"/>
    <w:p w14:paraId="4F1DC45A" w14:textId="77777777" w:rsidR="008868B6" w:rsidRPr="008868B6" w:rsidRDefault="008868B6" w:rsidP="008868B6"/>
    <w:p w14:paraId="44568BBE" w14:textId="0C98FDAF" w:rsidR="00542F53" w:rsidRDefault="00F85D4C" w:rsidP="00B73540">
      <w:pPr>
        <w:pStyle w:val="Heading3"/>
      </w:pPr>
      <w:bookmarkStart w:id="339" w:name="_Toc499028897"/>
      <w:bookmarkStart w:id="340" w:name="_Toc499029252"/>
      <w:bookmarkStart w:id="341" w:name="_Toc499030974"/>
      <w:r>
        <w:rPr>
          <w:noProof/>
        </w:rPr>
        <w:drawing>
          <wp:anchor distT="0" distB="0" distL="114300" distR="114300" simplePos="0" relativeHeight="251780608" behindDoc="0" locked="0" layoutInCell="1" allowOverlap="1" wp14:anchorId="63DB69CD" wp14:editId="4F8A0444">
            <wp:simplePos x="0" y="0"/>
            <wp:positionH relativeFrom="margin">
              <wp:posOffset>-107315</wp:posOffset>
            </wp:positionH>
            <wp:positionV relativeFrom="page">
              <wp:posOffset>1414662</wp:posOffset>
            </wp:positionV>
            <wp:extent cx="4872355" cy="3324860"/>
            <wp:effectExtent l="0" t="0" r="4445" b="889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872355" cy="3324860"/>
                    </a:xfrm>
                    <a:prstGeom prst="rect">
                      <a:avLst/>
                    </a:prstGeom>
                  </pic:spPr>
                </pic:pic>
              </a:graphicData>
            </a:graphic>
            <wp14:sizeRelH relativeFrom="margin">
              <wp14:pctWidth>0</wp14:pctWidth>
            </wp14:sizeRelH>
            <wp14:sizeRelV relativeFrom="margin">
              <wp14:pctHeight>0</wp14:pctHeight>
            </wp14:sizeRelV>
          </wp:anchor>
        </w:drawing>
      </w:r>
      <w:r w:rsidR="00542F53">
        <w:t>Exit</w:t>
      </w:r>
      <w:r w:rsidR="00B00BD9">
        <w:t xml:space="preserve">/Pause </w:t>
      </w:r>
      <w:r w:rsidR="00542F53">
        <w:t>Screen</w:t>
      </w:r>
      <w:bookmarkEnd w:id="339"/>
      <w:bookmarkEnd w:id="340"/>
      <w:bookmarkEnd w:id="341"/>
    </w:p>
    <w:p w14:paraId="2629D94B" w14:textId="6095090A" w:rsidR="008868B6" w:rsidRDefault="008868B6" w:rsidP="00D44BF6"/>
    <w:p w14:paraId="4C16D40D" w14:textId="24B77E05" w:rsidR="008868B6" w:rsidRDefault="008868B6" w:rsidP="00D44BF6"/>
    <w:p w14:paraId="287D321F" w14:textId="6336C869" w:rsidR="008868B6" w:rsidRDefault="008868B6" w:rsidP="00D44BF6"/>
    <w:p w14:paraId="11566D3D" w14:textId="1B4795B0" w:rsidR="008868B6" w:rsidRDefault="008868B6" w:rsidP="00D44BF6"/>
    <w:p w14:paraId="2AD43B6B" w14:textId="7A7FD07F" w:rsidR="008868B6" w:rsidRDefault="008868B6" w:rsidP="00D44BF6"/>
    <w:p w14:paraId="6F7AD432" w14:textId="1DBC881A" w:rsidR="008868B6" w:rsidRDefault="008868B6" w:rsidP="00D44BF6"/>
    <w:p w14:paraId="64BE1081" w14:textId="156D5B3C" w:rsidR="006C1FEE" w:rsidRDefault="006C1FEE" w:rsidP="00D44BF6"/>
    <w:p w14:paraId="1F51D328" w14:textId="2A037CAA" w:rsidR="006C1FEE" w:rsidRDefault="006C1FEE" w:rsidP="00D44BF6"/>
    <w:p w14:paraId="62D24AEA" w14:textId="13B199F6" w:rsidR="006C1FEE" w:rsidRDefault="006C1FEE" w:rsidP="00D44BF6"/>
    <w:p w14:paraId="1F6C38E1" w14:textId="77777777" w:rsidR="006C1FEE" w:rsidRDefault="006C1FEE" w:rsidP="00D44BF6"/>
    <w:p w14:paraId="473BC01B" w14:textId="52D39679" w:rsidR="00D44BF6" w:rsidRDefault="00F85D4C" w:rsidP="00D44BF6">
      <w:r>
        <w:rPr>
          <w:noProof/>
        </w:rPr>
        <mc:AlternateContent>
          <mc:Choice Requires="wps">
            <w:drawing>
              <wp:anchor distT="0" distB="0" distL="114300" distR="114300" simplePos="0" relativeHeight="251877888" behindDoc="0" locked="0" layoutInCell="1" allowOverlap="1" wp14:anchorId="1AFC7A55" wp14:editId="3ADD8537">
                <wp:simplePos x="0" y="0"/>
                <wp:positionH relativeFrom="column">
                  <wp:posOffset>-42559</wp:posOffset>
                </wp:positionH>
                <wp:positionV relativeFrom="paragraph">
                  <wp:posOffset>78031</wp:posOffset>
                </wp:positionV>
                <wp:extent cx="4872355" cy="159385"/>
                <wp:effectExtent l="0" t="0" r="4445" b="0"/>
                <wp:wrapSquare wrapText="bothSides"/>
                <wp:docPr id="131" name="Text Box 131"/>
                <wp:cNvGraphicFramePr/>
                <a:graphic xmlns:a="http://schemas.openxmlformats.org/drawingml/2006/main">
                  <a:graphicData uri="http://schemas.microsoft.com/office/word/2010/wordprocessingShape">
                    <wps:wsp>
                      <wps:cNvSpPr txBox="1"/>
                      <wps:spPr>
                        <a:xfrm>
                          <a:off x="0" y="0"/>
                          <a:ext cx="4872355" cy="159385"/>
                        </a:xfrm>
                        <a:prstGeom prst="rect">
                          <a:avLst/>
                        </a:prstGeom>
                        <a:solidFill>
                          <a:prstClr val="white"/>
                        </a:solidFill>
                        <a:ln>
                          <a:noFill/>
                        </a:ln>
                      </wps:spPr>
                      <wps:txbx>
                        <w:txbxContent>
                          <w:p w14:paraId="2FE8E8CB" w14:textId="478F962F" w:rsidR="00945E5E" w:rsidRDefault="00945E5E" w:rsidP="00F85D4C">
                            <w:pPr>
                              <w:pStyle w:val="Caption"/>
                              <w:rPr>
                                <w:noProof/>
                              </w:rPr>
                            </w:pPr>
                            <w:bookmarkStart w:id="342" w:name="_Toc499027672"/>
                            <w:bookmarkStart w:id="343" w:name="_Toc499028704"/>
                            <w:bookmarkStart w:id="344" w:name="_Toc499031065"/>
                            <w:r>
                              <w:t xml:space="preserve">Figure </w:t>
                            </w:r>
                            <w:fldSimple w:instr=" SEQ Figure \* ARABIC ">
                              <w:r w:rsidR="00A27609">
                                <w:rPr>
                                  <w:noProof/>
                                </w:rPr>
                                <w:t>51</w:t>
                              </w:r>
                              <w:bookmarkEnd w:id="342"/>
                            </w:fldSimple>
                            <w:r>
                              <w:t>, Exit/Pause Screen</w:t>
                            </w:r>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FC7A55" id="Text Box 131" o:spid="_x0000_s1072" type="#_x0000_t202" style="position:absolute;margin-left:-3.35pt;margin-top:6.15pt;width:383.65pt;height:12.55pt;z-index:25187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" stroked="f">
                <v:textbox inset="0,0,0,0">
                  <w:txbxContent>
                    <w:p w14:paraId="2FE8E8CB" w14:textId="478F962F" w:rsidR="00945E5E" w:rsidRDefault="00945E5E" w:rsidP="00F85D4C">
                      <w:pPr>
                        <w:pStyle w:val="Caption"/>
                        <w:rPr>
                          <w:noProof/>
                        </w:rPr>
                      </w:pPr>
                      <w:bookmarkStart w:id="478" w:name="_Toc499027672"/>
                      <w:bookmarkStart w:id="479" w:name="_Toc499028704"/>
                      <w:bookmarkStart w:id="480" w:name="_Toc499031065"/>
                      <w:r>
                        <w:t xml:space="preserve">Figure </w:t>
                      </w:r>
                      <w:fldSimple w:instr=" SEQ Figure \* ARABIC ">
                        <w:r w:rsidR="00A27609">
                          <w:rPr>
                            <w:noProof/>
                          </w:rPr>
                          <w:t>51</w:t>
                        </w:r>
                        <w:bookmarkEnd w:id="478"/>
                      </w:fldSimple>
                      <w:r>
                        <w:t>, Exit/Pause Screen</w:t>
                      </w:r>
                      <w:bookmarkEnd w:id="479"/>
                      <w:bookmarkEnd w:id="480"/>
                    </w:p>
                  </w:txbxContent>
                </v:textbox>
                <w10:wrap type="square"/>
              </v:shape>
            </w:pict>
          </mc:Fallback>
        </mc:AlternateContent>
      </w:r>
    </w:p>
    <w:p w14:paraId="5A459B9B" w14:textId="6322B6D6" w:rsidR="00483637" w:rsidRDefault="00483637" w:rsidP="00B73540">
      <w:pPr>
        <w:pStyle w:val="Heading3"/>
      </w:pPr>
      <w:bookmarkStart w:id="345" w:name="_Toc499028898"/>
      <w:bookmarkStart w:id="346" w:name="_Toc499029253"/>
      <w:bookmarkStart w:id="347" w:name="_Toc499030975"/>
      <w:r>
        <w:t>Game Over Screen</w:t>
      </w:r>
      <w:r w:rsidR="002237A1">
        <w:t>s</w:t>
      </w:r>
      <w:bookmarkEnd w:id="345"/>
      <w:bookmarkEnd w:id="346"/>
      <w:bookmarkEnd w:id="347"/>
    </w:p>
    <w:p w14:paraId="35D4201C" w14:textId="20F0527B" w:rsidR="007D6AAD" w:rsidRPr="007D6AAD" w:rsidRDefault="00F85D4C" w:rsidP="007D6AAD">
      <w:r>
        <w:rPr>
          <w:noProof/>
        </w:rPr>
        <mc:AlternateContent>
          <mc:Choice Requires="wps">
            <w:drawing>
              <wp:anchor distT="0" distB="0" distL="114300" distR="114300" simplePos="0" relativeHeight="251879936" behindDoc="0" locked="0" layoutInCell="1" allowOverlap="1" wp14:anchorId="3E98F7D9" wp14:editId="3DD4D8BC">
                <wp:simplePos x="0" y="0"/>
                <wp:positionH relativeFrom="column">
                  <wp:posOffset>0</wp:posOffset>
                </wp:positionH>
                <wp:positionV relativeFrom="paragraph">
                  <wp:posOffset>3705860</wp:posOffset>
                </wp:positionV>
                <wp:extent cx="4895850"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579349D7" w14:textId="2460DC39" w:rsidR="00945E5E" w:rsidRDefault="00945E5E" w:rsidP="00F85D4C">
                            <w:pPr>
                              <w:pStyle w:val="Caption"/>
                              <w:rPr>
                                <w:noProof/>
                              </w:rPr>
                            </w:pPr>
                            <w:bookmarkStart w:id="348" w:name="_Toc499027673"/>
                            <w:bookmarkStart w:id="349" w:name="_Toc499028705"/>
                            <w:bookmarkStart w:id="350" w:name="_Toc499031066"/>
                            <w:r>
                              <w:t xml:space="preserve">Figure </w:t>
                            </w:r>
                            <w:fldSimple w:instr=" SEQ Figure \* ARABIC ">
                              <w:r w:rsidR="00A27609">
                                <w:rPr>
                                  <w:noProof/>
                                </w:rPr>
                                <w:t>52</w:t>
                              </w:r>
                              <w:bookmarkEnd w:id="348"/>
                            </w:fldSimple>
                            <w:r>
                              <w:t>, Win Screen</w:t>
                            </w:r>
                            <w:bookmarkEnd w:id="349"/>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F7D9" id="Text Box 132" o:spid="_x0000_s1073" type="#_x0000_t202" style="position:absolute;margin-left:0;margin-top:291.8pt;width:385.5pt;height:.05pt;z-index:25187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" stroked="f">
                <v:textbox style="mso-fit-shape-to-text:t" inset="0,0,0,0">
                  <w:txbxContent>
                    <w:p w14:paraId="579349D7" w14:textId="2460DC39" w:rsidR="00945E5E" w:rsidRDefault="00945E5E" w:rsidP="00F85D4C">
                      <w:pPr>
                        <w:pStyle w:val="Caption"/>
                        <w:rPr>
                          <w:noProof/>
                        </w:rPr>
                      </w:pPr>
                      <w:bookmarkStart w:id="488" w:name="_Toc499027673"/>
                      <w:bookmarkStart w:id="489" w:name="_Toc499028705"/>
                      <w:bookmarkStart w:id="490" w:name="_Toc499031066"/>
                      <w:r>
                        <w:t xml:space="preserve">Figure </w:t>
                      </w:r>
                      <w:fldSimple w:instr=" SEQ Figure \* ARABIC ">
                        <w:r w:rsidR="00A27609">
                          <w:rPr>
                            <w:noProof/>
                          </w:rPr>
                          <w:t>52</w:t>
                        </w:r>
                        <w:bookmarkEnd w:id="488"/>
                      </w:fldSimple>
                      <w:r>
                        <w:t>, Win Screen</w:t>
                      </w:r>
                      <w:bookmarkEnd w:id="489"/>
                      <w:bookmarkEnd w:id="490"/>
                    </w:p>
                  </w:txbxContent>
                </v:textbox>
                <w10:wrap type="square"/>
              </v:shape>
            </w:pict>
          </mc:Fallback>
        </mc:AlternateContent>
      </w:r>
      <w:r>
        <w:rPr>
          <w:noProof/>
        </w:rPr>
        <w:drawing>
          <wp:anchor distT="0" distB="0" distL="114300" distR="114300" simplePos="0" relativeHeight="251778560" behindDoc="0" locked="0" layoutInCell="1" allowOverlap="1" wp14:anchorId="4F9B436C" wp14:editId="1386F9E4">
            <wp:simplePos x="0" y="0"/>
            <wp:positionH relativeFrom="margin">
              <wp:align>left</wp:align>
            </wp:positionH>
            <wp:positionV relativeFrom="margin">
              <wp:posOffset>4434574</wp:posOffset>
            </wp:positionV>
            <wp:extent cx="4895850" cy="364172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895850" cy="3641725"/>
                    </a:xfrm>
                    <a:prstGeom prst="rect">
                      <a:avLst/>
                    </a:prstGeom>
                  </pic:spPr>
                </pic:pic>
              </a:graphicData>
            </a:graphic>
            <wp14:sizeRelH relativeFrom="margin">
              <wp14:pctWidth>0</wp14:pctWidth>
            </wp14:sizeRelH>
            <wp14:sizeRelV relativeFrom="margin">
              <wp14:pctHeight>0</wp14:pctHeight>
            </wp14:sizeRelV>
          </wp:anchor>
        </w:drawing>
      </w:r>
      <w:r w:rsidR="007D6AAD">
        <w:t>Win</w:t>
      </w:r>
    </w:p>
    <w:p w14:paraId="786599C6" w14:textId="44863E01" w:rsidR="00542F53" w:rsidRDefault="00542F53" w:rsidP="00542F53">
      <w:pPr>
        <w:rPr>
          <w:i/>
        </w:rPr>
      </w:pPr>
    </w:p>
    <w:p w14:paraId="76D50106" w14:textId="3C79EA87" w:rsidR="008868B6" w:rsidRDefault="008868B6" w:rsidP="00542F53">
      <w:pPr>
        <w:rPr>
          <w:i/>
        </w:rPr>
      </w:pPr>
    </w:p>
    <w:p w14:paraId="4AB260EB" w14:textId="61070B0C" w:rsidR="008868B6" w:rsidRDefault="008868B6" w:rsidP="00542F53">
      <w:pPr>
        <w:rPr>
          <w:i/>
        </w:rPr>
      </w:pPr>
    </w:p>
    <w:p w14:paraId="42E770A8" w14:textId="515C5037" w:rsidR="006C1FEE" w:rsidRDefault="006C1FEE" w:rsidP="00542F53">
      <w:pPr>
        <w:rPr>
          <w:i/>
        </w:rPr>
      </w:pPr>
    </w:p>
    <w:p w14:paraId="202389C4" w14:textId="50646BE1" w:rsidR="006C1FEE" w:rsidRDefault="006C1FEE" w:rsidP="00542F53">
      <w:pPr>
        <w:rPr>
          <w:i/>
        </w:rPr>
      </w:pPr>
    </w:p>
    <w:p w14:paraId="378B7ED1" w14:textId="77777777" w:rsidR="006C1FEE" w:rsidRDefault="006C1FEE" w:rsidP="00542F53">
      <w:pPr>
        <w:rPr>
          <w:i/>
        </w:rPr>
      </w:pPr>
    </w:p>
    <w:p w14:paraId="0D5DB34B" w14:textId="76ECD064" w:rsidR="008868B6" w:rsidRDefault="008868B6" w:rsidP="00542F53">
      <w:pPr>
        <w:rPr>
          <w:i/>
        </w:rPr>
      </w:pPr>
    </w:p>
    <w:p w14:paraId="553943D7" w14:textId="77777777" w:rsidR="008868B6" w:rsidRDefault="008868B6" w:rsidP="00542F53">
      <w:pPr>
        <w:rPr>
          <w:i/>
        </w:rPr>
      </w:pPr>
    </w:p>
    <w:p w14:paraId="0EAD185B" w14:textId="1BF015AA" w:rsidR="008868B6" w:rsidRDefault="008868B6" w:rsidP="00542F53">
      <w:pPr>
        <w:rPr>
          <w:i/>
        </w:rPr>
      </w:pPr>
    </w:p>
    <w:p w14:paraId="46697C1F" w14:textId="77777777" w:rsidR="008868B6" w:rsidRDefault="008868B6" w:rsidP="00542F53">
      <w:pPr>
        <w:rPr>
          <w:i/>
        </w:rPr>
      </w:pPr>
    </w:p>
    <w:p w14:paraId="56DC134B" w14:textId="721674D3" w:rsidR="008868B6" w:rsidRDefault="008868B6" w:rsidP="00542F53">
      <w:pPr>
        <w:rPr>
          <w:i/>
        </w:rPr>
      </w:pPr>
    </w:p>
    <w:p w14:paraId="50BFEBDA" w14:textId="5CFD4990" w:rsidR="007D6AAD" w:rsidRDefault="00F85D4C" w:rsidP="00542F53">
      <w:pPr>
        <w:rPr>
          <w:i/>
        </w:rPr>
      </w:pPr>
      <w:r>
        <w:rPr>
          <w:noProof/>
        </w:rPr>
        <w:lastRenderedPageBreak/>
        <mc:AlternateContent>
          <mc:Choice Requires="wps">
            <w:drawing>
              <wp:anchor distT="0" distB="0" distL="114300" distR="114300" simplePos="0" relativeHeight="251881984" behindDoc="0" locked="0" layoutInCell="1" allowOverlap="1" wp14:anchorId="7BFBF505" wp14:editId="6C35F4A7">
                <wp:simplePos x="0" y="0"/>
                <wp:positionH relativeFrom="column">
                  <wp:posOffset>0</wp:posOffset>
                </wp:positionH>
                <wp:positionV relativeFrom="paragraph">
                  <wp:posOffset>3658235</wp:posOffset>
                </wp:positionV>
                <wp:extent cx="4939665"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4939665" cy="635"/>
                        </a:xfrm>
                        <a:prstGeom prst="rect">
                          <a:avLst/>
                        </a:prstGeom>
                        <a:solidFill>
                          <a:prstClr val="white"/>
                        </a:solidFill>
                        <a:ln>
                          <a:noFill/>
                        </a:ln>
                      </wps:spPr>
                      <wps:txbx>
                        <w:txbxContent>
                          <w:p w14:paraId="6CE8F563" w14:textId="000ACD03" w:rsidR="00945E5E" w:rsidRDefault="00945E5E" w:rsidP="00F85D4C">
                            <w:pPr>
                              <w:pStyle w:val="Caption"/>
                              <w:rPr>
                                <w:noProof/>
                              </w:rPr>
                            </w:pPr>
                            <w:bookmarkStart w:id="351" w:name="_Toc499027674"/>
                            <w:bookmarkStart w:id="352" w:name="_Toc499028706"/>
                            <w:bookmarkStart w:id="353" w:name="_Toc499031067"/>
                            <w:r>
                              <w:t xml:space="preserve">Figure </w:t>
                            </w:r>
                            <w:fldSimple w:instr=" SEQ Figure \* ARABIC ">
                              <w:r w:rsidR="00A27609">
                                <w:rPr>
                                  <w:noProof/>
                                </w:rPr>
                                <w:t>53</w:t>
                              </w:r>
                              <w:bookmarkEnd w:id="351"/>
                            </w:fldSimple>
                            <w:r>
                              <w:t>, Loss Screen</w:t>
                            </w:r>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BF505" id="Text Box 133" o:spid="_x0000_s1074" type="#_x0000_t202" style="position:absolute;margin-left:0;margin-top:288.05pt;width:388.95pt;height:.05pt;z-index:25188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oBHMQIAAGkEAAAOAAAAZHJzL2Uyb0RvYy54bWysVMFu2zAMvQ/YPwi6L06aN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" stroked="f">
                <v:textbox style="mso-fit-shape-to-text:t" inset="0,0,0,0">
                  <w:txbxContent>
                    <w:p w14:paraId="6CE8F563" w14:textId="000ACD03" w:rsidR="00945E5E" w:rsidRDefault="00945E5E" w:rsidP="00F85D4C">
                      <w:pPr>
                        <w:pStyle w:val="Caption"/>
                        <w:rPr>
                          <w:noProof/>
                        </w:rPr>
                      </w:pPr>
                      <w:bookmarkStart w:id="494" w:name="_Toc499027674"/>
                      <w:bookmarkStart w:id="495" w:name="_Toc499028706"/>
                      <w:bookmarkStart w:id="496" w:name="_Toc499031067"/>
                      <w:r>
                        <w:t xml:space="preserve">Figure </w:t>
                      </w:r>
                      <w:fldSimple w:instr=" SEQ Figure \* ARABIC ">
                        <w:r w:rsidR="00A27609">
                          <w:rPr>
                            <w:noProof/>
                          </w:rPr>
                          <w:t>53</w:t>
                        </w:r>
                        <w:bookmarkEnd w:id="494"/>
                      </w:fldSimple>
                      <w:r>
                        <w:t>, Loss Screen</w:t>
                      </w:r>
                      <w:bookmarkEnd w:id="495"/>
                      <w:bookmarkEnd w:id="496"/>
                    </w:p>
                  </w:txbxContent>
                </v:textbox>
                <w10:wrap type="square"/>
              </v:shape>
            </w:pict>
          </mc:Fallback>
        </mc:AlternateContent>
      </w:r>
      <w:r w:rsidR="006C1FEE">
        <w:rPr>
          <w:noProof/>
        </w:rPr>
        <w:drawing>
          <wp:anchor distT="0" distB="0" distL="114300" distR="114300" simplePos="0" relativeHeight="251781632" behindDoc="0" locked="0" layoutInCell="1" allowOverlap="1" wp14:anchorId="734EDF8A" wp14:editId="355404A9">
            <wp:simplePos x="0" y="0"/>
            <wp:positionH relativeFrom="margin">
              <wp:align>left</wp:align>
            </wp:positionH>
            <wp:positionV relativeFrom="margin">
              <wp:posOffset>235684</wp:posOffset>
            </wp:positionV>
            <wp:extent cx="4939665" cy="3365500"/>
            <wp:effectExtent l="0" t="0" r="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943341" cy="3368164"/>
                    </a:xfrm>
                    <a:prstGeom prst="rect">
                      <a:avLst/>
                    </a:prstGeom>
                  </pic:spPr>
                </pic:pic>
              </a:graphicData>
            </a:graphic>
            <wp14:sizeRelH relativeFrom="margin">
              <wp14:pctWidth>0</wp14:pctWidth>
            </wp14:sizeRelH>
            <wp14:sizeRelV relativeFrom="margin">
              <wp14:pctHeight>0</wp14:pctHeight>
            </wp14:sizeRelV>
          </wp:anchor>
        </w:drawing>
      </w:r>
      <w:r w:rsidR="007D6AAD">
        <w:rPr>
          <w:i/>
        </w:rPr>
        <w:t>Loss</w:t>
      </w:r>
    </w:p>
    <w:p w14:paraId="16134862" w14:textId="5222D849" w:rsidR="007D6AAD" w:rsidRDefault="007D6AAD" w:rsidP="00542F53">
      <w:pPr>
        <w:rPr>
          <w:i/>
        </w:rPr>
      </w:pPr>
    </w:p>
    <w:p w14:paraId="42FE57F0" w14:textId="30295257" w:rsidR="00366EF6" w:rsidRPr="00ED37FB" w:rsidRDefault="00366EF6" w:rsidP="00542F53">
      <w:pPr>
        <w:rPr>
          <w:i/>
        </w:rPr>
      </w:pPr>
    </w:p>
    <w:sectPr w:rsidR="00366EF6" w:rsidRPr="00ED37FB" w:rsidSect="009073D5">
      <w:headerReference w:type="default" r:id="rId123"/>
      <w:footerReference w:type="default" r:id="rId124"/>
      <w:pgSz w:w="12240" w:h="15840"/>
      <w:pgMar w:top="1440" w:right="1440" w:bottom="1440" w:left="1440" w:header="720" w:footer="720" w:gutter="0"/>
      <w:pgBorders w:offsetFrom="page">
        <w:top w:val="threeDEngrave" w:sz="24" w:space="24" w:color="auto"/>
        <w:left w:val="threeDEngrave" w:sz="24" w:space="24" w:color="auto"/>
        <w:bottom w:val="threeDEngrave" w:sz="24" w:space="24" w:color="auto"/>
        <w:right w:val="threeDEngrav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5527E0" w14:textId="77777777" w:rsidR="009C4C93" w:rsidRDefault="009C4C93" w:rsidP="009073D5">
      <w:pPr>
        <w:spacing w:after="0" w:line="240" w:lineRule="auto"/>
      </w:pPr>
      <w:r>
        <w:separator/>
      </w:r>
    </w:p>
  </w:endnote>
  <w:endnote w:type="continuationSeparator" w:id="0">
    <w:p w14:paraId="7C58E8C0" w14:textId="77777777" w:rsidR="009C4C93" w:rsidRDefault="009C4C93" w:rsidP="009073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36527"/>
      <w:docPartObj>
        <w:docPartGallery w:val="Page Numbers (Bottom of Page)"/>
        <w:docPartUnique/>
      </w:docPartObj>
    </w:sdtPr>
    <w:sdtEndPr/>
    <w:sdtContent>
      <w:sdt>
        <w:sdtPr>
          <w:id w:val="565050477"/>
          <w:docPartObj>
            <w:docPartGallery w:val="Page Numbers (Top of Page)"/>
            <w:docPartUnique/>
          </w:docPartObj>
        </w:sdtPr>
        <w:sdtEndPr/>
        <w:sdtContent>
          <w:p w14:paraId="702B7797" w14:textId="38758B2B" w:rsidR="00945E5E" w:rsidRDefault="00945E5E" w:rsidP="009073D5">
            <w:pPr>
              <w:pStyle w:val="Footer"/>
            </w:pPr>
            <w:r>
              <w:t>Acceptable Havoc</w:t>
            </w:r>
            <w:r>
              <w:tab/>
              <w:t xml:space="preserve">Page </w:t>
            </w:r>
            <w:r>
              <w:rPr>
                <w:b/>
                <w:sz w:val="24"/>
                <w:szCs w:val="24"/>
              </w:rPr>
              <w:fldChar w:fldCharType="begin"/>
            </w:r>
            <w:r>
              <w:rPr>
                <w:b/>
              </w:rPr>
              <w:instrText xml:space="preserve"> PAGE </w:instrText>
            </w:r>
            <w:r>
              <w:rPr>
                <w:b/>
                <w:sz w:val="24"/>
                <w:szCs w:val="24"/>
              </w:rPr>
              <w:fldChar w:fldCharType="separate"/>
            </w:r>
            <w:r w:rsidR="00C66B12">
              <w:rPr>
                <w:b/>
                <w:noProof/>
              </w:rPr>
              <w:t>22</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C66B12">
              <w:rPr>
                <w:b/>
                <w:noProof/>
              </w:rPr>
              <w:t>39</w:t>
            </w:r>
            <w:r>
              <w:rPr>
                <w:b/>
                <w:sz w:val="24"/>
                <w:szCs w:val="24"/>
              </w:rPr>
              <w:fldChar w:fldCharType="end"/>
            </w:r>
            <w:r>
              <w:rPr>
                <w:b/>
                <w:sz w:val="24"/>
                <w:szCs w:val="24"/>
              </w:rPr>
              <w:tab/>
              <w:t>11/21/2017</w:t>
            </w:r>
          </w:p>
        </w:sdtContent>
      </w:sdt>
    </w:sdtContent>
  </w:sdt>
  <w:p w14:paraId="4E97C79A" w14:textId="77777777" w:rsidR="00945E5E" w:rsidRDefault="00945E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DE0B7A" w14:textId="77777777" w:rsidR="009C4C93" w:rsidRDefault="009C4C93" w:rsidP="009073D5">
      <w:pPr>
        <w:spacing w:after="0" w:line="240" w:lineRule="auto"/>
      </w:pPr>
      <w:r>
        <w:separator/>
      </w:r>
    </w:p>
  </w:footnote>
  <w:footnote w:type="continuationSeparator" w:id="0">
    <w:p w14:paraId="373C6185" w14:textId="77777777" w:rsidR="009C4C93" w:rsidRDefault="009C4C93" w:rsidP="009073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35C78" w14:textId="5DB428A3" w:rsidR="00945E5E" w:rsidRDefault="00945E5E">
    <w:pPr>
      <w:pStyle w:val="Header"/>
    </w:pPr>
    <w:r>
      <w:t>GDD</w:t>
    </w:r>
    <w:r>
      <w:ptab w:relativeTo="margin" w:alignment="center" w:leader="none"/>
    </w:r>
    <w:r>
      <w:t>Confidential</w:t>
    </w:r>
    <w:r>
      <w:ptab w:relativeTo="margin" w:alignment="right" w:leader="none"/>
    </w:r>
    <w:r>
      <w:rPr>
        <w:i/>
      </w:rPr>
      <w:t>FFF</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617D"/>
    <w:multiLevelType w:val="hybridMultilevel"/>
    <w:tmpl w:val="7E863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97118"/>
    <w:multiLevelType w:val="hybridMultilevel"/>
    <w:tmpl w:val="69324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065BF"/>
    <w:multiLevelType w:val="hybridMultilevel"/>
    <w:tmpl w:val="5B203AD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586AB3"/>
    <w:multiLevelType w:val="hybridMultilevel"/>
    <w:tmpl w:val="2970FE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E778A8"/>
    <w:multiLevelType w:val="hybridMultilevel"/>
    <w:tmpl w:val="19729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EE351E"/>
    <w:multiLevelType w:val="hybridMultilevel"/>
    <w:tmpl w:val="D76037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DC5D84"/>
    <w:multiLevelType w:val="hybridMultilevel"/>
    <w:tmpl w:val="A56CA65A"/>
    <w:lvl w:ilvl="0" w:tplc="6F5A4D30">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12A1180"/>
    <w:multiLevelType w:val="hybridMultilevel"/>
    <w:tmpl w:val="18FA6C7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1C641C"/>
    <w:multiLevelType w:val="hybridMultilevel"/>
    <w:tmpl w:val="8254365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6E214D"/>
    <w:multiLevelType w:val="hybridMultilevel"/>
    <w:tmpl w:val="9FF4EF8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C1F6558"/>
    <w:multiLevelType w:val="hybridMultilevel"/>
    <w:tmpl w:val="6BB80A3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30341B"/>
    <w:multiLevelType w:val="hybridMultilevel"/>
    <w:tmpl w:val="7A64C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6263EB"/>
    <w:multiLevelType w:val="hybridMultilevel"/>
    <w:tmpl w:val="AFFE0E4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A20422"/>
    <w:multiLevelType w:val="hybridMultilevel"/>
    <w:tmpl w:val="A9409D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8555DB"/>
    <w:multiLevelType w:val="hybridMultilevel"/>
    <w:tmpl w:val="EE803DE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19C4CC3"/>
    <w:multiLevelType w:val="hybridMultilevel"/>
    <w:tmpl w:val="4EC0B43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5A6653"/>
    <w:multiLevelType w:val="hybridMultilevel"/>
    <w:tmpl w:val="5948B78E"/>
    <w:lvl w:ilvl="0" w:tplc="7B0CDDFA">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5D07D99"/>
    <w:multiLevelType w:val="hybridMultilevel"/>
    <w:tmpl w:val="5CB4E2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90F0FB3"/>
    <w:multiLevelType w:val="hybridMultilevel"/>
    <w:tmpl w:val="FA1C94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2E63DD"/>
    <w:multiLevelType w:val="hybridMultilevel"/>
    <w:tmpl w:val="A66860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B01661"/>
    <w:multiLevelType w:val="hybridMultilevel"/>
    <w:tmpl w:val="AFE6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C91446"/>
    <w:multiLevelType w:val="hybridMultilevel"/>
    <w:tmpl w:val="9DB6B7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B619E7"/>
    <w:multiLevelType w:val="hybridMultilevel"/>
    <w:tmpl w:val="B0E82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754B80"/>
    <w:multiLevelType w:val="hybridMultilevel"/>
    <w:tmpl w:val="8858F9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EA1F9F"/>
    <w:multiLevelType w:val="hybridMultilevel"/>
    <w:tmpl w:val="A14C7A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4B5363"/>
    <w:multiLevelType w:val="hybridMultilevel"/>
    <w:tmpl w:val="89EEE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674177"/>
    <w:multiLevelType w:val="hybridMultilevel"/>
    <w:tmpl w:val="D024867C"/>
    <w:lvl w:ilvl="0" w:tplc="1280204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74011C"/>
    <w:multiLevelType w:val="hybridMultilevel"/>
    <w:tmpl w:val="60BEDF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9C1067"/>
    <w:multiLevelType w:val="hybridMultilevel"/>
    <w:tmpl w:val="CBC855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0D7687"/>
    <w:multiLevelType w:val="hybridMultilevel"/>
    <w:tmpl w:val="3BEC53AC"/>
    <w:lvl w:ilvl="0" w:tplc="68B0ADD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7673DB"/>
    <w:multiLevelType w:val="hybridMultilevel"/>
    <w:tmpl w:val="DC1CA2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2335AC4"/>
    <w:multiLevelType w:val="hybridMultilevel"/>
    <w:tmpl w:val="A29CC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F13595"/>
    <w:multiLevelType w:val="hybridMultilevel"/>
    <w:tmpl w:val="9B3E30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A9411F"/>
    <w:multiLevelType w:val="hybridMultilevel"/>
    <w:tmpl w:val="4336C7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2B5635"/>
    <w:multiLevelType w:val="hybridMultilevel"/>
    <w:tmpl w:val="027A44E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A0348F"/>
    <w:multiLevelType w:val="hybridMultilevel"/>
    <w:tmpl w:val="075A5D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4"/>
  </w:num>
  <w:num w:numId="4">
    <w:abstractNumId w:val="6"/>
  </w:num>
  <w:num w:numId="5">
    <w:abstractNumId w:val="16"/>
  </w:num>
  <w:num w:numId="6">
    <w:abstractNumId w:val="29"/>
  </w:num>
  <w:num w:numId="7">
    <w:abstractNumId w:val="26"/>
  </w:num>
  <w:num w:numId="8">
    <w:abstractNumId w:val="24"/>
  </w:num>
  <w:num w:numId="9">
    <w:abstractNumId w:val="35"/>
  </w:num>
  <w:num w:numId="10">
    <w:abstractNumId w:val="27"/>
  </w:num>
  <w:num w:numId="11">
    <w:abstractNumId w:val="7"/>
  </w:num>
  <w:num w:numId="12">
    <w:abstractNumId w:val="32"/>
  </w:num>
  <w:num w:numId="13">
    <w:abstractNumId w:val="5"/>
  </w:num>
  <w:num w:numId="14">
    <w:abstractNumId w:val="33"/>
  </w:num>
  <w:num w:numId="15">
    <w:abstractNumId w:val="18"/>
  </w:num>
  <w:num w:numId="16">
    <w:abstractNumId w:val="17"/>
  </w:num>
  <w:num w:numId="17">
    <w:abstractNumId w:val="9"/>
  </w:num>
  <w:num w:numId="18">
    <w:abstractNumId w:val="14"/>
  </w:num>
  <w:num w:numId="19">
    <w:abstractNumId w:val="3"/>
  </w:num>
  <w:num w:numId="20">
    <w:abstractNumId w:val="15"/>
  </w:num>
  <w:num w:numId="21">
    <w:abstractNumId w:val="13"/>
  </w:num>
  <w:num w:numId="22">
    <w:abstractNumId w:val="28"/>
  </w:num>
  <w:num w:numId="23">
    <w:abstractNumId w:val="23"/>
  </w:num>
  <w:num w:numId="24">
    <w:abstractNumId w:val="10"/>
  </w:num>
  <w:num w:numId="25">
    <w:abstractNumId w:val="12"/>
  </w:num>
  <w:num w:numId="26">
    <w:abstractNumId w:val="30"/>
  </w:num>
  <w:num w:numId="27">
    <w:abstractNumId w:val="2"/>
  </w:num>
  <w:num w:numId="28">
    <w:abstractNumId w:val="19"/>
  </w:num>
  <w:num w:numId="29">
    <w:abstractNumId w:val="8"/>
  </w:num>
  <w:num w:numId="30">
    <w:abstractNumId w:val="34"/>
  </w:num>
  <w:num w:numId="31">
    <w:abstractNumId w:val="1"/>
  </w:num>
  <w:num w:numId="32">
    <w:abstractNumId w:val="20"/>
  </w:num>
  <w:num w:numId="33">
    <w:abstractNumId w:val="22"/>
  </w:num>
  <w:num w:numId="34">
    <w:abstractNumId w:val="31"/>
  </w:num>
  <w:num w:numId="35">
    <w:abstractNumId w:val="25"/>
  </w:num>
  <w:num w:numId="36">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yNLA0s7A0NzAxM7ZQ0lEKTi0uzszPAykwNKsFAPL4lD0tAAAA"/>
  </w:docVars>
  <w:rsids>
    <w:rsidRoot w:val="00BF1FE8"/>
    <w:rsid w:val="000107A8"/>
    <w:rsid w:val="00012903"/>
    <w:rsid w:val="00022693"/>
    <w:rsid w:val="000300B8"/>
    <w:rsid w:val="00041559"/>
    <w:rsid w:val="00042393"/>
    <w:rsid w:val="000432F6"/>
    <w:rsid w:val="00044D54"/>
    <w:rsid w:val="0004716E"/>
    <w:rsid w:val="00051783"/>
    <w:rsid w:val="000578DF"/>
    <w:rsid w:val="00057989"/>
    <w:rsid w:val="00060FD0"/>
    <w:rsid w:val="00063D41"/>
    <w:rsid w:val="00064DD4"/>
    <w:rsid w:val="000773C0"/>
    <w:rsid w:val="000949E6"/>
    <w:rsid w:val="000A03FF"/>
    <w:rsid w:val="000B0976"/>
    <w:rsid w:val="000B206D"/>
    <w:rsid w:val="000B2190"/>
    <w:rsid w:val="000B2928"/>
    <w:rsid w:val="000B3EF1"/>
    <w:rsid w:val="000B6671"/>
    <w:rsid w:val="000B7683"/>
    <w:rsid w:val="000C67B1"/>
    <w:rsid w:val="000C7B61"/>
    <w:rsid w:val="000D0108"/>
    <w:rsid w:val="000D01F4"/>
    <w:rsid w:val="000E2A03"/>
    <w:rsid w:val="000E3F30"/>
    <w:rsid w:val="00102784"/>
    <w:rsid w:val="0010699A"/>
    <w:rsid w:val="00111468"/>
    <w:rsid w:val="00111991"/>
    <w:rsid w:val="00114123"/>
    <w:rsid w:val="00121556"/>
    <w:rsid w:val="00123C3C"/>
    <w:rsid w:val="00137607"/>
    <w:rsid w:val="00145349"/>
    <w:rsid w:val="00157511"/>
    <w:rsid w:val="001579EA"/>
    <w:rsid w:val="00157B08"/>
    <w:rsid w:val="00157DEB"/>
    <w:rsid w:val="001645E3"/>
    <w:rsid w:val="001704C0"/>
    <w:rsid w:val="00170935"/>
    <w:rsid w:val="001718D3"/>
    <w:rsid w:val="00177ADF"/>
    <w:rsid w:val="001904C3"/>
    <w:rsid w:val="00191B7F"/>
    <w:rsid w:val="001958A5"/>
    <w:rsid w:val="001A00C3"/>
    <w:rsid w:val="001B562D"/>
    <w:rsid w:val="001B5C40"/>
    <w:rsid w:val="001B701C"/>
    <w:rsid w:val="001C2F7B"/>
    <w:rsid w:val="001F0592"/>
    <w:rsid w:val="001F216E"/>
    <w:rsid w:val="001F22D2"/>
    <w:rsid w:val="001F3874"/>
    <w:rsid w:val="001F3D4F"/>
    <w:rsid w:val="002043E8"/>
    <w:rsid w:val="00214734"/>
    <w:rsid w:val="002237A1"/>
    <w:rsid w:val="002264AB"/>
    <w:rsid w:val="0022792F"/>
    <w:rsid w:val="00233C50"/>
    <w:rsid w:val="002431F3"/>
    <w:rsid w:val="002465C0"/>
    <w:rsid w:val="002758A3"/>
    <w:rsid w:val="00275A31"/>
    <w:rsid w:val="0027626C"/>
    <w:rsid w:val="00276AC2"/>
    <w:rsid w:val="00290511"/>
    <w:rsid w:val="002913F3"/>
    <w:rsid w:val="00292204"/>
    <w:rsid w:val="002978FD"/>
    <w:rsid w:val="002A0875"/>
    <w:rsid w:val="002A4250"/>
    <w:rsid w:val="002B591B"/>
    <w:rsid w:val="002B5B11"/>
    <w:rsid w:val="002C2D57"/>
    <w:rsid w:val="002C6831"/>
    <w:rsid w:val="002D1363"/>
    <w:rsid w:val="002D28E3"/>
    <w:rsid w:val="002D2F50"/>
    <w:rsid w:val="002E0263"/>
    <w:rsid w:val="00301BA1"/>
    <w:rsid w:val="00305505"/>
    <w:rsid w:val="0031024E"/>
    <w:rsid w:val="00310FD4"/>
    <w:rsid w:val="00312140"/>
    <w:rsid w:val="00312477"/>
    <w:rsid w:val="00314236"/>
    <w:rsid w:val="00315307"/>
    <w:rsid w:val="00330B8E"/>
    <w:rsid w:val="0033612C"/>
    <w:rsid w:val="00337DCD"/>
    <w:rsid w:val="00340F92"/>
    <w:rsid w:val="00351A88"/>
    <w:rsid w:val="00356074"/>
    <w:rsid w:val="003632CA"/>
    <w:rsid w:val="00363E37"/>
    <w:rsid w:val="00366EF6"/>
    <w:rsid w:val="00373DE2"/>
    <w:rsid w:val="003804F9"/>
    <w:rsid w:val="00381F20"/>
    <w:rsid w:val="003830B7"/>
    <w:rsid w:val="003856A5"/>
    <w:rsid w:val="00386666"/>
    <w:rsid w:val="00391085"/>
    <w:rsid w:val="00392DF2"/>
    <w:rsid w:val="0039413A"/>
    <w:rsid w:val="0039586E"/>
    <w:rsid w:val="00397EED"/>
    <w:rsid w:val="00397FE8"/>
    <w:rsid w:val="003A1993"/>
    <w:rsid w:val="003A79CF"/>
    <w:rsid w:val="003A7C09"/>
    <w:rsid w:val="003B01A6"/>
    <w:rsid w:val="003B259D"/>
    <w:rsid w:val="003B7EAC"/>
    <w:rsid w:val="003C5254"/>
    <w:rsid w:val="003D0702"/>
    <w:rsid w:val="003D284C"/>
    <w:rsid w:val="003E0DDC"/>
    <w:rsid w:val="003E404E"/>
    <w:rsid w:val="003E70D2"/>
    <w:rsid w:val="003F0108"/>
    <w:rsid w:val="003F33E7"/>
    <w:rsid w:val="003F4E5C"/>
    <w:rsid w:val="003F5743"/>
    <w:rsid w:val="00403477"/>
    <w:rsid w:val="004068D8"/>
    <w:rsid w:val="00417402"/>
    <w:rsid w:val="00423034"/>
    <w:rsid w:val="00426FB6"/>
    <w:rsid w:val="00427134"/>
    <w:rsid w:val="004365F5"/>
    <w:rsid w:val="00443EEC"/>
    <w:rsid w:val="00455BF0"/>
    <w:rsid w:val="004571DF"/>
    <w:rsid w:val="004643AD"/>
    <w:rsid w:val="00465BEF"/>
    <w:rsid w:val="004756D7"/>
    <w:rsid w:val="004770C5"/>
    <w:rsid w:val="0048099F"/>
    <w:rsid w:val="00480DCC"/>
    <w:rsid w:val="00483637"/>
    <w:rsid w:val="00484F8C"/>
    <w:rsid w:val="00485C82"/>
    <w:rsid w:val="00491A3E"/>
    <w:rsid w:val="0049271C"/>
    <w:rsid w:val="00495241"/>
    <w:rsid w:val="004B538B"/>
    <w:rsid w:val="004B5B38"/>
    <w:rsid w:val="004C08F4"/>
    <w:rsid w:val="004C14D5"/>
    <w:rsid w:val="004C1A6D"/>
    <w:rsid w:val="004C71DB"/>
    <w:rsid w:val="004D0888"/>
    <w:rsid w:val="004D0C52"/>
    <w:rsid w:val="004D300E"/>
    <w:rsid w:val="004D4AED"/>
    <w:rsid w:val="004E301F"/>
    <w:rsid w:val="004E330C"/>
    <w:rsid w:val="004E536E"/>
    <w:rsid w:val="004E6902"/>
    <w:rsid w:val="005040DC"/>
    <w:rsid w:val="00506788"/>
    <w:rsid w:val="00510965"/>
    <w:rsid w:val="00511D5A"/>
    <w:rsid w:val="00511DC6"/>
    <w:rsid w:val="005121D0"/>
    <w:rsid w:val="00512DC2"/>
    <w:rsid w:val="00520A94"/>
    <w:rsid w:val="00523475"/>
    <w:rsid w:val="005258C3"/>
    <w:rsid w:val="0053610B"/>
    <w:rsid w:val="00542F53"/>
    <w:rsid w:val="0054614E"/>
    <w:rsid w:val="00546E8C"/>
    <w:rsid w:val="00546FE6"/>
    <w:rsid w:val="00570893"/>
    <w:rsid w:val="00572265"/>
    <w:rsid w:val="00574F3E"/>
    <w:rsid w:val="00575D80"/>
    <w:rsid w:val="00575EAA"/>
    <w:rsid w:val="00577D29"/>
    <w:rsid w:val="00586F60"/>
    <w:rsid w:val="005914B6"/>
    <w:rsid w:val="00596982"/>
    <w:rsid w:val="00597C6C"/>
    <w:rsid w:val="005A7140"/>
    <w:rsid w:val="005B17DA"/>
    <w:rsid w:val="005B213F"/>
    <w:rsid w:val="005B30B6"/>
    <w:rsid w:val="005B4E2D"/>
    <w:rsid w:val="005B52FC"/>
    <w:rsid w:val="005B7D4B"/>
    <w:rsid w:val="005C0D6C"/>
    <w:rsid w:val="005E0BDB"/>
    <w:rsid w:val="005E1481"/>
    <w:rsid w:val="005E54B2"/>
    <w:rsid w:val="005F2495"/>
    <w:rsid w:val="005F3561"/>
    <w:rsid w:val="005F7681"/>
    <w:rsid w:val="0060520A"/>
    <w:rsid w:val="00611BFA"/>
    <w:rsid w:val="00612E4F"/>
    <w:rsid w:val="00616E73"/>
    <w:rsid w:val="00632DC0"/>
    <w:rsid w:val="00637664"/>
    <w:rsid w:val="006402B6"/>
    <w:rsid w:val="006403F6"/>
    <w:rsid w:val="00640DE2"/>
    <w:rsid w:val="00644CC8"/>
    <w:rsid w:val="00653885"/>
    <w:rsid w:val="00654CE1"/>
    <w:rsid w:val="006612E3"/>
    <w:rsid w:val="00664226"/>
    <w:rsid w:val="006657DB"/>
    <w:rsid w:val="00682055"/>
    <w:rsid w:val="006879BA"/>
    <w:rsid w:val="00693FFD"/>
    <w:rsid w:val="006943FA"/>
    <w:rsid w:val="006A067C"/>
    <w:rsid w:val="006A40B8"/>
    <w:rsid w:val="006A6CBE"/>
    <w:rsid w:val="006A6E97"/>
    <w:rsid w:val="006B1F43"/>
    <w:rsid w:val="006B4B86"/>
    <w:rsid w:val="006C1FEE"/>
    <w:rsid w:val="006C3E1A"/>
    <w:rsid w:val="006C54BA"/>
    <w:rsid w:val="006C5671"/>
    <w:rsid w:val="006D1B52"/>
    <w:rsid w:val="006D2390"/>
    <w:rsid w:val="006E4971"/>
    <w:rsid w:val="006F10B0"/>
    <w:rsid w:val="006F3500"/>
    <w:rsid w:val="006F51F3"/>
    <w:rsid w:val="0070028C"/>
    <w:rsid w:val="007007F4"/>
    <w:rsid w:val="0070542E"/>
    <w:rsid w:val="00707F6E"/>
    <w:rsid w:val="0071577B"/>
    <w:rsid w:val="007157EC"/>
    <w:rsid w:val="007204DF"/>
    <w:rsid w:val="00720A56"/>
    <w:rsid w:val="00722D3E"/>
    <w:rsid w:val="00727166"/>
    <w:rsid w:val="00740794"/>
    <w:rsid w:val="007504EC"/>
    <w:rsid w:val="00750800"/>
    <w:rsid w:val="007511B1"/>
    <w:rsid w:val="00755EEB"/>
    <w:rsid w:val="00756F1D"/>
    <w:rsid w:val="0076276C"/>
    <w:rsid w:val="00770A08"/>
    <w:rsid w:val="0077100A"/>
    <w:rsid w:val="00782180"/>
    <w:rsid w:val="00790D06"/>
    <w:rsid w:val="0079507D"/>
    <w:rsid w:val="00796DC6"/>
    <w:rsid w:val="00797498"/>
    <w:rsid w:val="007A1F78"/>
    <w:rsid w:val="007A411C"/>
    <w:rsid w:val="007A4C50"/>
    <w:rsid w:val="007C2BCE"/>
    <w:rsid w:val="007C52E2"/>
    <w:rsid w:val="007D0334"/>
    <w:rsid w:val="007D0881"/>
    <w:rsid w:val="007D411F"/>
    <w:rsid w:val="007D48E0"/>
    <w:rsid w:val="007D4CA2"/>
    <w:rsid w:val="007D6AAD"/>
    <w:rsid w:val="007D788E"/>
    <w:rsid w:val="007E0695"/>
    <w:rsid w:val="007E5910"/>
    <w:rsid w:val="007E74B4"/>
    <w:rsid w:val="007F6C2E"/>
    <w:rsid w:val="008057BC"/>
    <w:rsid w:val="00810145"/>
    <w:rsid w:val="00814BFC"/>
    <w:rsid w:val="008164A5"/>
    <w:rsid w:val="0081739C"/>
    <w:rsid w:val="00817749"/>
    <w:rsid w:val="00822BF7"/>
    <w:rsid w:val="00827887"/>
    <w:rsid w:val="0084131F"/>
    <w:rsid w:val="00841E1D"/>
    <w:rsid w:val="008518A6"/>
    <w:rsid w:val="00852521"/>
    <w:rsid w:val="00853786"/>
    <w:rsid w:val="00854BE2"/>
    <w:rsid w:val="00856A28"/>
    <w:rsid w:val="008616F5"/>
    <w:rsid w:val="008868B6"/>
    <w:rsid w:val="00886C28"/>
    <w:rsid w:val="00893809"/>
    <w:rsid w:val="00895161"/>
    <w:rsid w:val="008A1698"/>
    <w:rsid w:val="008B0A70"/>
    <w:rsid w:val="008B2352"/>
    <w:rsid w:val="008B26E7"/>
    <w:rsid w:val="008B74C8"/>
    <w:rsid w:val="008B7A91"/>
    <w:rsid w:val="008D2F2D"/>
    <w:rsid w:val="008E00E2"/>
    <w:rsid w:val="008E0BFA"/>
    <w:rsid w:val="008E1271"/>
    <w:rsid w:val="008F25D4"/>
    <w:rsid w:val="00900A46"/>
    <w:rsid w:val="00902355"/>
    <w:rsid w:val="009032BC"/>
    <w:rsid w:val="00904815"/>
    <w:rsid w:val="009073D5"/>
    <w:rsid w:val="009125A3"/>
    <w:rsid w:val="00914FDD"/>
    <w:rsid w:val="009278FE"/>
    <w:rsid w:val="0093745A"/>
    <w:rsid w:val="00937AEF"/>
    <w:rsid w:val="00945841"/>
    <w:rsid w:val="00945E5E"/>
    <w:rsid w:val="0095006D"/>
    <w:rsid w:val="009506E3"/>
    <w:rsid w:val="00951174"/>
    <w:rsid w:val="009560C2"/>
    <w:rsid w:val="009579BD"/>
    <w:rsid w:val="00960246"/>
    <w:rsid w:val="00975054"/>
    <w:rsid w:val="0097588D"/>
    <w:rsid w:val="00980BA1"/>
    <w:rsid w:val="00983081"/>
    <w:rsid w:val="0098777C"/>
    <w:rsid w:val="00994001"/>
    <w:rsid w:val="00997FFC"/>
    <w:rsid w:val="009A43C4"/>
    <w:rsid w:val="009B0CE5"/>
    <w:rsid w:val="009B322E"/>
    <w:rsid w:val="009B5793"/>
    <w:rsid w:val="009C034E"/>
    <w:rsid w:val="009C4C93"/>
    <w:rsid w:val="009D0378"/>
    <w:rsid w:val="009D0596"/>
    <w:rsid w:val="009D0942"/>
    <w:rsid w:val="009D169B"/>
    <w:rsid w:val="009E315D"/>
    <w:rsid w:val="009E3C66"/>
    <w:rsid w:val="009E6424"/>
    <w:rsid w:val="009F1ACA"/>
    <w:rsid w:val="009F2845"/>
    <w:rsid w:val="009F4E08"/>
    <w:rsid w:val="00A070F9"/>
    <w:rsid w:val="00A27609"/>
    <w:rsid w:val="00A30FBC"/>
    <w:rsid w:val="00A35B5F"/>
    <w:rsid w:val="00A42821"/>
    <w:rsid w:val="00A43594"/>
    <w:rsid w:val="00A476EC"/>
    <w:rsid w:val="00A52975"/>
    <w:rsid w:val="00A571F7"/>
    <w:rsid w:val="00A64744"/>
    <w:rsid w:val="00A6522F"/>
    <w:rsid w:val="00A6702D"/>
    <w:rsid w:val="00A6750D"/>
    <w:rsid w:val="00A67F22"/>
    <w:rsid w:val="00A71678"/>
    <w:rsid w:val="00A774F6"/>
    <w:rsid w:val="00A80085"/>
    <w:rsid w:val="00A84484"/>
    <w:rsid w:val="00A86B00"/>
    <w:rsid w:val="00A91201"/>
    <w:rsid w:val="00A9275E"/>
    <w:rsid w:val="00A9288B"/>
    <w:rsid w:val="00A93BAE"/>
    <w:rsid w:val="00A944AB"/>
    <w:rsid w:val="00AB218E"/>
    <w:rsid w:val="00AB5A75"/>
    <w:rsid w:val="00AC19EF"/>
    <w:rsid w:val="00AC2225"/>
    <w:rsid w:val="00AC2803"/>
    <w:rsid w:val="00AC62C2"/>
    <w:rsid w:val="00AC6BC0"/>
    <w:rsid w:val="00AD6D4D"/>
    <w:rsid w:val="00AD75A4"/>
    <w:rsid w:val="00AE5D9F"/>
    <w:rsid w:val="00AF5345"/>
    <w:rsid w:val="00B00BD9"/>
    <w:rsid w:val="00B03B2D"/>
    <w:rsid w:val="00B07F52"/>
    <w:rsid w:val="00B24434"/>
    <w:rsid w:val="00B264FB"/>
    <w:rsid w:val="00B26845"/>
    <w:rsid w:val="00B30BBE"/>
    <w:rsid w:val="00B34278"/>
    <w:rsid w:val="00B42377"/>
    <w:rsid w:val="00B478A4"/>
    <w:rsid w:val="00B56C11"/>
    <w:rsid w:val="00B63743"/>
    <w:rsid w:val="00B66C8B"/>
    <w:rsid w:val="00B6786F"/>
    <w:rsid w:val="00B71CB0"/>
    <w:rsid w:val="00B73540"/>
    <w:rsid w:val="00B7593D"/>
    <w:rsid w:val="00B77D22"/>
    <w:rsid w:val="00B80873"/>
    <w:rsid w:val="00B84533"/>
    <w:rsid w:val="00B8568B"/>
    <w:rsid w:val="00B87061"/>
    <w:rsid w:val="00B9040E"/>
    <w:rsid w:val="00B90592"/>
    <w:rsid w:val="00B94CBC"/>
    <w:rsid w:val="00BA05DB"/>
    <w:rsid w:val="00BA181F"/>
    <w:rsid w:val="00BA5E2A"/>
    <w:rsid w:val="00BB0E9D"/>
    <w:rsid w:val="00BB294E"/>
    <w:rsid w:val="00BB39B4"/>
    <w:rsid w:val="00BC364C"/>
    <w:rsid w:val="00BC6985"/>
    <w:rsid w:val="00BD1DB8"/>
    <w:rsid w:val="00BD67C9"/>
    <w:rsid w:val="00BD6A40"/>
    <w:rsid w:val="00BE0CB9"/>
    <w:rsid w:val="00BF1FE8"/>
    <w:rsid w:val="00BF2831"/>
    <w:rsid w:val="00BF5104"/>
    <w:rsid w:val="00C00CC9"/>
    <w:rsid w:val="00C104F1"/>
    <w:rsid w:val="00C1798F"/>
    <w:rsid w:val="00C208F1"/>
    <w:rsid w:val="00C2101A"/>
    <w:rsid w:val="00C23F56"/>
    <w:rsid w:val="00C24ED8"/>
    <w:rsid w:val="00C25E27"/>
    <w:rsid w:val="00C37740"/>
    <w:rsid w:val="00C413F1"/>
    <w:rsid w:val="00C45C2C"/>
    <w:rsid w:val="00C4675F"/>
    <w:rsid w:val="00C47E4E"/>
    <w:rsid w:val="00C5454A"/>
    <w:rsid w:val="00C55A32"/>
    <w:rsid w:val="00C639BD"/>
    <w:rsid w:val="00C644C5"/>
    <w:rsid w:val="00C66B12"/>
    <w:rsid w:val="00C751E7"/>
    <w:rsid w:val="00C82A87"/>
    <w:rsid w:val="00C858D7"/>
    <w:rsid w:val="00C909EE"/>
    <w:rsid w:val="00C93BD1"/>
    <w:rsid w:val="00C97073"/>
    <w:rsid w:val="00CA14E0"/>
    <w:rsid w:val="00CA1EDE"/>
    <w:rsid w:val="00CA70F1"/>
    <w:rsid w:val="00CA7786"/>
    <w:rsid w:val="00CC10BB"/>
    <w:rsid w:val="00CD544E"/>
    <w:rsid w:val="00CD7A69"/>
    <w:rsid w:val="00CE5D0F"/>
    <w:rsid w:val="00CE5F6A"/>
    <w:rsid w:val="00CE6553"/>
    <w:rsid w:val="00CE6AF1"/>
    <w:rsid w:val="00CF6C00"/>
    <w:rsid w:val="00D06CEC"/>
    <w:rsid w:val="00D14E4F"/>
    <w:rsid w:val="00D203FA"/>
    <w:rsid w:val="00D22006"/>
    <w:rsid w:val="00D25769"/>
    <w:rsid w:val="00D36568"/>
    <w:rsid w:val="00D42D0A"/>
    <w:rsid w:val="00D44BF6"/>
    <w:rsid w:val="00D4519C"/>
    <w:rsid w:val="00D63CAD"/>
    <w:rsid w:val="00D73616"/>
    <w:rsid w:val="00D86F7A"/>
    <w:rsid w:val="00D90766"/>
    <w:rsid w:val="00D911A9"/>
    <w:rsid w:val="00DA0685"/>
    <w:rsid w:val="00DB31A1"/>
    <w:rsid w:val="00DB4A0B"/>
    <w:rsid w:val="00DC30C1"/>
    <w:rsid w:val="00DC4C6D"/>
    <w:rsid w:val="00DD1319"/>
    <w:rsid w:val="00DD4D73"/>
    <w:rsid w:val="00DD6879"/>
    <w:rsid w:val="00DE044D"/>
    <w:rsid w:val="00E007DE"/>
    <w:rsid w:val="00E16215"/>
    <w:rsid w:val="00E2084E"/>
    <w:rsid w:val="00E25924"/>
    <w:rsid w:val="00E34D0C"/>
    <w:rsid w:val="00E35236"/>
    <w:rsid w:val="00E35A0B"/>
    <w:rsid w:val="00E43240"/>
    <w:rsid w:val="00E460B8"/>
    <w:rsid w:val="00E4781B"/>
    <w:rsid w:val="00E50E71"/>
    <w:rsid w:val="00E7226B"/>
    <w:rsid w:val="00E73576"/>
    <w:rsid w:val="00E819A3"/>
    <w:rsid w:val="00E81F9C"/>
    <w:rsid w:val="00E8309E"/>
    <w:rsid w:val="00E90A64"/>
    <w:rsid w:val="00E92E4C"/>
    <w:rsid w:val="00E94BB0"/>
    <w:rsid w:val="00EB2D8D"/>
    <w:rsid w:val="00EB4E1B"/>
    <w:rsid w:val="00EB691D"/>
    <w:rsid w:val="00EC01EF"/>
    <w:rsid w:val="00EC0A23"/>
    <w:rsid w:val="00EC0C82"/>
    <w:rsid w:val="00EC4824"/>
    <w:rsid w:val="00EC74E4"/>
    <w:rsid w:val="00ED0070"/>
    <w:rsid w:val="00ED1152"/>
    <w:rsid w:val="00ED37FB"/>
    <w:rsid w:val="00ED43DD"/>
    <w:rsid w:val="00ED5727"/>
    <w:rsid w:val="00EE069E"/>
    <w:rsid w:val="00EE44D6"/>
    <w:rsid w:val="00EE5164"/>
    <w:rsid w:val="00EF6012"/>
    <w:rsid w:val="00F01FD9"/>
    <w:rsid w:val="00F14217"/>
    <w:rsid w:val="00F16BDE"/>
    <w:rsid w:val="00F171FF"/>
    <w:rsid w:val="00F307ED"/>
    <w:rsid w:val="00F34842"/>
    <w:rsid w:val="00F3756C"/>
    <w:rsid w:val="00F4288C"/>
    <w:rsid w:val="00F4447A"/>
    <w:rsid w:val="00F4651F"/>
    <w:rsid w:val="00F57497"/>
    <w:rsid w:val="00F736B7"/>
    <w:rsid w:val="00F76F82"/>
    <w:rsid w:val="00F77D5C"/>
    <w:rsid w:val="00F85120"/>
    <w:rsid w:val="00F85517"/>
    <w:rsid w:val="00F85D4C"/>
    <w:rsid w:val="00F91287"/>
    <w:rsid w:val="00F92AC5"/>
    <w:rsid w:val="00F93132"/>
    <w:rsid w:val="00F96ADA"/>
    <w:rsid w:val="00FA3BA0"/>
    <w:rsid w:val="00FB2949"/>
    <w:rsid w:val="00FB56CB"/>
    <w:rsid w:val="00FB613C"/>
    <w:rsid w:val="00FC4A92"/>
    <w:rsid w:val="00FD48DF"/>
    <w:rsid w:val="00FE00EA"/>
    <w:rsid w:val="00FE28B5"/>
    <w:rsid w:val="00FE4283"/>
    <w:rsid w:val="00FE4FE6"/>
    <w:rsid w:val="00FF15FA"/>
    <w:rsid w:val="00FF2C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57C9F2"/>
  <w15:docId w15:val="{DDEA5529-4214-4B09-A229-B4D26AC4F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19EF"/>
    <w:pPr>
      <w:keepNext/>
      <w:keepLines/>
      <w:spacing w:before="480" w:after="0"/>
      <w:outlineLvl w:val="0"/>
    </w:pPr>
    <w:rPr>
      <w:rFonts w:asciiTheme="majorHAnsi" w:eastAsiaTheme="majorEastAsia" w:hAnsiTheme="majorHAnsi" w:cstheme="majorBidi"/>
      <w:b/>
      <w:bCs/>
      <w:color w:val="808080" w:themeColor="accent4"/>
      <w:sz w:val="28"/>
      <w:szCs w:val="28"/>
    </w:rPr>
  </w:style>
  <w:style w:type="paragraph" w:styleId="Heading2">
    <w:name w:val="heading 2"/>
    <w:basedOn w:val="Normal"/>
    <w:next w:val="Normal"/>
    <w:link w:val="Heading2Char"/>
    <w:uiPriority w:val="9"/>
    <w:unhideWhenUsed/>
    <w:qFormat/>
    <w:rsid w:val="00AC19EF"/>
    <w:pPr>
      <w:outlineLvl w:val="1"/>
    </w:pPr>
    <w:rPr>
      <w:rFonts w:asciiTheme="majorHAnsi" w:hAnsiTheme="majorHAnsi"/>
      <w:b/>
      <w:color w:val="808080" w:themeColor="accent4"/>
      <w:sz w:val="24"/>
    </w:rPr>
  </w:style>
  <w:style w:type="paragraph" w:styleId="Heading3">
    <w:name w:val="heading 3"/>
    <w:basedOn w:val="Normal"/>
    <w:next w:val="Normal"/>
    <w:link w:val="Heading3Char"/>
    <w:uiPriority w:val="9"/>
    <w:unhideWhenUsed/>
    <w:qFormat/>
    <w:rsid w:val="00AC19EF"/>
    <w:pPr>
      <w:keepNext/>
      <w:keepLines/>
      <w:spacing w:before="200" w:after="0"/>
      <w:outlineLvl w:val="2"/>
    </w:pPr>
    <w:rPr>
      <w:rFonts w:asciiTheme="majorHAnsi" w:eastAsiaTheme="majorEastAsia" w:hAnsiTheme="majorHAnsi" w:cstheme="majorBidi"/>
      <w:b/>
      <w:bCs/>
      <w:color w:val="808080" w:themeColor="accent4"/>
    </w:rPr>
  </w:style>
  <w:style w:type="paragraph" w:styleId="Heading4">
    <w:name w:val="heading 4"/>
    <w:basedOn w:val="Normal"/>
    <w:next w:val="Normal"/>
    <w:link w:val="Heading4Char"/>
    <w:uiPriority w:val="9"/>
    <w:unhideWhenUsed/>
    <w:qFormat/>
    <w:rsid w:val="00AC19EF"/>
    <w:pPr>
      <w:keepNext/>
      <w:keepLines/>
      <w:spacing w:before="200" w:after="0"/>
      <w:outlineLvl w:val="3"/>
    </w:pPr>
    <w:rPr>
      <w:rFonts w:asciiTheme="majorHAnsi" w:eastAsiaTheme="majorEastAsia" w:hAnsiTheme="majorHAnsi" w:cstheme="majorBidi"/>
      <w:b/>
      <w:bCs/>
      <w:i/>
      <w:iCs/>
      <w:color w:val="808080" w:themeColor="accent4"/>
    </w:rPr>
  </w:style>
  <w:style w:type="paragraph" w:styleId="Heading5">
    <w:name w:val="heading 5"/>
    <w:basedOn w:val="Normal"/>
    <w:next w:val="Normal"/>
    <w:link w:val="Heading5Char"/>
    <w:uiPriority w:val="9"/>
    <w:unhideWhenUsed/>
    <w:qFormat/>
    <w:rsid w:val="002A0875"/>
    <w:pPr>
      <w:keepNext/>
      <w:keepLines/>
      <w:spacing w:before="200" w:after="0"/>
      <w:outlineLvl w:val="4"/>
    </w:pPr>
    <w:rPr>
      <w:rFonts w:asciiTheme="majorHAnsi" w:eastAsiaTheme="majorEastAsia" w:hAnsiTheme="majorHAnsi" w:cstheme="majorBidi"/>
      <w:color w:val="6E6E6E" w:themeColor="accent1" w:themeShade="7F"/>
    </w:rPr>
  </w:style>
  <w:style w:type="paragraph" w:styleId="Heading6">
    <w:name w:val="heading 6"/>
    <w:basedOn w:val="Normal"/>
    <w:next w:val="Normal"/>
    <w:link w:val="Heading6Char"/>
    <w:uiPriority w:val="9"/>
    <w:unhideWhenUsed/>
    <w:qFormat/>
    <w:rsid w:val="00F01FD9"/>
    <w:pPr>
      <w:keepNext/>
      <w:keepLines/>
      <w:spacing w:before="200" w:after="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unhideWhenUsed/>
    <w:qFormat/>
    <w:rsid w:val="00C4675F"/>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73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73D5"/>
  </w:style>
  <w:style w:type="paragraph" w:styleId="Footer">
    <w:name w:val="footer"/>
    <w:basedOn w:val="Normal"/>
    <w:link w:val="FooterChar"/>
    <w:uiPriority w:val="99"/>
    <w:unhideWhenUsed/>
    <w:rsid w:val="009073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73D5"/>
  </w:style>
  <w:style w:type="paragraph" w:styleId="BalloonText">
    <w:name w:val="Balloon Text"/>
    <w:basedOn w:val="Normal"/>
    <w:link w:val="BalloonTextChar"/>
    <w:uiPriority w:val="99"/>
    <w:semiHidden/>
    <w:unhideWhenUsed/>
    <w:rsid w:val="009073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73D5"/>
    <w:rPr>
      <w:rFonts w:ascii="Tahoma" w:hAnsi="Tahoma" w:cs="Tahoma"/>
      <w:sz w:val="16"/>
      <w:szCs w:val="16"/>
    </w:rPr>
  </w:style>
  <w:style w:type="paragraph" w:styleId="NoSpacing">
    <w:name w:val="No Spacing"/>
    <w:basedOn w:val="Normal"/>
    <w:link w:val="NoSpacingChar"/>
    <w:uiPriority w:val="99"/>
    <w:qFormat/>
    <w:rsid w:val="00C24ED8"/>
    <w:pPr>
      <w:spacing w:after="0" w:line="240" w:lineRule="auto"/>
    </w:pPr>
    <w:rPr>
      <w:rFonts w:ascii="Tahoma" w:eastAsia="Times New Roman" w:hAnsi="Tahoma" w:cs="Times New Roman"/>
    </w:rPr>
  </w:style>
  <w:style w:type="character" w:customStyle="1" w:styleId="NoSpacingChar">
    <w:name w:val="No Spacing Char"/>
    <w:basedOn w:val="DefaultParagraphFont"/>
    <w:link w:val="NoSpacing"/>
    <w:uiPriority w:val="1"/>
    <w:rsid w:val="00C24ED8"/>
    <w:rPr>
      <w:rFonts w:ascii="Tahoma" w:eastAsia="Times New Roman" w:hAnsi="Tahoma" w:cs="Times New Roman"/>
    </w:rPr>
  </w:style>
  <w:style w:type="paragraph" w:styleId="Title">
    <w:name w:val="Title"/>
    <w:basedOn w:val="Normal"/>
    <w:next w:val="Normal"/>
    <w:link w:val="TitleChar"/>
    <w:uiPriority w:val="10"/>
    <w:qFormat/>
    <w:rsid w:val="00C24ED8"/>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C24ED8"/>
    <w:rPr>
      <w:rFonts w:asciiTheme="majorHAnsi" w:eastAsiaTheme="majorEastAsia" w:hAnsiTheme="majorHAnsi" w:cstheme="majorBidi"/>
      <w:color w:val="000000" w:themeColor="text2" w:themeShade="BF"/>
      <w:spacing w:val="5"/>
      <w:kern w:val="28"/>
      <w:sz w:val="52"/>
      <w:szCs w:val="52"/>
    </w:rPr>
  </w:style>
  <w:style w:type="paragraph" w:styleId="Subtitle">
    <w:name w:val="Subtitle"/>
    <w:basedOn w:val="Normal"/>
    <w:next w:val="Normal"/>
    <w:link w:val="SubtitleChar"/>
    <w:uiPriority w:val="11"/>
    <w:qFormat/>
    <w:rsid w:val="007E5910"/>
    <w:pPr>
      <w:numPr>
        <w:ilvl w:val="1"/>
      </w:numPr>
    </w:pPr>
    <w:rPr>
      <w:rFonts w:asciiTheme="majorHAnsi" w:eastAsiaTheme="majorEastAsia" w:hAnsiTheme="majorHAnsi" w:cstheme="majorBidi"/>
      <w:i/>
      <w:iCs/>
      <w:color w:val="5F5F5F" w:themeColor="accent5"/>
      <w:spacing w:val="15"/>
      <w:sz w:val="24"/>
      <w:szCs w:val="24"/>
    </w:rPr>
  </w:style>
  <w:style w:type="character" w:customStyle="1" w:styleId="SubtitleChar">
    <w:name w:val="Subtitle Char"/>
    <w:basedOn w:val="DefaultParagraphFont"/>
    <w:link w:val="Subtitle"/>
    <w:uiPriority w:val="11"/>
    <w:rsid w:val="007E5910"/>
    <w:rPr>
      <w:rFonts w:asciiTheme="majorHAnsi" w:eastAsiaTheme="majorEastAsia" w:hAnsiTheme="majorHAnsi" w:cstheme="majorBidi"/>
      <w:i/>
      <w:iCs/>
      <w:color w:val="5F5F5F" w:themeColor="accent5"/>
      <w:spacing w:val="15"/>
      <w:sz w:val="24"/>
      <w:szCs w:val="24"/>
    </w:rPr>
  </w:style>
  <w:style w:type="character" w:customStyle="1" w:styleId="Heading1Char">
    <w:name w:val="Heading 1 Char"/>
    <w:basedOn w:val="DefaultParagraphFont"/>
    <w:link w:val="Heading1"/>
    <w:uiPriority w:val="9"/>
    <w:rsid w:val="00AC19EF"/>
    <w:rPr>
      <w:rFonts w:asciiTheme="majorHAnsi" w:eastAsiaTheme="majorEastAsia" w:hAnsiTheme="majorHAnsi" w:cstheme="majorBidi"/>
      <w:b/>
      <w:bCs/>
      <w:color w:val="808080" w:themeColor="accent4"/>
      <w:sz w:val="28"/>
      <w:szCs w:val="28"/>
    </w:rPr>
  </w:style>
  <w:style w:type="paragraph" w:styleId="TOCHeading">
    <w:name w:val="TOC Heading"/>
    <w:basedOn w:val="Heading1"/>
    <w:next w:val="Normal"/>
    <w:uiPriority w:val="39"/>
    <w:unhideWhenUsed/>
    <w:qFormat/>
    <w:rsid w:val="007504EC"/>
    <w:pPr>
      <w:outlineLvl w:val="9"/>
    </w:pPr>
  </w:style>
  <w:style w:type="character" w:customStyle="1" w:styleId="Heading2Char">
    <w:name w:val="Heading 2 Char"/>
    <w:basedOn w:val="DefaultParagraphFont"/>
    <w:link w:val="Heading2"/>
    <w:uiPriority w:val="9"/>
    <w:rsid w:val="00AC19EF"/>
    <w:rPr>
      <w:rFonts w:asciiTheme="majorHAnsi" w:hAnsiTheme="majorHAnsi"/>
      <w:b/>
      <w:color w:val="808080" w:themeColor="accent4"/>
      <w:sz w:val="24"/>
    </w:rPr>
  </w:style>
  <w:style w:type="paragraph" w:styleId="Caption">
    <w:name w:val="caption"/>
    <w:basedOn w:val="Normal"/>
    <w:next w:val="Normal"/>
    <w:unhideWhenUsed/>
    <w:qFormat/>
    <w:rsid w:val="00AC19EF"/>
    <w:pPr>
      <w:spacing w:line="240" w:lineRule="auto"/>
    </w:pPr>
    <w:rPr>
      <w:b/>
      <w:bCs/>
      <w:color w:val="969696" w:themeColor="accent3"/>
      <w:sz w:val="18"/>
      <w:szCs w:val="18"/>
    </w:rPr>
  </w:style>
  <w:style w:type="paragraph" w:styleId="TOC1">
    <w:name w:val="toc 1"/>
    <w:basedOn w:val="Normal"/>
    <w:next w:val="Normal"/>
    <w:autoRedefine/>
    <w:uiPriority w:val="39"/>
    <w:unhideWhenUsed/>
    <w:rsid w:val="00B80873"/>
    <w:pPr>
      <w:tabs>
        <w:tab w:val="right" w:leader="dot" w:pos="9350"/>
      </w:tabs>
      <w:spacing w:after="100"/>
    </w:pPr>
  </w:style>
  <w:style w:type="character" w:styleId="Hyperlink">
    <w:name w:val="Hyperlink"/>
    <w:basedOn w:val="DefaultParagraphFont"/>
    <w:uiPriority w:val="99"/>
    <w:unhideWhenUsed/>
    <w:rsid w:val="00C858D7"/>
    <w:rPr>
      <w:color w:val="5F5F5F" w:themeColor="hyperlink"/>
      <w:u w:val="single"/>
    </w:rPr>
  </w:style>
  <w:style w:type="character" w:styleId="Emphasis">
    <w:name w:val="Emphasis"/>
    <w:basedOn w:val="DefaultParagraphFont"/>
    <w:uiPriority w:val="20"/>
    <w:qFormat/>
    <w:rsid w:val="00A84484"/>
    <w:rPr>
      <w:i/>
      <w:iCs/>
    </w:rPr>
  </w:style>
  <w:style w:type="character" w:customStyle="1" w:styleId="Heading3Char">
    <w:name w:val="Heading 3 Char"/>
    <w:basedOn w:val="DefaultParagraphFont"/>
    <w:link w:val="Heading3"/>
    <w:uiPriority w:val="9"/>
    <w:rsid w:val="00AC19EF"/>
    <w:rPr>
      <w:rFonts w:asciiTheme="majorHAnsi" w:eastAsiaTheme="majorEastAsia" w:hAnsiTheme="majorHAnsi" w:cstheme="majorBidi"/>
      <w:b/>
      <w:bCs/>
      <w:color w:val="808080" w:themeColor="accent4"/>
    </w:rPr>
  </w:style>
  <w:style w:type="paragraph" w:styleId="ListParagraph">
    <w:name w:val="List Paragraph"/>
    <w:basedOn w:val="Normal"/>
    <w:uiPriority w:val="34"/>
    <w:qFormat/>
    <w:rsid w:val="004E301F"/>
    <w:pPr>
      <w:ind w:left="720"/>
      <w:contextualSpacing/>
    </w:pPr>
  </w:style>
  <w:style w:type="paragraph" w:styleId="TOC2">
    <w:name w:val="toc 2"/>
    <w:basedOn w:val="Normal"/>
    <w:next w:val="Normal"/>
    <w:autoRedefine/>
    <w:uiPriority w:val="39"/>
    <w:unhideWhenUsed/>
    <w:rsid w:val="00044D54"/>
    <w:pPr>
      <w:spacing w:after="100"/>
      <w:ind w:left="220"/>
    </w:pPr>
  </w:style>
  <w:style w:type="paragraph" w:styleId="TableofFigures">
    <w:name w:val="table of figures"/>
    <w:basedOn w:val="Normal"/>
    <w:next w:val="Normal"/>
    <w:uiPriority w:val="99"/>
    <w:unhideWhenUsed/>
    <w:rsid w:val="00177ADF"/>
    <w:pPr>
      <w:spacing w:after="0"/>
    </w:pPr>
  </w:style>
  <w:style w:type="paragraph" w:styleId="TOC3">
    <w:name w:val="toc 3"/>
    <w:basedOn w:val="Normal"/>
    <w:next w:val="Normal"/>
    <w:autoRedefine/>
    <w:uiPriority w:val="39"/>
    <w:unhideWhenUsed/>
    <w:rsid w:val="00997FFC"/>
    <w:pPr>
      <w:spacing w:after="100"/>
      <w:ind w:left="440"/>
    </w:pPr>
  </w:style>
  <w:style w:type="character" w:customStyle="1" w:styleId="Heading4Char">
    <w:name w:val="Heading 4 Char"/>
    <w:basedOn w:val="DefaultParagraphFont"/>
    <w:link w:val="Heading4"/>
    <w:uiPriority w:val="9"/>
    <w:rsid w:val="00AC19EF"/>
    <w:rPr>
      <w:rFonts w:asciiTheme="majorHAnsi" w:eastAsiaTheme="majorEastAsia" w:hAnsiTheme="majorHAnsi" w:cstheme="majorBidi"/>
      <w:b/>
      <w:bCs/>
      <w:i/>
      <w:iCs/>
      <w:color w:val="808080" w:themeColor="accent4"/>
    </w:rPr>
  </w:style>
  <w:style w:type="character" w:customStyle="1" w:styleId="Heading5Char">
    <w:name w:val="Heading 5 Char"/>
    <w:basedOn w:val="DefaultParagraphFont"/>
    <w:link w:val="Heading5"/>
    <w:uiPriority w:val="9"/>
    <w:rsid w:val="002A0875"/>
    <w:rPr>
      <w:rFonts w:asciiTheme="majorHAnsi" w:eastAsiaTheme="majorEastAsia" w:hAnsiTheme="majorHAnsi" w:cstheme="majorBidi"/>
      <w:color w:val="6E6E6E" w:themeColor="accent1" w:themeShade="7F"/>
    </w:rPr>
  </w:style>
  <w:style w:type="character" w:styleId="SubtleEmphasis">
    <w:name w:val="Subtle Emphasis"/>
    <w:basedOn w:val="Emphasis"/>
    <w:uiPriority w:val="19"/>
    <w:qFormat/>
    <w:rsid w:val="00F01FD9"/>
    <w:rPr>
      <w:i/>
      <w:iCs/>
      <w:color w:val="808080"/>
    </w:rPr>
  </w:style>
  <w:style w:type="character" w:customStyle="1" w:styleId="Heading6Char">
    <w:name w:val="Heading 6 Char"/>
    <w:basedOn w:val="DefaultParagraphFont"/>
    <w:link w:val="Heading6"/>
    <w:uiPriority w:val="9"/>
    <w:rsid w:val="00F01FD9"/>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rsid w:val="00C4675F"/>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AC62C2"/>
    <w:rPr>
      <w:sz w:val="16"/>
      <w:szCs w:val="16"/>
    </w:rPr>
  </w:style>
  <w:style w:type="paragraph" w:styleId="CommentText">
    <w:name w:val="annotation text"/>
    <w:basedOn w:val="Normal"/>
    <w:link w:val="CommentTextChar"/>
    <w:uiPriority w:val="99"/>
    <w:unhideWhenUsed/>
    <w:rsid w:val="00AC62C2"/>
    <w:pPr>
      <w:spacing w:line="240" w:lineRule="auto"/>
    </w:pPr>
    <w:rPr>
      <w:sz w:val="20"/>
      <w:szCs w:val="20"/>
    </w:rPr>
  </w:style>
  <w:style w:type="character" w:customStyle="1" w:styleId="CommentTextChar">
    <w:name w:val="Comment Text Char"/>
    <w:basedOn w:val="DefaultParagraphFont"/>
    <w:link w:val="CommentText"/>
    <w:uiPriority w:val="99"/>
    <w:rsid w:val="00AC62C2"/>
    <w:rPr>
      <w:sz w:val="20"/>
      <w:szCs w:val="20"/>
    </w:rPr>
  </w:style>
  <w:style w:type="paragraph" w:styleId="CommentSubject">
    <w:name w:val="annotation subject"/>
    <w:basedOn w:val="CommentText"/>
    <w:next w:val="CommentText"/>
    <w:link w:val="CommentSubjectChar"/>
    <w:uiPriority w:val="99"/>
    <w:semiHidden/>
    <w:unhideWhenUsed/>
    <w:rsid w:val="00AC62C2"/>
    <w:rPr>
      <w:b/>
      <w:bCs/>
    </w:rPr>
  </w:style>
  <w:style w:type="character" w:customStyle="1" w:styleId="CommentSubjectChar">
    <w:name w:val="Comment Subject Char"/>
    <w:basedOn w:val="CommentTextChar"/>
    <w:link w:val="CommentSubject"/>
    <w:uiPriority w:val="99"/>
    <w:semiHidden/>
    <w:rsid w:val="00AC62C2"/>
    <w:rPr>
      <w:b/>
      <w:bCs/>
      <w:sz w:val="20"/>
      <w:szCs w:val="20"/>
    </w:rPr>
  </w:style>
  <w:style w:type="table" w:styleId="GridTable4-Accent1">
    <w:name w:val="Grid Table 4 Accent 1"/>
    <w:basedOn w:val="TableNormal"/>
    <w:uiPriority w:val="49"/>
    <w:rsid w:val="00A42821"/>
    <w:pPr>
      <w:spacing w:after="0" w:line="240" w:lineRule="auto"/>
    </w:p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insideV w:val="nil"/>
        </w:tcBorders>
        <w:shd w:val="clear" w:color="auto" w:fill="DDDDDD" w:themeFill="accent1"/>
      </w:tcPr>
    </w:tblStylePr>
    <w:tblStylePr w:type="lastRow">
      <w:rPr>
        <w:b/>
        <w:bCs/>
      </w:rPr>
      <w:tblPr/>
      <w:tcPr>
        <w:tcBorders>
          <w:top w:val="double" w:sz="4" w:space="0" w:color="DDDDDD" w:themeColor="accent1"/>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TableGrid">
    <w:name w:val="Table Grid"/>
    <w:basedOn w:val="TableNormal"/>
    <w:uiPriority w:val="59"/>
    <w:rsid w:val="00D911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900A4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00A46"/>
    <w:rPr>
      <w:sz w:val="20"/>
      <w:szCs w:val="20"/>
    </w:rPr>
  </w:style>
  <w:style w:type="character" w:styleId="FootnoteReference">
    <w:name w:val="footnote reference"/>
    <w:basedOn w:val="DefaultParagraphFont"/>
    <w:uiPriority w:val="99"/>
    <w:semiHidden/>
    <w:unhideWhenUsed/>
    <w:rsid w:val="00900A46"/>
    <w:rPr>
      <w:vertAlign w:val="superscript"/>
    </w:rPr>
  </w:style>
  <w:style w:type="paragraph" w:styleId="TOC4">
    <w:name w:val="toc 4"/>
    <w:basedOn w:val="Normal"/>
    <w:next w:val="Normal"/>
    <w:autoRedefine/>
    <w:uiPriority w:val="39"/>
    <w:unhideWhenUsed/>
    <w:rsid w:val="00F171FF"/>
    <w:pPr>
      <w:spacing w:after="100"/>
      <w:ind w:left="660"/>
    </w:pPr>
  </w:style>
  <w:style w:type="paragraph" w:styleId="NormalWeb">
    <w:name w:val="Normal (Web)"/>
    <w:basedOn w:val="Normal"/>
    <w:uiPriority w:val="99"/>
    <w:unhideWhenUsed/>
    <w:rsid w:val="00945E5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35406">
      <w:bodyDiv w:val="1"/>
      <w:marLeft w:val="0"/>
      <w:marRight w:val="0"/>
      <w:marTop w:val="0"/>
      <w:marBottom w:val="0"/>
      <w:divBdr>
        <w:top w:val="none" w:sz="0" w:space="0" w:color="auto"/>
        <w:left w:val="none" w:sz="0" w:space="0" w:color="auto"/>
        <w:bottom w:val="none" w:sz="0" w:space="0" w:color="auto"/>
        <w:right w:val="none" w:sz="0" w:space="0" w:color="auto"/>
      </w:divBdr>
    </w:div>
    <w:div w:id="74910664">
      <w:bodyDiv w:val="1"/>
      <w:marLeft w:val="0"/>
      <w:marRight w:val="0"/>
      <w:marTop w:val="0"/>
      <w:marBottom w:val="0"/>
      <w:divBdr>
        <w:top w:val="none" w:sz="0" w:space="0" w:color="auto"/>
        <w:left w:val="none" w:sz="0" w:space="0" w:color="auto"/>
        <w:bottom w:val="none" w:sz="0" w:space="0" w:color="auto"/>
        <w:right w:val="none" w:sz="0" w:space="0" w:color="auto"/>
      </w:divBdr>
    </w:div>
    <w:div w:id="358120511">
      <w:bodyDiv w:val="1"/>
      <w:marLeft w:val="0"/>
      <w:marRight w:val="0"/>
      <w:marTop w:val="0"/>
      <w:marBottom w:val="0"/>
      <w:divBdr>
        <w:top w:val="none" w:sz="0" w:space="0" w:color="auto"/>
        <w:left w:val="none" w:sz="0" w:space="0" w:color="auto"/>
        <w:bottom w:val="none" w:sz="0" w:space="0" w:color="auto"/>
        <w:right w:val="none" w:sz="0" w:space="0" w:color="auto"/>
      </w:divBdr>
    </w:div>
    <w:div w:id="390933603">
      <w:bodyDiv w:val="1"/>
      <w:marLeft w:val="0"/>
      <w:marRight w:val="0"/>
      <w:marTop w:val="0"/>
      <w:marBottom w:val="0"/>
      <w:divBdr>
        <w:top w:val="none" w:sz="0" w:space="0" w:color="auto"/>
        <w:left w:val="none" w:sz="0" w:space="0" w:color="auto"/>
        <w:bottom w:val="none" w:sz="0" w:space="0" w:color="auto"/>
        <w:right w:val="none" w:sz="0" w:space="0" w:color="auto"/>
      </w:divBdr>
    </w:div>
    <w:div w:id="568922510">
      <w:bodyDiv w:val="1"/>
      <w:marLeft w:val="0"/>
      <w:marRight w:val="0"/>
      <w:marTop w:val="0"/>
      <w:marBottom w:val="0"/>
      <w:divBdr>
        <w:top w:val="none" w:sz="0" w:space="0" w:color="auto"/>
        <w:left w:val="none" w:sz="0" w:space="0" w:color="auto"/>
        <w:bottom w:val="none" w:sz="0" w:space="0" w:color="auto"/>
        <w:right w:val="none" w:sz="0" w:space="0" w:color="auto"/>
      </w:divBdr>
    </w:div>
    <w:div w:id="603269961">
      <w:bodyDiv w:val="1"/>
      <w:marLeft w:val="0"/>
      <w:marRight w:val="0"/>
      <w:marTop w:val="0"/>
      <w:marBottom w:val="0"/>
      <w:divBdr>
        <w:top w:val="none" w:sz="0" w:space="0" w:color="auto"/>
        <w:left w:val="none" w:sz="0" w:space="0" w:color="auto"/>
        <w:bottom w:val="none" w:sz="0" w:space="0" w:color="auto"/>
        <w:right w:val="none" w:sz="0" w:space="0" w:color="auto"/>
      </w:divBdr>
    </w:div>
    <w:div w:id="858204090">
      <w:bodyDiv w:val="1"/>
      <w:marLeft w:val="0"/>
      <w:marRight w:val="0"/>
      <w:marTop w:val="0"/>
      <w:marBottom w:val="0"/>
      <w:divBdr>
        <w:top w:val="none" w:sz="0" w:space="0" w:color="auto"/>
        <w:left w:val="none" w:sz="0" w:space="0" w:color="auto"/>
        <w:bottom w:val="none" w:sz="0" w:space="0" w:color="auto"/>
        <w:right w:val="none" w:sz="0" w:space="0" w:color="auto"/>
      </w:divBdr>
    </w:div>
    <w:div w:id="991639154">
      <w:bodyDiv w:val="1"/>
      <w:marLeft w:val="0"/>
      <w:marRight w:val="0"/>
      <w:marTop w:val="0"/>
      <w:marBottom w:val="0"/>
      <w:divBdr>
        <w:top w:val="none" w:sz="0" w:space="0" w:color="auto"/>
        <w:left w:val="none" w:sz="0" w:space="0" w:color="auto"/>
        <w:bottom w:val="none" w:sz="0" w:space="0" w:color="auto"/>
        <w:right w:val="none" w:sz="0" w:space="0" w:color="auto"/>
      </w:divBdr>
    </w:div>
    <w:div w:id="1061487185">
      <w:bodyDiv w:val="1"/>
      <w:marLeft w:val="0"/>
      <w:marRight w:val="0"/>
      <w:marTop w:val="0"/>
      <w:marBottom w:val="0"/>
      <w:divBdr>
        <w:top w:val="none" w:sz="0" w:space="0" w:color="auto"/>
        <w:left w:val="none" w:sz="0" w:space="0" w:color="auto"/>
        <w:bottom w:val="none" w:sz="0" w:space="0" w:color="auto"/>
        <w:right w:val="none" w:sz="0" w:space="0" w:color="auto"/>
      </w:divBdr>
    </w:div>
    <w:div w:id="1088036728">
      <w:bodyDiv w:val="1"/>
      <w:marLeft w:val="0"/>
      <w:marRight w:val="0"/>
      <w:marTop w:val="0"/>
      <w:marBottom w:val="0"/>
      <w:divBdr>
        <w:top w:val="none" w:sz="0" w:space="0" w:color="auto"/>
        <w:left w:val="none" w:sz="0" w:space="0" w:color="auto"/>
        <w:bottom w:val="none" w:sz="0" w:space="0" w:color="auto"/>
        <w:right w:val="none" w:sz="0" w:space="0" w:color="auto"/>
      </w:divBdr>
    </w:div>
    <w:div w:id="1204640213">
      <w:bodyDiv w:val="1"/>
      <w:marLeft w:val="0"/>
      <w:marRight w:val="0"/>
      <w:marTop w:val="0"/>
      <w:marBottom w:val="0"/>
      <w:divBdr>
        <w:top w:val="none" w:sz="0" w:space="0" w:color="auto"/>
        <w:left w:val="none" w:sz="0" w:space="0" w:color="auto"/>
        <w:bottom w:val="none" w:sz="0" w:space="0" w:color="auto"/>
        <w:right w:val="none" w:sz="0" w:space="0" w:color="auto"/>
      </w:divBdr>
    </w:div>
    <w:div w:id="1383022903">
      <w:bodyDiv w:val="1"/>
      <w:marLeft w:val="0"/>
      <w:marRight w:val="0"/>
      <w:marTop w:val="0"/>
      <w:marBottom w:val="0"/>
      <w:divBdr>
        <w:top w:val="none" w:sz="0" w:space="0" w:color="auto"/>
        <w:left w:val="none" w:sz="0" w:space="0" w:color="auto"/>
        <w:bottom w:val="none" w:sz="0" w:space="0" w:color="auto"/>
        <w:right w:val="none" w:sz="0" w:space="0" w:color="auto"/>
      </w:divBdr>
    </w:div>
    <w:div w:id="1389183348">
      <w:bodyDiv w:val="1"/>
      <w:marLeft w:val="0"/>
      <w:marRight w:val="0"/>
      <w:marTop w:val="0"/>
      <w:marBottom w:val="0"/>
      <w:divBdr>
        <w:top w:val="none" w:sz="0" w:space="0" w:color="auto"/>
        <w:left w:val="none" w:sz="0" w:space="0" w:color="auto"/>
        <w:bottom w:val="none" w:sz="0" w:space="0" w:color="auto"/>
        <w:right w:val="none" w:sz="0" w:space="0" w:color="auto"/>
      </w:divBdr>
    </w:div>
    <w:div w:id="1463571864">
      <w:bodyDiv w:val="1"/>
      <w:marLeft w:val="0"/>
      <w:marRight w:val="0"/>
      <w:marTop w:val="0"/>
      <w:marBottom w:val="0"/>
      <w:divBdr>
        <w:top w:val="none" w:sz="0" w:space="0" w:color="auto"/>
        <w:left w:val="none" w:sz="0" w:space="0" w:color="auto"/>
        <w:bottom w:val="none" w:sz="0" w:space="0" w:color="auto"/>
        <w:right w:val="none" w:sz="0" w:space="0" w:color="auto"/>
      </w:divBdr>
    </w:div>
    <w:div w:id="1618443682">
      <w:bodyDiv w:val="1"/>
      <w:marLeft w:val="0"/>
      <w:marRight w:val="0"/>
      <w:marTop w:val="0"/>
      <w:marBottom w:val="0"/>
      <w:divBdr>
        <w:top w:val="none" w:sz="0" w:space="0" w:color="auto"/>
        <w:left w:val="none" w:sz="0" w:space="0" w:color="auto"/>
        <w:bottom w:val="none" w:sz="0" w:space="0" w:color="auto"/>
        <w:right w:val="none" w:sz="0" w:space="0" w:color="auto"/>
      </w:divBdr>
    </w:div>
    <w:div w:id="1775519085">
      <w:bodyDiv w:val="1"/>
      <w:marLeft w:val="0"/>
      <w:marRight w:val="0"/>
      <w:marTop w:val="0"/>
      <w:marBottom w:val="0"/>
      <w:divBdr>
        <w:top w:val="none" w:sz="0" w:space="0" w:color="auto"/>
        <w:left w:val="none" w:sz="0" w:space="0" w:color="auto"/>
        <w:bottom w:val="none" w:sz="0" w:space="0" w:color="auto"/>
        <w:right w:val="none" w:sz="0" w:space="0" w:color="auto"/>
      </w:divBdr>
    </w:div>
    <w:div w:id="207704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Perforce\TGP1\Team_14\Documentation\FFFF-GDD.docx" TargetMode="External"/><Relationship Id="rId117" Type="http://schemas.openxmlformats.org/officeDocument/2006/relationships/image" Target="media/image52.jpeg"/><Relationship Id="rId21" Type="http://schemas.openxmlformats.org/officeDocument/2006/relationships/hyperlink" Target="file:///D:\Perforce\TGP1\Team_14\Documentation\FFFF-GDD.docx" TargetMode="External"/><Relationship Id="rId42" Type="http://schemas.openxmlformats.org/officeDocument/2006/relationships/hyperlink" Target="file:///D:\Perforce\TGP1\Team_14\Documentation\FFFF-GDD.docx" TargetMode="External"/><Relationship Id="rId47" Type="http://schemas.openxmlformats.org/officeDocument/2006/relationships/hyperlink" Target="file:///D:\Perforce\TGP1\Team_14\Documentation\FFFF-GDD.docx" TargetMode="External"/><Relationship Id="rId63" Type="http://schemas.openxmlformats.org/officeDocument/2006/relationships/image" Target="media/image8.png"/><Relationship Id="rId68" Type="http://schemas.openxmlformats.org/officeDocument/2006/relationships/image" Target="media/image13.png"/><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diagramData" Target="diagrams/data4.xml"/><Relationship Id="rId16" Type="http://schemas.openxmlformats.org/officeDocument/2006/relationships/hyperlink" Target="file:///D:\Perforce\TGP1\Team_14\Documentation\FFFF-GDD.docx" TargetMode="External"/><Relationship Id="rId107" Type="http://schemas.openxmlformats.org/officeDocument/2006/relationships/diagramData" Target="diagrams/data3.xml"/><Relationship Id="rId11" Type="http://schemas.openxmlformats.org/officeDocument/2006/relationships/hyperlink" Target="file:///D:\Perforce\TGP1\Team_14\Documentation\FFFF-GDD.docx" TargetMode="External"/><Relationship Id="rId32" Type="http://schemas.openxmlformats.org/officeDocument/2006/relationships/hyperlink" Target="file:///D:\Perforce\TGP1\Team_14\Documentation\FFFF-GDD.docx" TargetMode="External"/><Relationship Id="rId37" Type="http://schemas.openxmlformats.org/officeDocument/2006/relationships/hyperlink" Target="file:///D:\Perforce\TGP1\Team_14\Documentation\FFFF-GDD.docx" TargetMode="External"/><Relationship Id="rId53" Type="http://schemas.microsoft.com/office/2007/relationships/diagramDrawing" Target="diagrams/drawing1.xml"/><Relationship Id="rId58" Type="http://schemas.microsoft.com/office/2007/relationships/diagramDrawing" Target="diagrams/drawing2.xml"/><Relationship Id="rId74" Type="http://schemas.openxmlformats.org/officeDocument/2006/relationships/image" Target="media/image19.png"/><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image" Target="media/image40.png"/><Relationship Id="rId22" Type="http://schemas.openxmlformats.org/officeDocument/2006/relationships/hyperlink" Target="file:///D:\Perforce\TGP1\Team_14\Documentation\FFFF-GDD.docx" TargetMode="External"/><Relationship Id="rId27" Type="http://schemas.openxmlformats.org/officeDocument/2006/relationships/hyperlink" Target="file:///D:\Perforce\TGP1\Team_14\Documentation\FFFF-GDD.docx" TargetMode="External"/><Relationship Id="rId43" Type="http://schemas.openxmlformats.org/officeDocument/2006/relationships/hyperlink" Target="file:///D:\Perforce\TGP1\Team_14\Documentation\FFFF-GDD.docx" TargetMode="External"/><Relationship Id="rId48" Type="http://schemas.openxmlformats.org/officeDocument/2006/relationships/image" Target="media/image3.PNG"/><Relationship Id="rId64" Type="http://schemas.openxmlformats.org/officeDocument/2006/relationships/image" Target="media/image9.png"/><Relationship Id="rId69" Type="http://schemas.openxmlformats.org/officeDocument/2006/relationships/image" Target="media/image14.png"/><Relationship Id="rId113" Type="http://schemas.openxmlformats.org/officeDocument/2006/relationships/diagramLayout" Target="diagrams/layout4.xml"/><Relationship Id="rId118" Type="http://schemas.openxmlformats.org/officeDocument/2006/relationships/image" Target="media/image53.png"/><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hyperlink" Target="file:///D:\Perforce\TGP1\Team_14\Documentation\FFFF-GDD.docx" TargetMode="External"/><Relationship Id="rId17" Type="http://schemas.openxmlformats.org/officeDocument/2006/relationships/hyperlink" Target="file:///D:\Perforce\TGP1\Team_14\Documentation\FFFF-GDD.docx" TargetMode="External"/><Relationship Id="rId33" Type="http://schemas.openxmlformats.org/officeDocument/2006/relationships/hyperlink" Target="file:///D:\Perforce\TGP1\Team_14\Documentation\FFFF-GDD.docx" TargetMode="External"/><Relationship Id="rId38" Type="http://schemas.openxmlformats.org/officeDocument/2006/relationships/hyperlink" Target="file:///D:\Perforce\TGP1\Team_14\Documentation\FFFF-GDD.docx" TargetMode="External"/><Relationship Id="rId59" Type="http://schemas.openxmlformats.org/officeDocument/2006/relationships/image" Target="media/image4.png"/><Relationship Id="rId103" Type="http://schemas.openxmlformats.org/officeDocument/2006/relationships/image" Target="media/image48.png"/><Relationship Id="rId108" Type="http://schemas.openxmlformats.org/officeDocument/2006/relationships/diagramLayout" Target="diagrams/layout3.xml"/><Relationship Id="rId124" Type="http://schemas.openxmlformats.org/officeDocument/2006/relationships/footer" Target="footer1.xml"/><Relationship Id="rId54" Type="http://schemas.openxmlformats.org/officeDocument/2006/relationships/diagramData" Target="diagrams/data2.xml"/><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image" Target="media/image36.pn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Perforce\TGP1\Team_14\Documentation\FFFF-GDD.docx" TargetMode="External"/><Relationship Id="rId28" Type="http://schemas.openxmlformats.org/officeDocument/2006/relationships/hyperlink" Target="file:///D:\Perforce\TGP1\Team_14\Documentation\FFFF-GDD.docx" TargetMode="External"/><Relationship Id="rId49" Type="http://schemas.openxmlformats.org/officeDocument/2006/relationships/diagramData" Target="diagrams/data1.xml"/><Relationship Id="rId114" Type="http://schemas.openxmlformats.org/officeDocument/2006/relationships/diagramQuickStyle" Target="diagrams/quickStyle4.xml"/><Relationship Id="rId119" Type="http://schemas.openxmlformats.org/officeDocument/2006/relationships/image" Target="media/image54.png"/><Relationship Id="rId44" Type="http://schemas.openxmlformats.org/officeDocument/2006/relationships/hyperlink" Target="file:///D:\Perforce\TGP1\Team_14\Documentation\FFFF-GDD.docx" TargetMode="External"/><Relationship Id="rId60" Type="http://schemas.openxmlformats.org/officeDocument/2006/relationships/image" Target="media/image5.png"/><Relationship Id="rId65" Type="http://schemas.openxmlformats.org/officeDocument/2006/relationships/image" Target="media/image10.png"/><Relationship Id="rId81" Type="http://schemas.openxmlformats.org/officeDocument/2006/relationships/image" Target="media/image26.png"/><Relationship Id="rId86" Type="http://schemas.openxmlformats.org/officeDocument/2006/relationships/image" Target="media/image31.png"/><Relationship Id="rId13" Type="http://schemas.openxmlformats.org/officeDocument/2006/relationships/hyperlink" Target="file:///D:\Perforce\TGP1\Team_14\Documentation\FFFF-GDD.docx" TargetMode="External"/><Relationship Id="rId18" Type="http://schemas.openxmlformats.org/officeDocument/2006/relationships/hyperlink" Target="file:///D:\Perforce\TGP1\Team_14\Documentation\FFFF-GDD.docx" TargetMode="External"/><Relationship Id="rId39" Type="http://schemas.openxmlformats.org/officeDocument/2006/relationships/hyperlink" Target="file:///D:\Perforce\TGP1\Team_14\Documentation\FFFF-GDD.docx" TargetMode="External"/><Relationship Id="rId109" Type="http://schemas.openxmlformats.org/officeDocument/2006/relationships/diagramQuickStyle" Target="diagrams/quickStyle3.xml"/><Relationship Id="rId34" Type="http://schemas.openxmlformats.org/officeDocument/2006/relationships/hyperlink" Target="file:///D:\Perforce\TGP1\Team_14\Documentation\FFFF-GDD.docx" TargetMode="External"/><Relationship Id="rId50" Type="http://schemas.openxmlformats.org/officeDocument/2006/relationships/diagramLayout" Target="diagrams/layout1.xml"/><Relationship Id="rId55" Type="http://schemas.openxmlformats.org/officeDocument/2006/relationships/diagramLayout" Target="diagrams/layout2.xm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55.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file:///D:\Perforce\TGP1\Team_14\Documentation\FFFF-GDD.docx" TargetMode="External"/><Relationship Id="rId24" Type="http://schemas.openxmlformats.org/officeDocument/2006/relationships/hyperlink" Target="file:///D:\Perforce\TGP1\Team_14\Documentation\FFFF-GDD.docx" TargetMode="External"/><Relationship Id="rId40" Type="http://schemas.openxmlformats.org/officeDocument/2006/relationships/hyperlink" Target="file:///D:\Perforce\TGP1\Team_14\Documentation\FFFF-GDD.docx" TargetMode="External"/><Relationship Id="rId45" Type="http://schemas.openxmlformats.org/officeDocument/2006/relationships/hyperlink" Target="file:///D:\Perforce\TGP1\Team_14\Documentation\FFFF-GDD.docx" TargetMode="External"/><Relationship Id="rId66" Type="http://schemas.openxmlformats.org/officeDocument/2006/relationships/image" Target="media/image11.png"/><Relationship Id="rId87" Type="http://schemas.openxmlformats.org/officeDocument/2006/relationships/image" Target="media/image32.png"/><Relationship Id="rId110" Type="http://schemas.openxmlformats.org/officeDocument/2006/relationships/diagramColors" Target="diagrams/colors3.xml"/><Relationship Id="rId115" Type="http://schemas.openxmlformats.org/officeDocument/2006/relationships/diagramColors" Target="diagrams/colors4.xml"/><Relationship Id="rId61" Type="http://schemas.openxmlformats.org/officeDocument/2006/relationships/image" Target="media/image6.png"/><Relationship Id="rId82" Type="http://schemas.openxmlformats.org/officeDocument/2006/relationships/image" Target="media/image27.png"/><Relationship Id="rId19" Type="http://schemas.openxmlformats.org/officeDocument/2006/relationships/hyperlink" Target="file:///D:\Perforce\TGP1\Team_14\Documentation\FFFF-GDD.docx" TargetMode="External"/><Relationship Id="rId14" Type="http://schemas.openxmlformats.org/officeDocument/2006/relationships/hyperlink" Target="file:///D:\Perforce\TGP1\Team_14\Documentation\FFFF-GDD.docx" TargetMode="External"/><Relationship Id="rId30" Type="http://schemas.openxmlformats.org/officeDocument/2006/relationships/hyperlink" Target="file:///D:\Perforce\TGP1\Team_14\Documentation\FFFF-GDD.docx" TargetMode="External"/><Relationship Id="rId35" Type="http://schemas.openxmlformats.org/officeDocument/2006/relationships/hyperlink" Target="file:///D:\Perforce\TGP1\Team_14\Documentation\FFFF-GDD.docx" TargetMode="External"/><Relationship Id="rId56" Type="http://schemas.openxmlformats.org/officeDocument/2006/relationships/diagramQuickStyle" Target="diagrams/quickStyle2.xm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diagramQuickStyle" Target="diagrams/quickStyle1.xml"/><Relationship Id="rId72" Type="http://schemas.openxmlformats.org/officeDocument/2006/relationships/image" Target="media/image17.png"/><Relationship Id="rId93" Type="http://schemas.openxmlformats.org/officeDocument/2006/relationships/image" Target="media/image38.jpeg"/><Relationship Id="rId98" Type="http://schemas.openxmlformats.org/officeDocument/2006/relationships/image" Target="media/image43.png"/><Relationship Id="rId121" Type="http://schemas.openxmlformats.org/officeDocument/2006/relationships/image" Target="media/image56.png"/><Relationship Id="rId3" Type="http://schemas.openxmlformats.org/officeDocument/2006/relationships/styles" Target="styles.xml"/><Relationship Id="rId25" Type="http://schemas.openxmlformats.org/officeDocument/2006/relationships/hyperlink" Target="file:///D:\Perforce\TGP1\Team_14\Documentation\FFFF-GDD.docx" TargetMode="External"/><Relationship Id="rId46" Type="http://schemas.openxmlformats.org/officeDocument/2006/relationships/hyperlink" Target="file:///D:\Perforce\TGP1\Team_14\Documentation\FFFF-GDD.docx" TargetMode="External"/><Relationship Id="rId67" Type="http://schemas.openxmlformats.org/officeDocument/2006/relationships/image" Target="media/image12.png"/><Relationship Id="rId116" Type="http://schemas.microsoft.com/office/2007/relationships/diagramDrawing" Target="diagrams/drawing4.xml"/><Relationship Id="rId20" Type="http://schemas.openxmlformats.org/officeDocument/2006/relationships/hyperlink" Target="file:///D:\Perforce\TGP1\Team_14\Documentation\FFFF-GDD.docx" TargetMode="External"/><Relationship Id="rId41" Type="http://schemas.openxmlformats.org/officeDocument/2006/relationships/hyperlink" Target="file:///D:\Perforce\TGP1\Team_14\Documentation\FFFF-GDD.docx" TargetMode="External"/><Relationship Id="rId62" Type="http://schemas.openxmlformats.org/officeDocument/2006/relationships/image" Target="media/image7.png"/><Relationship Id="rId83" Type="http://schemas.openxmlformats.org/officeDocument/2006/relationships/image" Target="media/image28.png"/><Relationship Id="rId88" Type="http://schemas.openxmlformats.org/officeDocument/2006/relationships/image" Target="media/image33.png"/><Relationship Id="rId111" Type="http://schemas.microsoft.com/office/2007/relationships/diagramDrawing" Target="diagrams/drawing3.xml"/><Relationship Id="rId15" Type="http://schemas.openxmlformats.org/officeDocument/2006/relationships/hyperlink" Target="file:///D:\Perforce\TGP1\Team_14\Documentation\FFFF-GDD.docx" TargetMode="External"/><Relationship Id="rId36" Type="http://schemas.openxmlformats.org/officeDocument/2006/relationships/hyperlink" Target="file:///D:\Perforce\TGP1\Team_14\Documentation\FFFF-GDD.docx" TargetMode="External"/><Relationship Id="rId57" Type="http://schemas.openxmlformats.org/officeDocument/2006/relationships/diagramColors" Target="diagrams/colors2.xml"/><Relationship Id="rId106" Type="http://schemas.openxmlformats.org/officeDocument/2006/relationships/image" Target="media/image51.png"/><Relationship Id="rId10" Type="http://schemas.openxmlformats.org/officeDocument/2006/relationships/hyperlink" Target="file:///D:\Perforce\TGP1\Team_14\Documentation\FFFF-GDD.docx" TargetMode="External"/><Relationship Id="rId31" Type="http://schemas.openxmlformats.org/officeDocument/2006/relationships/hyperlink" Target="file:///D:\Perforce\TGP1\Team_14\Documentation\FFFF-GDD.docx" TargetMode="External"/><Relationship Id="rId52" Type="http://schemas.openxmlformats.org/officeDocument/2006/relationships/diagramColors" Target="diagrams/colors1.xm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jpe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20Wysocki\Downloads\Game%20Design%20Document%20(Template)(C26b).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B5299E9-FF51-47BD-920F-FBF900ED9C58}" type="doc">
      <dgm:prSet loTypeId="urn:microsoft.com/office/officeart/2005/8/layout/radial6" loCatId="cycle" qsTypeId="urn:microsoft.com/office/officeart/2005/8/quickstyle/simple1" qsCatId="simple" csTypeId="urn:microsoft.com/office/officeart/2005/8/colors/accent1_2" csCatId="accent1" phldr="1"/>
      <dgm:spPr/>
      <dgm:t>
        <a:bodyPr/>
        <a:lstStyle/>
        <a:p>
          <a:endParaRPr lang="en-US"/>
        </a:p>
      </dgm:t>
    </dgm:pt>
    <dgm:pt modelId="{C4CEB2C2-F7F2-4B2B-9D2C-081930672E18}">
      <dgm:prSet phldrT="[Text]"/>
      <dgm:spPr/>
      <dgm:t>
        <a:bodyPr/>
        <a:lstStyle/>
        <a:p>
          <a:r>
            <a:rPr lang="en-US"/>
            <a:t>Secondary Loop</a:t>
          </a:r>
        </a:p>
      </dgm:t>
    </dgm:pt>
    <dgm:pt modelId="{0B89B437-3C3B-4608-A3EB-185A42FD2B0A}" type="parTrans" cxnId="{641C6B08-091F-4A0F-879D-AAA5B3C4AB40}">
      <dgm:prSet/>
      <dgm:spPr/>
      <dgm:t>
        <a:bodyPr/>
        <a:lstStyle/>
        <a:p>
          <a:endParaRPr lang="en-US"/>
        </a:p>
      </dgm:t>
    </dgm:pt>
    <dgm:pt modelId="{C3BC8F46-88D1-47C4-A8FB-003C6FABFD78}" type="sibTrans" cxnId="{641C6B08-091F-4A0F-879D-AAA5B3C4AB40}">
      <dgm:prSet/>
      <dgm:spPr/>
      <dgm:t>
        <a:bodyPr/>
        <a:lstStyle/>
        <a:p>
          <a:endParaRPr lang="en-US"/>
        </a:p>
      </dgm:t>
    </dgm:pt>
    <dgm:pt modelId="{F60F43FF-E635-4A57-ADFE-BE07FF73022D}">
      <dgm:prSet phldrT="[Text]"/>
      <dgm:spPr/>
      <dgm:t>
        <a:bodyPr/>
        <a:lstStyle/>
        <a:p>
          <a:r>
            <a:rPr lang="en-US"/>
            <a:t>Lead</a:t>
          </a:r>
        </a:p>
      </dgm:t>
    </dgm:pt>
    <dgm:pt modelId="{BE7A8E12-0547-4F5D-A5F7-62AE04B5FDF6}" type="parTrans" cxnId="{2ECCE61F-496C-4237-92C1-00FEFB77C6F2}">
      <dgm:prSet/>
      <dgm:spPr/>
      <dgm:t>
        <a:bodyPr/>
        <a:lstStyle/>
        <a:p>
          <a:endParaRPr lang="en-US"/>
        </a:p>
      </dgm:t>
    </dgm:pt>
    <dgm:pt modelId="{974B49EC-25CC-4BE6-82FE-0748D035A74B}" type="sibTrans" cxnId="{2ECCE61F-496C-4237-92C1-00FEFB77C6F2}">
      <dgm:prSet/>
      <dgm:spPr/>
      <dgm:t>
        <a:bodyPr/>
        <a:lstStyle/>
        <a:p>
          <a:endParaRPr lang="en-US"/>
        </a:p>
      </dgm:t>
    </dgm:pt>
    <dgm:pt modelId="{50312347-2006-4D5F-959C-321487107835}">
      <dgm:prSet phldrT="[Text]"/>
      <dgm:spPr/>
      <dgm:t>
        <a:bodyPr/>
        <a:lstStyle/>
        <a:p>
          <a:r>
            <a:rPr lang="en-US"/>
            <a:t>Unblock</a:t>
          </a:r>
        </a:p>
      </dgm:t>
    </dgm:pt>
    <dgm:pt modelId="{E33C3F31-F145-45B5-98F3-DDF28902A477}" type="parTrans" cxnId="{63F49752-B49D-4F9A-9C42-E1CBC4983089}">
      <dgm:prSet/>
      <dgm:spPr/>
      <dgm:t>
        <a:bodyPr/>
        <a:lstStyle/>
        <a:p>
          <a:endParaRPr lang="en-US"/>
        </a:p>
      </dgm:t>
    </dgm:pt>
    <dgm:pt modelId="{DB4AB908-69D6-4A7F-805C-AA0B6EE6AA1D}" type="sibTrans" cxnId="{63F49752-B49D-4F9A-9C42-E1CBC4983089}">
      <dgm:prSet/>
      <dgm:spPr/>
      <dgm:t>
        <a:bodyPr/>
        <a:lstStyle/>
        <a:p>
          <a:endParaRPr lang="en-US"/>
        </a:p>
      </dgm:t>
    </dgm:pt>
    <dgm:pt modelId="{3541701B-0343-499B-A91F-D4962C14540D}">
      <dgm:prSet phldrT="[Text]"/>
      <dgm:spPr/>
      <dgm:t>
        <a:bodyPr/>
        <a:lstStyle/>
        <a:p>
          <a:r>
            <a:rPr lang="en-US"/>
            <a:t>Meet</a:t>
          </a:r>
        </a:p>
      </dgm:t>
    </dgm:pt>
    <dgm:pt modelId="{A9A0957E-7AF7-4BEE-A179-5C0EF35A3624}" type="parTrans" cxnId="{919C31E3-8A07-4073-AA27-C523420F0A63}">
      <dgm:prSet/>
      <dgm:spPr/>
      <dgm:t>
        <a:bodyPr/>
        <a:lstStyle/>
        <a:p>
          <a:endParaRPr lang="en-US"/>
        </a:p>
      </dgm:t>
    </dgm:pt>
    <dgm:pt modelId="{9F75E3E3-FD4B-4189-8D25-2834772BB2E3}" type="sibTrans" cxnId="{919C31E3-8A07-4073-AA27-C523420F0A63}">
      <dgm:prSet/>
      <dgm:spPr/>
      <dgm:t>
        <a:bodyPr/>
        <a:lstStyle/>
        <a:p>
          <a:endParaRPr lang="en-US"/>
        </a:p>
      </dgm:t>
    </dgm:pt>
    <dgm:pt modelId="{5B1F284B-6F6E-4CDD-885E-1FB1D2EB9C36}" type="pres">
      <dgm:prSet presAssocID="{4B5299E9-FF51-47BD-920F-FBF900ED9C58}" presName="Name0" presStyleCnt="0">
        <dgm:presLayoutVars>
          <dgm:chMax val="1"/>
          <dgm:dir/>
          <dgm:animLvl val="ctr"/>
          <dgm:resizeHandles val="exact"/>
        </dgm:presLayoutVars>
      </dgm:prSet>
      <dgm:spPr/>
    </dgm:pt>
    <dgm:pt modelId="{BFEDBCF9-1A68-4097-8581-3C7C8E5E0B9F}" type="pres">
      <dgm:prSet presAssocID="{C4CEB2C2-F7F2-4B2B-9D2C-081930672E18}" presName="centerShape" presStyleLbl="node0" presStyleIdx="0" presStyleCnt="1"/>
      <dgm:spPr/>
    </dgm:pt>
    <dgm:pt modelId="{4F384428-8021-4C48-8FA1-BC244EEDC74B}" type="pres">
      <dgm:prSet presAssocID="{F60F43FF-E635-4A57-ADFE-BE07FF73022D}" presName="node" presStyleLbl="node1" presStyleIdx="0" presStyleCnt="3">
        <dgm:presLayoutVars>
          <dgm:bulletEnabled val="1"/>
        </dgm:presLayoutVars>
      </dgm:prSet>
      <dgm:spPr/>
    </dgm:pt>
    <dgm:pt modelId="{FBC6FA4C-63A9-4DBB-B69D-F736D9D4C10B}" type="pres">
      <dgm:prSet presAssocID="{F60F43FF-E635-4A57-ADFE-BE07FF73022D}" presName="dummy" presStyleCnt="0"/>
      <dgm:spPr/>
    </dgm:pt>
    <dgm:pt modelId="{5A29C93B-C8DD-439E-9EC8-2CAD0AA5A763}" type="pres">
      <dgm:prSet presAssocID="{974B49EC-25CC-4BE6-82FE-0748D035A74B}" presName="sibTrans" presStyleLbl="sibTrans2D1" presStyleIdx="0" presStyleCnt="3"/>
      <dgm:spPr/>
    </dgm:pt>
    <dgm:pt modelId="{85F52E11-D86D-46E4-B7F1-811B48F7E406}" type="pres">
      <dgm:prSet presAssocID="{50312347-2006-4D5F-959C-321487107835}" presName="node" presStyleLbl="node1" presStyleIdx="1" presStyleCnt="3">
        <dgm:presLayoutVars>
          <dgm:bulletEnabled val="1"/>
        </dgm:presLayoutVars>
      </dgm:prSet>
      <dgm:spPr/>
    </dgm:pt>
    <dgm:pt modelId="{26F07B53-AF80-4033-90E9-08A0F7C79E21}" type="pres">
      <dgm:prSet presAssocID="{50312347-2006-4D5F-959C-321487107835}" presName="dummy" presStyleCnt="0"/>
      <dgm:spPr/>
    </dgm:pt>
    <dgm:pt modelId="{87E27714-6BF7-4E33-B0FF-6E09F8CDAF85}" type="pres">
      <dgm:prSet presAssocID="{DB4AB908-69D6-4A7F-805C-AA0B6EE6AA1D}" presName="sibTrans" presStyleLbl="sibTrans2D1" presStyleIdx="1" presStyleCnt="3"/>
      <dgm:spPr/>
    </dgm:pt>
    <dgm:pt modelId="{82D6D724-F3B0-46B0-A722-206F072E8124}" type="pres">
      <dgm:prSet presAssocID="{3541701B-0343-499B-A91F-D4962C14540D}" presName="node" presStyleLbl="node1" presStyleIdx="2" presStyleCnt="3">
        <dgm:presLayoutVars>
          <dgm:bulletEnabled val="1"/>
        </dgm:presLayoutVars>
      </dgm:prSet>
      <dgm:spPr/>
    </dgm:pt>
    <dgm:pt modelId="{5727A70D-95E8-4CE0-AC79-BDCE95D1C275}" type="pres">
      <dgm:prSet presAssocID="{3541701B-0343-499B-A91F-D4962C14540D}" presName="dummy" presStyleCnt="0"/>
      <dgm:spPr/>
    </dgm:pt>
    <dgm:pt modelId="{CDF9909E-3522-4FCE-BF05-77D539DBD08F}" type="pres">
      <dgm:prSet presAssocID="{9F75E3E3-FD4B-4189-8D25-2834772BB2E3}" presName="sibTrans" presStyleLbl="sibTrans2D1" presStyleIdx="2" presStyleCnt="3"/>
      <dgm:spPr/>
    </dgm:pt>
  </dgm:ptLst>
  <dgm:cxnLst>
    <dgm:cxn modelId="{641C6B08-091F-4A0F-879D-AAA5B3C4AB40}" srcId="{4B5299E9-FF51-47BD-920F-FBF900ED9C58}" destId="{C4CEB2C2-F7F2-4B2B-9D2C-081930672E18}" srcOrd="0" destOrd="0" parTransId="{0B89B437-3C3B-4608-A3EB-185A42FD2B0A}" sibTransId="{C3BC8F46-88D1-47C4-A8FB-003C6FABFD78}"/>
    <dgm:cxn modelId="{71BDA31B-C9E6-460D-ACD8-9D10C3153C41}" type="presOf" srcId="{DB4AB908-69D6-4A7F-805C-AA0B6EE6AA1D}" destId="{87E27714-6BF7-4E33-B0FF-6E09F8CDAF85}" srcOrd="0" destOrd="0" presId="urn:microsoft.com/office/officeart/2005/8/layout/radial6"/>
    <dgm:cxn modelId="{2ECCE61F-496C-4237-92C1-00FEFB77C6F2}" srcId="{C4CEB2C2-F7F2-4B2B-9D2C-081930672E18}" destId="{F60F43FF-E635-4A57-ADFE-BE07FF73022D}" srcOrd="0" destOrd="0" parTransId="{BE7A8E12-0547-4F5D-A5F7-62AE04B5FDF6}" sibTransId="{974B49EC-25CC-4BE6-82FE-0748D035A74B}"/>
    <dgm:cxn modelId="{63F49752-B49D-4F9A-9C42-E1CBC4983089}" srcId="{C4CEB2C2-F7F2-4B2B-9D2C-081930672E18}" destId="{50312347-2006-4D5F-959C-321487107835}" srcOrd="1" destOrd="0" parTransId="{E33C3F31-F145-45B5-98F3-DDF28902A477}" sibTransId="{DB4AB908-69D6-4A7F-805C-AA0B6EE6AA1D}"/>
    <dgm:cxn modelId="{3AA14E56-BFD9-486A-BB46-E42F9FD8213A}" type="presOf" srcId="{50312347-2006-4D5F-959C-321487107835}" destId="{85F52E11-D86D-46E4-B7F1-811B48F7E406}" srcOrd="0" destOrd="0" presId="urn:microsoft.com/office/officeart/2005/8/layout/radial6"/>
    <dgm:cxn modelId="{EACB038D-F76E-4FCD-BFD9-4E27C269C245}" type="presOf" srcId="{3541701B-0343-499B-A91F-D4962C14540D}" destId="{82D6D724-F3B0-46B0-A722-206F072E8124}" srcOrd="0" destOrd="0" presId="urn:microsoft.com/office/officeart/2005/8/layout/radial6"/>
    <dgm:cxn modelId="{FE9AF3AB-24D4-4360-BF1F-0671E4D89022}" type="presOf" srcId="{974B49EC-25CC-4BE6-82FE-0748D035A74B}" destId="{5A29C93B-C8DD-439E-9EC8-2CAD0AA5A763}" srcOrd="0" destOrd="0" presId="urn:microsoft.com/office/officeart/2005/8/layout/radial6"/>
    <dgm:cxn modelId="{4731DFB5-5474-4BB8-8ADA-EF9180ED5ADB}" type="presOf" srcId="{C4CEB2C2-F7F2-4B2B-9D2C-081930672E18}" destId="{BFEDBCF9-1A68-4097-8581-3C7C8E5E0B9F}" srcOrd="0" destOrd="0" presId="urn:microsoft.com/office/officeart/2005/8/layout/radial6"/>
    <dgm:cxn modelId="{A5D69FBF-9D3F-4A5D-9AD2-91CDCDA6DA8F}" type="presOf" srcId="{F60F43FF-E635-4A57-ADFE-BE07FF73022D}" destId="{4F384428-8021-4C48-8FA1-BC244EEDC74B}" srcOrd="0" destOrd="0" presId="urn:microsoft.com/office/officeart/2005/8/layout/radial6"/>
    <dgm:cxn modelId="{4E538CD8-7C13-42A0-89D0-2F20F3EBC8A9}" type="presOf" srcId="{9F75E3E3-FD4B-4189-8D25-2834772BB2E3}" destId="{CDF9909E-3522-4FCE-BF05-77D539DBD08F}" srcOrd="0" destOrd="0" presId="urn:microsoft.com/office/officeart/2005/8/layout/radial6"/>
    <dgm:cxn modelId="{22FD06DE-BE9E-4187-8370-4B25CCA0F3DB}" type="presOf" srcId="{4B5299E9-FF51-47BD-920F-FBF900ED9C58}" destId="{5B1F284B-6F6E-4CDD-885E-1FB1D2EB9C36}" srcOrd="0" destOrd="0" presId="urn:microsoft.com/office/officeart/2005/8/layout/radial6"/>
    <dgm:cxn modelId="{919C31E3-8A07-4073-AA27-C523420F0A63}" srcId="{C4CEB2C2-F7F2-4B2B-9D2C-081930672E18}" destId="{3541701B-0343-499B-A91F-D4962C14540D}" srcOrd="2" destOrd="0" parTransId="{A9A0957E-7AF7-4BEE-A179-5C0EF35A3624}" sibTransId="{9F75E3E3-FD4B-4189-8D25-2834772BB2E3}"/>
    <dgm:cxn modelId="{2E805A62-B74F-4971-84EF-B974DF810D54}" type="presParOf" srcId="{5B1F284B-6F6E-4CDD-885E-1FB1D2EB9C36}" destId="{BFEDBCF9-1A68-4097-8581-3C7C8E5E0B9F}" srcOrd="0" destOrd="0" presId="urn:microsoft.com/office/officeart/2005/8/layout/radial6"/>
    <dgm:cxn modelId="{14131D49-E693-46C9-914A-F7C672598B2A}" type="presParOf" srcId="{5B1F284B-6F6E-4CDD-885E-1FB1D2EB9C36}" destId="{4F384428-8021-4C48-8FA1-BC244EEDC74B}" srcOrd="1" destOrd="0" presId="urn:microsoft.com/office/officeart/2005/8/layout/radial6"/>
    <dgm:cxn modelId="{E480439F-A7EF-4300-9676-3CE45AED922A}" type="presParOf" srcId="{5B1F284B-6F6E-4CDD-885E-1FB1D2EB9C36}" destId="{FBC6FA4C-63A9-4DBB-B69D-F736D9D4C10B}" srcOrd="2" destOrd="0" presId="urn:microsoft.com/office/officeart/2005/8/layout/radial6"/>
    <dgm:cxn modelId="{85B65EB4-76A1-4F00-A8AC-A42E773F4A0A}" type="presParOf" srcId="{5B1F284B-6F6E-4CDD-885E-1FB1D2EB9C36}" destId="{5A29C93B-C8DD-439E-9EC8-2CAD0AA5A763}" srcOrd="3" destOrd="0" presId="urn:microsoft.com/office/officeart/2005/8/layout/radial6"/>
    <dgm:cxn modelId="{387C5983-55C3-448E-9014-BD9CB61EFC42}" type="presParOf" srcId="{5B1F284B-6F6E-4CDD-885E-1FB1D2EB9C36}" destId="{85F52E11-D86D-46E4-B7F1-811B48F7E406}" srcOrd="4" destOrd="0" presId="urn:microsoft.com/office/officeart/2005/8/layout/radial6"/>
    <dgm:cxn modelId="{1CD6B07D-A211-4EA6-89E1-90C13FA15E9A}" type="presParOf" srcId="{5B1F284B-6F6E-4CDD-885E-1FB1D2EB9C36}" destId="{26F07B53-AF80-4033-90E9-08A0F7C79E21}" srcOrd="5" destOrd="0" presId="urn:microsoft.com/office/officeart/2005/8/layout/radial6"/>
    <dgm:cxn modelId="{774198F4-1D0A-4284-99F4-DCB18CC4A6F8}" type="presParOf" srcId="{5B1F284B-6F6E-4CDD-885E-1FB1D2EB9C36}" destId="{87E27714-6BF7-4E33-B0FF-6E09F8CDAF85}" srcOrd="6" destOrd="0" presId="urn:microsoft.com/office/officeart/2005/8/layout/radial6"/>
    <dgm:cxn modelId="{BFF69752-5F13-46AB-A6DF-2E28F123F616}" type="presParOf" srcId="{5B1F284B-6F6E-4CDD-885E-1FB1D2EB9C36}" destId="{82D6D724-F3B0-46B0-A722-206F072E8124}" srcOrd="7" destOrd="0" presId="urn:microsoft.com/office/officeart/2005/8/layout/radial6"/>
    <dgm:cxn modelId="{688AB37C-2FCF-41FA-B7FE-597076C40FFB}" type="presParOf" srcId="{5B1F284B-6F6E-4CDD-885E-1FB1D2EB9C36}" destId="{5727A70D-95E8-4CE0-AC79-BDCE95D1C275}" srcOrd="8" destOrd="0" presId="urn:microsoft.com/office/officeart/2005/8/layout/radial6"/>
    <dgm:cxn modelId="{DD2834F9-BB97-460B-B45F-A22F54626486}" type="presParOf" srcId="{5B1F284B-6F6E-4CDD-885E-1FB1D2EB9C36}" destId="{CDF9909E-3522-4FCE-BF05-77D539DBD08F}" srcOrd="9" destOrd="0" presId="urn:microsoft.com/office/officeart/2005/8/layout/radial6"/>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DB9015F-2041-414A-9B43-616E449E2532}" type="doc">
      <dgm:prSet loTypeId="urn:microsoft.com/office/officeart/2005/8/layout/radial6" loCatId="cycle" qsTypeId="urn:microsoft.com/office/officeart/2005/8/quickstyle/simple1" qsCatId="simple" csTypeId="urn:microsoft.com/office/officeart/2005/8/colors/accent1_2" csCatId="accent1" phldr="1"/>
      <dgm:spPr/>
      <dgm:t>
        <a:bodyPr/>
        <a:lstStyle/>
        <a:p>
          <a:endParaRPr lang="en-US"/>
        </a:p>
      </dgm:t>
    </dgm:pt>
    <dgm:pt modelId="{D049278D-D7FC-422C-8FE8-6466014EF589}">
      <dgm:prSet phldrT="[Text]"/>
      <dgm:spPr/>
      <dgm:t>
        <a:bodyPr/>
        <a:lstStyle/>
        <a:p>
          <a:r>
            <a:rPr lang="en-US"/>
            <a:t>Core Loop</a:t>
          </a:r>
        </a:p>
      </dgm:t>
    </dgm:pt>
    <dgm:pt modelId="{90DF9655-1434-40D3-9732-E7D369B09345}" type="parTrans" cxnId="{CFB101AE-04A9-4B76-8B13-39D07CB5EDE9}">
      <dgm:prSet/>
      <dgm:spPr/>
      <dgm:t>
        <a:bodyPr/>
        <a:lstStyle/>
        <a:p>
          <a:endParaRPr lang="en-US"/>
        </a:p>
      </dgm:t>
    </dgm:pt>
    <dgm:pt modelId="{C24690ED-695E-43A9-AF0F-EE52E92A7C48}" type="sibTrans" cxnId="{CFB101AE-04A9-4B76-8B13-39D07CB5EDE9}">
      <dgm:prSet/>
      <dgm:spPr/>
      <dgm:t>
        <a:bodyPr/>
        <a:lstStyle/>
        <a:p>
          <a:endParaRPr lang="en-US"/>
        </a:p>
      </dgm:t>
    </dgm:pt>
    <dgm:pt modelId="{744099A2-29A8-4136-B17A-E8F616B29DDD}">
      <dgm:prSet phldrT="[Text]"/>
      <dgm:spPr/>
      <dgm:t>
        <a:bodyPr/>
        <a:lstStyle/>
        <a:p>
          <a:r>
            <a:rPr lang="en-US"/>
            <a:t>Plan</a:t>
          </a:r>
        </a:p>
      </dgm:t>
    </dgm:pt>
    <dgm:pt modelId="{7E5C587D-7EE1-4BD5-9B70-BB2407ADBC84}" type="parTrans" cxnId="{D6B8865E-4891-40ED-9E1F-BBBFAFCDA9F6}">
      <dgm:prSet/>
      <dgm:spPr/>
      <dgm:t>
        <a:bodyPr/>
        <a:lstStyle/>
        <a:p>
          <a:endParaRPr lang="en-US"/>
        </a:p>
      </dgm:t>
    </dgm:pt>
    <dgm:pt modelId="{E798B3FC-493E-4CD8-B883-982E4E95DA38}" type="sibTrans" cxnId="{D6B8865E-4891-40ED-9E1F-BBBFAFCDA9F6}">
      <dgm:prSet/>
      <dgm:spPr/>
      <dgm:t>
        <a:bodyPr/>
        <a:lstStyle/>
        <a:p>
          <a:endParaRPr lang="en-US"/>
        </a:p>
      </dgm:t>
    </dgm:pt>
    <dgm:pt modelId="{AAE81D79-508F-4B0E-B127-4359504BFCD3}">
      <dgm:prSet phldrT="[Text]"/>
      <dgm:spPr/>
      <dgm:t>
        <a:bodyPr/>
        <a:lstStyle/>
        <a:p>
          <a:r>
            <a:rPr lang="en-US"/>
            <a:t>Move</a:t>
          </a:r>
        </a:p>
      </dgm:t>
    </dgm:pt>
    <dgm:pt modelId="{89A38688-47CC-4A17-871B-44AB3F3E8870}" type="parTrans" cxnId="{D0EEEFF0-EFDC-410E-863A-DC9AB828954E}">
      <dgm:prSet/>
      <dgm:spPr/>
      <dgm:t>
        <a:bodyPr/>
        <a:lstStyle/>
        <a:p>
          <a:endParaRPr lang="en-US"/>
        </a:p>
      </dgm:t>
    </dgm:pt>
    <dgm:pt modelId="{0EBDB18D-8294-416E-9C3C-3D2D929C4316}" type="sibTrans" cxnId="{D0EEEFF0-EFDC-410E-863A-DC9AB828954E}">
      <dgm:prSet/>
      <dgm:spPr/>
      <dgm:t>
        <a:bodyPr/>
        <a:lstStyle/>
        <a:p>
          <a:endParaRPr lang="en-US"/>
        </a:p>
      </dgm:t>
    </dgm:pt>
    <dgm:pt modelId="{534C312F-CEE7-45BC-9B0E-F163565A1008}" type="pres">
      <dgm:prSet presAssocID="{6DB9015F-2041-414A-9B43-616E449E2532}" presName="Name0" presStyleCnt="0">
        <dgm:presLayoutVars>
          <dgm:chMax val="1"/>
          <dgm:dir/>
          <dgm:animLvl val="ctr"/>
          <dgm:resizeHandles val="exact"/>
        </dgm:presLayoutVars>
      </dgm:prSet>
      <dgm:spPr/>
    </dgm:pt>
    <dgm:pt modelId="{717D9F1B-EDDF-432A-B311-1BBF348C8670}" type="pres">
      <dgm:prSet presAssocID="{D049278D-D7FC-422C-8FE8-6466014EF589}" presName="centerShape" presStyleLbl="node0" presStyleIdx="0" presStyleCnt="1"/>
      <dgm:spPr/>
    </dgm:pt>
    <dgm:pt modelId="{613E979E-837F-4A7D-ABA6-1F013FEB4D77}" type="pres">
      <dgm:prSet presAssocID="{744099A2-29A8-4136-B17A-E8F616B29DDD}" presName="node" presStyleLbl="node1" presStyleIdx="0" presStyleCnt="2">
        <dgm:presLayoutVars>
          <dgm:bulletEnabled val="1"/>
        </dgm:presLayoutVars>
      </dgm:prSet>
      <dgm:spPr/>
    </dgm:pt>
    <dgm:pt modelId="{9CA0B921-54ED-4F8F-A647-43108DBA949D}" type="pres">
      <dgm:prSet presAssocID="{744099A2-29A8-4136-B17A-E8F616B29DDD}" presName="dummy" presStyleCnt="0"/>
      <dgm:spPr/>
    </dgm:pt>
    <dgm:pt modelId="{64BC6C93-3508-418B-8F8E-603A7739FD69}" type="pres">
      <dgm:prSet presAssocID="{E798B3FC-493E-4CD8-B883-982E4E95DA38}" presName="sibTrans" presStyleLbl="sibTrans2D1" presStyleIdx="0" presStyleCnt="2"/>
      <dgm:spPr/>
    </dgm:pt>
    <dgm:pt modelId="{A08E182D-4544-47B5-9707-06EE5537BE9F}" type="pres">
      <dgm:prSet presAssocID="{AAE81D79-508F-4B0E-B127-4359504BFCD3}" presName="node" presStyleLbl="node1" presStyleIdx="1" presStyleCnt="2">
        <dgm:presLayoutVars>
          <dgm:bulletEnabled val="1"/>
        </dgm:presLayoutVars>
      </dgm:prSet>
      <dgm:spPr/>
    </dgm:pt>
    <dgm:pt modelId="{09CFBC4B-B91C-428A-965E-F35099562775}" type="pres">
      <dgm:prSet presAssocID="{AAE81D79-508F-4B0E-B127-4359504BFCD3}" presName="dummy" presStyleCnt="0"/>
      <dgm:spPr/>
    </dgm:pt>
    <dgm:pt modelId="{5EAD4018-972A-4F02-AB32-D85717B9916D}" type="pres">
      <dgm:prSet presAssocID="{0EBDB18D-8294-416E-9C3C-3D2D929C4316}" presName="sibTrans" presStyleLbl="sibTrans2D1" presStyleIdx="1" presStyleCnt="2"/>
      <dgm:spPr/>
    </dgm:pt>
  </dgm:ptLst>
  <dgm:cxnLst>
    <dgm:cxn modelId="{92CEE51B-1F3A-4404-B59C-5F1DC350E23B}" type="presOf" srcId="{D049278D-D7FC-422C-8FE8-6466014EF589}" destId="{717D9F1B-EDDF-432A-B311-1BBF348C8670}" srcOrd="0" destOrd="0" presId="urn:microsoft.com/office/officeart/2005/8/layout/radial6"/>
    <dgm:cxn modelId="{927CD821-4D55-43C4-AF21-F72C756A4206}" type="presOf" srcId="{AAE81D79-508F-4B0E-B127-4359504BFCD3}" destId="{A08E182D-4544-47B5-9707-06EE5537BE9F}" srcOrd="0" destOrd="0" presId="urn:microsoft.com/office/officeart/2005/8/layout/radial6"/>
    <dgm:cxn modelId="{C4081B30-1DFA-446D-AC33-B47C58CD1CA4}" type="presOf" srcId="{0EBDB18D-8294-416E-9C3C-3D2D929C4316}" destId="{5EAD4018-972A-4F02-AB32-D85717B9916D}" srcOrd="0" destOrd="0" presId="urn:microsoft.com/office/officeart/2005/8/layout/radial6"/>
    <dgm:cxn modelId="{3701115B-CB16-49AC-8B34-EC2C669F62B9}" type="presOf" srcId="{744099A2-29A8-4136-B17A-E8F616B29DDD}" destId="{613E979E-837F-4A7D-ABA6-1F013FEB4D77}" srcOrd="0" destOrd="0" presId="urn:microsoft.com/office/officeart/2005/8/layout/radial6"/>
    <dgm:cxn modelId="{D6B8865E-4891-40ED-9E1F-BBBFAFCDA9F6}" srcId="{D049278D-D7FC-422C-8FE8-6466014EF589}" destId="{744099A2-29A8-4136-B17A-E8F616B29DDD}" srcOrd="0" destOrd="0" parTransId="{7E5C587D-7EE1-4BD5-9B70-BB2407ADBC84}" sibTransId="{E798B3FC-493E-4CD8-B883-982E4E95DA38}"/>
    <dgm:cxn modelId="{CAA15B49-F786-49C4-8A52-554C4241543C}" type="presOf" srcId="{6DB9015F-2041-414A-9B43-616E449E2532}" destId="{534C312F-CEE7-45BC-9B0E-F163565A1008}" srcOrd="0" destOrd="0" presId="urn:microsoft.com/office/officeart/2005/8/layout/radial6"/>
    <dgm:cxn modelId="{CFB101AE-04A9-4B76-8B13-39D07CB5EDE9}" srcId="{6DB9015F-2041-414A-9B43-616E449E2532}" destId="{D049278D-D7FC-422C-8FE8-6466014EF589}" srcOrd="0" destOrd="0" parTransId="{90DF9655-1434-40D3-9732-E7D369B09345}" sibTransId="{C24690ED-695E-43A9-AF0F-EE52E92A7C48}"/>
    <dgm:cxn modelId="{BB3CAFC2-6403-48DB-A469-E10FE1951BF3}" type="presOf" srcId="{E798B3FC-493E-4CD8-B883-982E4E95DA38}" destId="{64BC6C93-3508-418B-8F8E-603A7739FD69}" srcOrd="0" destOrd="0" presId="urn:microsoft.com/office/officeart/2005/8/layout/radial6"/>
    <dgm:cxn modelId="{D0EEEFF0-EFDC-410E-863A-DC9AB828954E}" srcId="{D049278D-D7FC-422C-8FE8-6466014EF589}" destId="{AAE81D79-508F-4B0E-B127-4359504BFCD3}" srcOrd="1" destOrd="0" parTransId="{89A38688-47CC-4A17-871B-44AB3F3E8870}" sibTransId="{0EBDB18D-8294-416E-9C3C-3D2D929C4316}"/>
    <dgm:cxn modelId="{68493D52-5A0C-4749-B5AD-7F74246537A4}" type="presParOf" srcId="{534C312F-CEE7-45BC-9B0E-F163565A1008}" destId="{717D9F1B-EDDF-432A-B311-1BBF348C8670}" srcOrd="0" destOrd="0" presId="urn:microsoft.com/office/officeart/2005/8/layout/radial6"/>
    <dgm:cxn modelId="{22218126-2B5C-47A2-B03F-2BE2D9C6CDCA}" type="presParOf" srcId="{534C312F-CEE7-45BC-9B0E-F163565A1008}" destId="{613E979E-837F-4A7D-ABA6-1F013FEB4D77}" srcOrd="1" destOrd="0" presId="urn:microsoft.com/office/officeart/2005/8/layout/radial6"/>
    <dgm:cxn modelId="{A8050220-47DA-4B84-B1D7-86AAC8534C0D}" type="presParOf" srcId="{534C312F-CEE7-45BC-9B0E-F163565A1008}" destId="{9CA0B921-54ED-4F8F-A647-43108DBA949D}" srcOrd="2" destOrd="0" presId="urn:microsoft.com/office/officeart/2005/8/layout/radial6"/>
    <dgm:cxn modelId="{C1FA0A9A-9146-4CA6-B403-D9B7046673E0}" type="presParOf" srcId="{534C312F-CEE7-45BC-9B0E-F163565A1008}" destId="{64BC6C93-3508-418B-8F8E-603A7739FD69}" srcOrd="3" destOrd="0" presId="urn:microsoft.com/office/officeart/2005/8/layout/radial6"/>
    <dgm:cxn modelId="{2FD4BC50-23F8-4F14-8EDD-7A089A358954}" type="presParOf" srcId="{534C312F-CEE7-45BC-9B0E-F163565A1008}" destId="{A08E182D-4544-47B5-9707-06EE5537BE9F}" srcOrd="4" destOrd="0" presId="urn:microsoft.com/office/officeart/2005/8/layout/radial6"/>
    <dgm:cxn modelId="{68E3E39D-6463-479C-BEA1-04298228682B}" type="presParOf" srcId="{534C312F-CEE7-45BC-9B0E-F163565A1008}" destId="{09CFBC4B-B91C-428A-965E-F35099562775}" srcOrd="5" destOrd="0" presId="urn:microsoft.com/office/officeart/2005/8/layout/radial6"/>
    <dgm:cxn modelId="{4D1395F7-CD8B-48E9-A127-20FCD62A4BE0}" type="presParOf" srcId="{534C312F-CEE7-45BC-9B0E-F163565A1008}" destId="{5EAD4018-972A-4F02-AB32-D85717B9916D}" srcOrd="6" destOrd="0" presId="urn:microsoft.com/office/officeart/2005/8/layout/radial6"/>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C030D2D-6280-4780-82FF-E3D8AA0C605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63AE26A8-37FB-4437-AE72-20D8005AF519}">
      <dgm:prSet phldrT="[Text]"/>
      <dgm:spPr/>
      <dgm:t>
        <a:bodyPr/>
        <a:lstStyle/>
        <a:p>
          <a:r>
            <a:rPr lang="en-US"/>
            <a:t>Home Screen</a:t>
          </a:r>
        </a:p>
      </dgm:t>
    </dgm:pt>
    <dgm:pt modelId="{722148B6-5007-489B-91DA-163CE2081B0D}" type="parTrans" cxnId="{9400B40D-DC91-4E2C-A3FC-8443DACBAE56}">
      <dgm:prSet/>
      <dgm:spPr/>
      <dgm:t>
        <a:bodyPr/>
        <a:lstStyle/>
        <a:p>
          <a:endParaRPr lang="en-US"/>
        </a:p>
      </dgm:t>
    </dgm:pt>
    <dgm:pt modelId="{C874659A-B6A1-495F-B00E-B193C61C4F81}" type="sibTrans" cxnId="{9400B40D-DC91-4E2C-A3FC-8443DACBAE56}">
      <dgm:prSet/>
      <dgm:spPr/>
      <dgm:t>
        <a:bodyPr/>
        <a:lstStyle/>
        <a:p>
          <a:endParaRPr lang="en-US"/>
        </a:p>
      </dgm:t>
    </dgm:pt>
    <dgm:pt modelId="{7FD4518D-C02D-408D-9946-2FF03EBCE133}" type="asst">
      <dgm:prSet phldrT="[Text]"/>
      <dgm:spPr/>
      <dgm:t>
        <a:bodyPr/>
        <a:lstStyle/>
        <a:p>
          <a:r>
            <a:rPr lang="en-US"/>
            <a:t>Play</a:t>
          </a:r>
        </a:p>
      </dgm:t>
    </dgm:pt>
    <dgm:pt modelId="{1FA017FB-B46A-4048-A6B5-B193A844BD95}" type="parTrans" cxnId="{A232326B-BE03-452F-85DC-D8B93504A360}">
      <dgm:prSet/>
      <dgm:spPr/>
      <dgm:t>
        <a:bodyPr/>
        <a:lstStyle/>
        <a:p>
          <a:endParaRPr lang="en-US"/>
        </a:p>
      </dgm:t>
    </dgm:pt>
    <dgm:pt modelId="{9C83942A-C571-4034-B142-5038FE000DDD}" type="sibTrans" cxnId="{A232326B-BE03-452F-85DC-D8B93504A360}">
      <dgm:prSet/>
      <dgm:spPr/>
      <dgm:t>
        <a:bodyPr/>
        <a:lstStyle/>
        <a:p>
          <a:endParaRPr lang="en-US"/>
        </a:p>
      </dgm:t>
    </dgm:pt>
    <dgm:pt modelId="{96F9E2AB-79A4-4F9A-95D6-D51D62F4E8D4}" type="asst">
      <dgm:prSet phldrT="[Text]"/>
      <dgm:spPr/>
      <dgm:t>
        <a:bodyPr/>
        <a:lstStyle/>
        <a:p>
          <a:r>
            <a:rPr lang="en-US"/>
            <a:t>Level [Number]</a:t>
          </a:r>
        </a:p>
      </dgm:t>
    </dgm:pt>
    <dgm:pt modelId="{3C834E1A-207F-4062-9E12-80BCB992EBBA}" type="parTrans" cxnId="{E9EA18F0-F42B-4F80-BE1B-F872E7D9ADCC}">
      <dgm:prSet/>
      <dgm:spPr/>
      <dgm:t>
        <a:bodyPr/>
        <a:lstStyle/>
        <a:p>
          <a:endParaRPr lang="en-US"/>
        </a:p>
      </dgm:t>
    </dgm:pt>
    <dgm:pt modelId="{5465D61C-3850-40B3-8A37-C98A616412BB}" type="sibTrans" cxnId="{E9EA18F0-F42B-4F80-BE1B-F872E7D9ADCC}">
      <dgm:prSet/>
      <dgm:spPr/>
      <dgm:t>
        <a:bodyPr/>
        <a:lstStyle/>
        <a:p>
          <a:endParaRPr lang="en-US"/>
        </a:p>
      </dgm:t>
    </dgm:pt>
    <dgm:pt modelId="{79E35072-CDD0-45EB-8C87-69877F6E11B3}" type="asst">
      <dgm:prSet phldrT="[Text]"/>
      <dgm:spPr/>
      <dgm:t>
        <a:bodyPr/>
        <a:lstStyle/>
        <a:p>
          <a:r>
            <a:rPr lang="en-US"/>
            <a:t>Level select</a:t>
          </a:r>
        </a:p>
      </dgm:t>
    </dgm:pt>
    <dgm:pt modelId="{D4EB1D78-4B3F-4CB6-9922-15911FC1B7BB}" type="parTrans" cxnId="{ABAB48C8-BDDF-40F1-9A56-CF6EA7187BB7}">
      <dgm:prSet/>
      <dgm:spPr/>
      <dgm:t>
        <a:bodyPr/>
        <a:lstStyle/>
        <a:p>
          <a:endParaRPr lang="en-US"/>
        </a:p>
      </dgm:t>
    </dgm:pt>
    <dgm:pt modelId="{2066D34D-E562-4F68-9051-60485CEE9873}" type="sibTrans" cxnId="{ABAB48C8-BDDF-40F1-9A56-CF6EA7187BB7}">
      <dgm:prSet/>
      <dgm:spPr/>
      <dgm:t>
        <a:bodyPr/>
        <a:lstStyle/>
        <a:p>
          <a:endParaRPr lang="en-US"/>
        </a:p>
      </dgm:t>
    </dgm:pt>
    <dgm:pt modelId="{8A12888C-9B01-4FA1-9ACC-4993B9E0CFF5}" type="asst">
      <dgm:prSet phldrT="[Text]"/>
      <dgm:spPr/>
      <dgm:t>
        <a:bodyPr/>
        <a:lstStyle/>
        <a:p>
          <a:r>
            <a:rPr lang="en-US"/>
            <a:t>Credits</a:t>
          </a:r>
        </a:p>
      </dgm:t>
    </dgm:pt>
    <dgm:pt modelId="{A2658534-0963-4EC2-9753-85F1F503E733}" type="parTrans" cxnId="{CBCBFDD0-2FF2-46F8-903C-6F7C00DC7964}">
      <dgm:prSet/>
      <dgm:spPr/>
      <dgm:t>
        <a:bodyPr/>
        <a:lstStyle/>
        <a:p>
          <a:endParaRPr lang="en-US"/>
        </a:p>
      </dgm:t>
    </dgm:pt>
    <dgm:pt modelId="{4BD71C52-A614-42F0-944C-E93AA21A1B09}" type="sibTrans" cxnId="{CBCBFDD0-2FF2-46F8-903C-6F7C00DC7964}">
      <dgm:prSet/>
      <dgm:spPr/>
      <dgm:t>
        <a:bodyPr/>
        <a:lstStyle/>
        <a:p>
          <a:endParaRPr lang="en-US"/>
        </a:p>
      </dgm:t>
    </dgm:pt>
    <dgm:pt modelId="{3022C4ED-C024-4ECE-B562-4CC0A833FA81}" type="pres">
      <dgm:prSet presAssocID="{AC030D2D-6280-4780-82FF-E3D8AA0C605A}" presName="hierChild1" presStyleCnt="0">
        <dgm:presLayoutVars>
          <dgm:orgChart val="1"/>
          <dgm:chPref val="1"/>
          <dgm:dir/>
          <dgm:animOne val="branch"/>
          <dgm:animLvl val="lvl"/>
          <dgm:resizeHandles/>
        </dgm:presLayoutVars>
      </dgm:prSet>
      <dgm:spPr/>
    </dgm:pt>
    <dgm:pt modelId="{7A022750-7659-4A87-9742-D03BF0D56AD0}" type="pres">
      <dgm:prSet presAssocID="{63AE26A8-37FB-4437-AE72-20D8005AF519}" presName="hierRoot1" presStyleCnt="0">
        <dgm:presLayoutVars>
          <dgm:hierBranch val="init"/>
        </dgm:presLayoutVars>
      </dgm:prSet>
      <dgm:spPr/>
    </dgm:pt>
    <dgm:pt modelId="{31DF7BB0-4D97-40D6-BA14-BCBC642B4661}" type="pres">
      <dgm:prSet presAssocID="{63AE26A8-37FB-4437-AE72-20D8005AF519}" presName="rootComposite1" presStyleCnt="0"/>
      <dgm:spPr/>
    </dgm:pt>
    <dgm:pt modelId="{B38543D4-797F-408A-8E8E-CD8246D67C5E}" type="pres">
      <dgm:prSet presAssocID="{63AE26A8-37FB-4437-AE72-20D8005AF519}" presName="rootText1" presStyleLbl="node0" presStyleIdx="0" presStyleCnt="1">
        <dgm:presLayoutVars>
          <dgm:chPref val="3"/>
        </dgm:presLayoutVars>
      </dgm:prSet>
      <dgm:spPr/>
    </dgm:pt>
    <dgm:pt modelId="{CCEB2BDA-6A58-4FCB-948C-CCD879CD8988}" type="pres">
      <dgm:prSet presAssocID="{63AE26A8-37FB-4437-AE72-20D8005AF519}" presName="rootConnector1" presStyleLbl="node1" presStyleIdx="0" presStyleCnt="0"/>
      <dgm:spPr/>
    </dgm:pt>
    <dgm:pt modelId="{4EE528AA-EF91-4142-8ADF-39B74FD6DC2B}" type="pres">
      <dgm:prSet presAssocID="{63AE26A8-37FB-4437-AE72-20D8005AF519}" presName="hierChild2" presStyleCnt="0"/>
      <dgm:spPr/>
    </dgm:pt>
    <dgm:pt modelId="{C9426279-31BF-42D7-8E44-41AA19A818CD}" type="pres">
      <dgm:prSet presAssocID="{63AE26A8-37FB-4437-AE72-20D8005AF519}" presName="hierChild3" presStyleCnt="0"/>
      <dgm:spPr/>
    </dgm:pt>
    <dgm:pt modelId="{FADE4C07-6309-4BCA-85DB-0E7462DB96B2}" type="pres">
      <dgm:prSet presAssocID="{1FA017FB-B46A-4048-A6B5-B193A844BD95}" presName="Name111" presStyleLbl="parChTrans1D2" presStyleIdx="0" presStyleCnt="3"/>
      <dgm:spPr/>
    </dgm:pt>
    <dgm:pt modelId="{A41E9BB5-D7C6-415E-8C8D-C0F6C0A2F80C}" type="pres">
      <dgm:prSet presAssocID="{7FD4518D-C02D-408D-9946-2FF03EBCE133}" presName="hierRoot3" presStyleCnt="0">
        <dgm:presLayoutVars>
          <dgm:hierBranch val="init"/>
        </dgm:presLayoutVars>
      </dgm:prSet>
      <dgm:spPr/>
    </dgm:pt>
    <dgm:pt modelId="{12871D57-0F47-428D-9147-0CD988EE4B17}" type="pres">
      <dgm:prSet presAssocID="{7FD4518D-C02D-408D-9946-2FF03EBCE133}" presName="rootComposite3" presStyleCnt="0"/>
      <dgm:spPr/>
    </dgm:pt>
    <dgm:pt modelId="{368B88AC-BDE3-45F8-A784-B22A2264C0B5}" type="pres">
      <dgm:prSet presAssocID="{7FD4518D-C02D-408D-9946-2FF03EBCE133}" presName="rootText3" presStyleLbl="asst1" presStyleIdx="0" presStyleCnt="4">
        <dgm:presLayoutVars>
          <dgm:chPref val="3"/>
        </dgm:presLayoutVars>
      </dgm:prSet>
      <dgm:spPr/>
    </dgm:pt>
    <dgm:pt modelId="{0E8FEFC0-0C47-40A0-92AE-DE9BAE171762}" type="pres">
      <dgm:prSet presAssocID="{7FD4518D-C02D-408D-9946-2FF03EBCE133}" presName="rootConnector3" presStyleLbl="asst1" presStyleIdx="0" presStyleCnt="4"/>
      <dgm:spPr/>
    </dgm:pt>
    <dgm:pt modelId="{5E748D1F-BC64-4EE9-9172-BE9A10B989FF}" type="pres">
      <dgm:prSet presAssocID="{7FD4518D-C02D-408D-9946-2FF03EBCE133}" presName="hierChild6" presStyleCnt="0"/>
      <dgm:spPr/>
    </dgm:pt>
    <dgm:pt modelId="{4E5E6E52-345D-405A-9B5B-0043ED8FC4F0}" type="pres">
      <dgm:prSet presAssocID="{7FD4518D-C02D-408D-9946-2FF03EBCE133}" presName="hierChild7" presStyleCnt="0"/>
      <dgm:spPr/>
    </dgm:pt>
    <dgm:pt modelId="{F01486DD-7F28-4647-9E06-AEC160CF797D}" type="pres">
      <dgm:prSet presAssocID="{D4EB1D78-4B3F-4CB6-9922-15911FC1B7BB}" presName="Name111" presStyleLbl="parChTrans1D2" presStyleIdx="1" presStyleCnt="3"/>
      <dgm:spPr/>
    </dgm:pt>
    <dgm:pt modelId="{B57698AC-5DFB-4341-8AA8-C518C5C2CC6D}" type="pres">
      <dgm:prSet presAssocID="{79E35072-CDD0-45EB-8C87-69877F6E11B3}" presName="hierRoot3" presStyleCnt="0">
        <dgm:presLayoutVars>
          <dgm:hierBranch val="init"/>
        </dgm:presLayoutVars>
      </dgm:prSet>
      <dgm:spPr/>
    </dgm:pt>
    <dgm:pt modelId="{A928D508-2CFB-4C01-A8A3-9E69885C29F3}" type="pres">
      <dgm:prSet presAssocID="{79E35072-CDD0-45EB-8C87-69877F6E11B3}" presName="rootComposite3" presStyleCnt="0"/>
      <dgm:spPr/>
    </dgm:pt>
    <dgm:pt modelId="{F35D9960-A97A-466A-9AEA-AD5DE66A68EF}" type="pres">
      <dgm:prSet presAssocID="{79E35072-CDD0-45EB-8C87-69877F6E11B3}" presName="rootText3" presStyleLbl="asst1" presStyleIdx="1" presStyleCnt="4">
        <dgm:presLayoutVars>
          <dgm:chPref val="3"/>
        </dgm:presLayoutVars>
      </dgm:prSet>
      <dgm:spPr/>
    </dgm:pt>
    <dgm:pt modelId="{10CAC97D-F9C8-4349-9970-C46B79E2102B}" type="pres">
      <dgm:prSet presAssocID="{79E35072-CDD0-45EB-8C87-69877F6E11B3}" presName="rootConnector3" presStyleLbl="asst1" presStyleIdx="1" presStyleCnt="4"/>
      <dgm:spPr/>
    </dgm:pt>
    <dgm:pt modelId="{35997A57-DD35-49A3-9FA4-92AF50F523D6}" type="pres">
      <dgm:prSet presAssocID="{79E35072-CDD0-45EB-8C87-69877F6E11B3}" presName="hierChild6" presStyleCnt="0"/>
      <dgm:spPr/>
    </dgm:pt>
    <dgm:pt modelId="{B71E33E2-BEB1-4434-895C-923B2DAD8129}" type="pres">
      <dgm:prSet presAssocID="{79E35072-CDD0-45EB-8C87-69877F6E11B3}" presName="hierChild7" presStyleCnt="0"/>
      <dgm:spPr/>
    </dgm:pt>
    <dgm:pt modelId="{7745B060-9805-4491-BC37-99EDC67DBB3A}" type="pres">
      <dgm:prSet presAssocID="{3C834E1A-207F-4062-9E12-80BCB992EBBA}" presName="Name111" presStyleLbl="parChTrans1D3" presStyleIdx="0" presStyleCnt="1"/>
      <dgm:spPr/>
    </dgm:pt>
    <dgm:pt modelId="{9BC9F876-5D3C-4AA8-85BC-9181FB5E9640}" type="pres">
      <dgm:prSet presAssocID="{96F9E2AB-79A4-4F9A-95D6-D51D62F4E8D4}" presName="hierRoot3" presStyleCnt="0">
        <dgm:presLayoutVars>
          <dgm:hierBranch val="init"/>
        </dgm:presLayoutVars>
      </dgm:prSet>
      <dgm:spPr/>
    </dgm:pt>
    <dgm:pt modelId="{192CBA02-8728-4F5F-891C-9AFFDEE807EB}" type="pres">
      <dgm:prSet presAssocID="{96F9E2AB-79A4-4F9A-95D6-D51D62F4E8D4}" presName="rootComposite3" presStyleCnt="0"/>
      <dgm:spPr/>
    </dgm:pt>
    <dgm:pt modelId="{C2A71D97-E800-4B5B-9EB8-9B44A87D51D0}" type="pres">
      <dgm:prSet presAssocID="{96F9E2AB-79A4-4F9A-95D6-D51D62F4E8D4}" presName="rootText3" presStyleLbl="asst1" presStyleIdx="2" presStyleCnt="4">
        <dgm:presLayoutVars>
          <dgm:chPref val="3"/>
        </dgm:presLayoutVars>
      </dgm:prSet>
      <dgm:spPr/>
    </dgm:pt>
    <dgm:pt modelId="{5F0D1AE8-4B25-4542-AD42-8B0C14E20DAB}" type="pres">
      <dgm:prSet presAssocID="{96F9E2AB-79A4-4F9A-95D6-D51D62F4E8D4}" presName="rootConnector3" presStyleLbl="asst1" presStyleIdx="2" presStyleCnt="4"/>
      <dgm:spPr/>
    </dgm:pt>
    <dgm:pt modelId="{F2F9C5FA-F658-493D-950B-8562EEAFCDCC}" type="pres">
      <dgm:prSet presAssocID="{96F9E2AB-79A4-4F9A-95D6-D51D62F4E8D4}" presName="hierChild6" presStyleCnt="0"/>
      <dgm:spPr/>
    </dgm:pt>
    <dgm:pt modelId="{EEFD9FEB-7288-4B0F-B085-24AFFA0265C7}" type="pres">
      <dgm:prSet presAssocID="{96F9E2AB-79A4-4F9A-95D6-D51D62F4E8D4}" presName="hierChild7" presStyleCnt="0"/>
      <dgm:spPr/>
    </dgm:pt>
    <dgm:pt modelId="{B5DA1E0A-265A-42F7-A985-BB4DDA4E2B51}" type="pres">
      <dgm:prSet presAssocID="{A2658534-0963-4EC2-9753-85F1F503E733}" presName="Name111" presStyleLbl="parChTrans1D2" presStyleIdx="2" presStyleCnt="3"/>
      <dgm:spPr/>
    </dgm:pt>
    <dgm:pt modelId="{36F0F767-6703-40E5-BE3D-63AB75C9067D}" type="pres">
      <dgm:prSet presAssocID="{8A12888C-9B01-4FA1-9ACC-4993B9E0CFF5}" presName="hierRoot3" presStyleCnt="0">
        <dgm:presLayoutVars>
          <dgm:hierBranch val="init"/>
        </dgm:presLayoutVars>
      </dgm:prSet>
      <dgm:spPr/>
    </dgm:pt>
    <dgm:pt modelId="{6EA92E3B-23F9-440D-B1BA-2F2C38C13747}" type="pres">
      <dgm:prSet presAssocID="{8A12888C-9B01-4FA1-9ACC-4993B9E0CFF5}" presName="rootComposite3" presStyleCnt="0"/>
      <dgm:spPr/>
    </dgm:pt>
    <dgm:pt modelId="{154CF0B8-622A-4D2C-8AB3-78ED1FA72C6D}" type="pres">
      <dgm:prSet presAssocID="{8A12888C-9B01-4FA1-9ACC-4993B9E0CFF5}" presName="rootText3" presStyleLbl="asst1" presStyleIdx="3" presStyleCnt="4">
        <dgm:presLayoutVars>
          <dgm:chPref val="3"/>
        </dgm:presLayoutVars>
      </dgm:prSet>
      <dgm:spPr/>
    </dgm:pt>
    <dgm:pt modelId="{5F9E092F-8D91-4ABB-84EE-A37EEA50E4B8}" type="pres">
      <dgm:prSet presAssocID="{8A12888C-9B01-4FA1-9ACC-4993B9E0CFF5}" presName="rootConnector3" presStyleLbl="asst1" presStyleIdx="3" presStyleCnt="4"/>
      <dgm:spPr/>
    </dgm:pt>
    <dgm:pt modelId="{1C87E432-B1A0-4E2E-BAAF-3CCE20BBB434}" type="pres">
      <dgm:prSet presAssocID="{8A12888C-9B01-4FA1-9ACC-4993B9E0CFF5}" presName="hierChild6" presStyleCnt="0"/>
      <dgm:spPr/>
    </dgm:pt>
    <dgm:pt modelId="{8AD56925-EA37-4E0F-B9F1-4DBD63E79D73}" type="pres">
      <dgm:prSet presAssocID="{8A12888C-9B01-4FA1-9ACC-4993B9E0CFF5}" presName="hierChild7" presStyleCnt="0"/>
      <dgm:spPr/>
    </dgm:pt>
  </dgm:ptLst>
  <dgm:cxnLst>
    <dgm:cxn modelId="{D8CFD508-1DB8-4BC3-8163-B8FB2BB60803}" type="presOf" srcId="{79E35072-CDD0-45EB-8C87-69877F6E11B3}" destId="{F35D9960-A97A-466A-9AEA-AD5DE66A68EF}" srcOrd="0" destOrd="0" presId="urn:microsoft.com/office/officeart/2005/8/layout/orgChart1"/>
    <dgm:cxn modelId="{9400B40D-DC91-4E2C-A3FC-8443DACBAE56}" srcId="{AC030D2D-6280-4780-82FF-E3D8AA0C605A}" destId="{63AE26A8-37FB-4437-AE72-20D8005AF519}" srcOrd="0" destOrd="0" parTransId="{722148B6-5007-489B-91DA-163CE2081B0D}" sibTransId="{C874659A-B6A1-495F-B00E-B193C61C4F81}"/>
    <dgm:cxn modelId="{58734720-5138-4B3F-B72B-87DA1D04AD62}" type="presOf" srcId="{3C834E1A-207F-4062-9E12-80BCB992EBBA}" destId="{7745B060-9805-4491-BC37-99EDC67DBB3A}" srcOrd="0" destOrd="0" presId="urn:microsoft.com/office/officeart/2005/8/layout/orgChart1"/>
    <dgm:cxn modelId="{D5352929-29D0-40F8-9EC9-4CA1804B1925}" type="presOf" srcId="{63AE26A8-37FB-4437-AE72-20D8005AF519}" destId="{B38543D4-797F-408A-8E8E-CD8246D67C5E}" srcOrd="0" destOrd="0" presId="urn:microsoft.com/office/officeart/2005/8/layout/orgChart1"/>
    <dgm:cxn modelId="{9E797732-9ACB-4DDB-A6E7-F97F10A78C46}" type="presOf" srcId="{96F9E2AB-79A4-4F9A-95D6-D51D62F4E8D4}" destId="{5F0D1AE8-4B25-4542-AD42-8B0C14E20DAB}" srcOrd="1" destOrd="0" presId="urn:microsoft.com/office/officeart/2005/8/layout/orgChart1"/>
    <dgm:cxn modelId="{A232326B-BE03-452F-85DC-D8B93504A360}" srcId="{63AE26A8-37FB-4437-AE72-20D8005AF519}" destId="{7FD4518D-C02D-408D-9946-2FF03EBCE133}" srcOrd="0" destOrd="0" parTransId="{1FA017FB-B46A-4048-A6B5-B193A844BD95}" sibTransId="{9C83942A-C571-4034-B142-5038FE000DDD}"/>
    <dgm:cxn modelId="{513F2F6C-F087-460B-B18C-327D3BCD8529}" type="presOf" srcId="{8A12888C-9B01-4FA1-9ACC-4993B9E0CFF5}" destId="{154CF0B8-622A-4D2C-8AB3-78ED1FA72C6D}" srcOrd="0" destOrd="0" presId="urn:microsoft.com/office/officeart/2005/8/layout/orgChart1"/>
    <dgm:cxn modelId="{0B203E59-C601-4C06-AF3E-9CD052C2A48E}" type="presOf" srcId="{8A12888C-9B01-4FA1-9ACC-4993B9E0CFF5}" destId="{5F9E092F-8D91-4ABB-84EE-A37EEA50E4B8}" srcOrd="1" destOrd="0" presId="urn:microsoft.com/office/officeart/2005/8/layout/orgChart1"/>
    <dgm:cxn modelId="{EB44827C-9086-4B5E-B561-576333426506}" type="presOf" srcId="{63AE26A8-37FB-4437-AE72-20D8005AF519}" destId="{CCEB2BDA-6A58-4FCB-948C-CCD879CD8988}" srcOrd="1" destOrd="0" presId="urn:microsoft.com/office/officeart/2005/8/layout/orgChart1"/>
    <dgm:cxn modelId="{E12DC58C-FD9D-411C-9940-3D7032E0507B}" type="presOf" srcId="{7FD4518D-C02D-408D-9946-2FF03EBCE133}" destId="{0E8FEFC0-0C47-40A0-92AE-DE9BAE171762}" srcOrd="1" destOrd="0" presId="urn:microsoft.com/office/officeart/2005/8/layout/orgChart1"/>
    <dgm:cxn modelId="{61C7309D-48D3-468B-9265-D106FFA138FD}" type="presOf" srcId="{79E35072-CDD0-45EB-8C87-69877F6E11B3}" destId="{10CAC97D-F9C8-4349-9970-C46B79E2102B}" srcOrd="1" destOrd="0" presId="urn:microsoft.com/office/officeart/2005/8/layout/orgChart1"/>
    <dgm:cxn modelId="{FF6807A5-9CF2-4851-AFAD-7A0DAB9770D4}" type="presOf" srcId="{D4EB1D78-4B3F-4CB6-9922-15911FC1B7BB}" destId="{F01486DD-7F28-4647-9E06-AEC160CF797D}" srcOrd="0" destOrd="0" presId="urn:microsoft.com/office/officeart/2005/8/layout/orgChart1"/>
    <dgm:cxn modelId="{1854F2A8-F4E5-4459-A0C2-584404F30F15}" type="presOf" srcId="{AC030D2D-6280-4780-82FF-E3D8AA0C605A}" destId="{3022C4ED-C024-4ECE-B562-4CC0A833FA81}" srcOrd="0" destOrd="0" presId="urn:microsoft.com/office/officeart/2005/8/layout/orgChart1"/>
    <dgm:cxn modelId="{ABAB48C8-BDDF-40F1-9A56-CF6EA7187BB7}" srcId="{63AE26A8-37FB-4437-AE72-20D8005AF519}" destId="{79E35072-CDD0-45EB-8C87-69877F6E11B3}" srcOrd="1" destOrd="0" parTransId="{D4EB1D78-4B3F-4CB6-9922-15911FC1B7BB}" sibTransId="{2066D34D-E562-4F68-9051-60485CEE9873}"/>
    <dgm:cxn modelId="{C28471D0-BB8C-4872-9A51-A5BB69F47AFA}" type="presOf" srcId="{A2658534-0963-4EC2-9753-85F1F503E733}" destId="{B5DA1E0A-265A-42F7-A985-BB4DDA4E2B51}" srcOrd="0" destOrd="0" presId="urn:microsoft.com/office/officeart/2005/8/layout/orgChart1"/>
    <dgm:cxn modelId="{CBCBFDD0-2FF2-46F8-903C-6F7C00DC7964}" srcId="{63AE26A8-37FB-4437-AE72-20D8005AF519}" destId="{8A12888C-9B01-4FA1-9ACC-4993B9E0CFF5}" srcOrd="2" destOrd="0" parTransId="{A2658534-0963-4EC2-9753-85F1F503E733}" sibTransId="{4BD71C52-A614-42F0-944C-E93AA21A1B09}"/>
    <dgm:cxn modelId="{E30550D8-54AB-4254-8965-8EE772A3B641}" type="presOf" srcId="{96F9E2AB-79A4-4F9A-95D6-D51D62F4E8D4}" destId="{C2A71D97-E800-4B5B-9EB8-9B44A87D51D0}" srcOrd="0" destOrd="0" presId="urn:microsoft.com/office/officeart/2005/8/layout/orgChart1"/>
    <dgm:cxn modelId="{1A6C58DC-BFFD-4373-86A1-54A3FBBB0919}" type="presOf" srcId="{7FD4518D-C02D-408D-9946-2FF03EBCE133}" destId="{368B88AC-BDE3-45F8-A784-B22A2264C0B5}" srcOrd="0" destOrd="0" presId="urn:microsoft.com/office/officeart/2005/8/layout/orgChart1"/>
    <dgm:cxn modelId="{E9EA18F0-F42B-4F80-BE1B-F872E7D9ADCC}" srcId="{79E35072-CDD0-45EB-8C87-69877F6E11B3}" destId="{96F9E2AB-79A4-4F9A-95D6-D51D62F4E8D4}" srcOrd="0" destOrd="0" parTransId="{3C834E1A-207F-4062-9E12-80BCB992EBBA}" sibTransId="{5465D61C-3850-40B3-8A37-C98A616412BB}"/>
    <dgm:cxn modelId="{6E29EDF7-BF44-4C98-8D52-8CB37022128F}" type="presOf" srcId="{1FA017FB-B46A-4048-A6B5-B193A844BD95}" destId="{FADE4C07-6309-4BCA-85DB-0E7462DB96B2}" srcOrd="0" destOrd="0" presId="urn:microsoft.com/office/officeart/2005/8/layout/orgChart1"/>
    <dgm:cxn modelId="{A2924937-15F2-44B7-8AAD-388A371C9B3B}" type="presParOf" srcId="{3022C4ED-C024-4ECE-B562-4CC0A833FA81}" destId="{7A022750-7659-4A87-9742-D03BF0D56AD0}" srcOrd="0" destOrd="0" presId="urn:microsoft.com/office/officeart/2005/8/layout/orgChart1"/>
    <dgm:cxn modelId="{5F68C050-C49C-4145-B976-FF28CA793FFF}" type="presParOf" srcId="{7A022750-7659-4A87-9742-D03BF0D56AD0}" destId="{31DF7BB0-4D97-40D6-BA14-BCBC642B4661}" srcOrd="0" destOrd="0" presId="urn:microsoft.com/office/officeart/2005/8/layout/orgChart1"/>
    <dgm:cxn modelId="{12708AAD-E01C-4640-8E4E-9C02C96F4016}" type="presParOf" srcId="{31DF7BB0-4D97-40D6-BA14-BCBC642B4661}" destId="{B38543D4-797F-408A-8E8E-CD8246D67C5E}" srcOrd="0" destOrd="0" presId="urn:microsoft.com/office/officeart/2005/8/layout/orgChart1"/>
    <dgm:cxn modelId="{8BAD71DE-1FE0-434F-A0CA-59B0FCEB91B5}" type="presParOf" srcId="{31DF7BB0-4D97-40D6-BA14-BCBC642B4661}" destId="{CCEB2BDA-6A58-4FCB-948C-CCD879CD8988}" srcOrd="1" destOrd="0" presId="urn:microsoft.com/office/officeart/2005/8/layout/orgChart1"/>
    <dgm:cxn modelId="{AC7A4F6E-7E61-4301-B5E9-80E9C3EEE51C}" type="presParOf" srcId="{7A022750-7659-4A87-9742-D03BF0D56AD0}" destId="{4EE528AA-EF91-4142-8ADF-39B74FD6DC2B}" srcOrd="1" destOrd="0" presId="urn:microsoft.com/office/officeart/2005/8/layout/orgChart1"/>
    <dgm:cxn modelId="{184CEAF1-41E5-4AFB-B3B6-9CC61E00A947}" type="presParOf" srcId="{7A022750-7659-4A87-9742-D03BF0D56AD0}" destId="{C9426279-31BF-42D7-8E44-41AA19A818CD}" srcOrd="2" destOrd="0" presId="urn:microsoft.com/office/officeart/2005/8/layout/orgChart1"/>
    <dgm:cxn modelId="{1FF81AE3-C817-4F08-9F43-3493379F927A}" type="presParOf" srcId="{C9426279-31BF-42D7-8E44-41AA19A818CD}" destId="{FADE4C07-6309-4BCA-85DB-0E7462DB96B2}" srcOrd="0" destOrd="0" presId="urn:microsoft.com/office/officeart/2005/8/layout/orgChart1"/>
    <dgm:cxn modelId="{1FB4CDDF-CA5D-4C63-9EA7-A72B9A2B85C3}" type="presParOf" srcId="{C9426279-31BF-42D7-8E44-41AA19A818CD}" destId="{A41E9BB5-D7C6-415E-8C8D-C0F6C0A2F80C}" srcOrd="1" destOrd="0" presId="urn:microsoft.com/office/officeart/2005/8/layout/orgChart1"/>
    <dgm:cxn modelId="{348711D4-AB36-464D-8A64-1F26FC9EB74D}" type="presParOf" srcId="{A41E9BB5-D7C6-415E-8C8D-C0F6C0A2F80C}" destId="{12871D57-0F47-428D-9147-0CD988EE4B17}" srcOrd="0" destOrd="0" presId="urn:microsoft.com/office/officeart/2005/8/layout/orgChart1"/>
    <dgm:cxn modelId="{F36BFF7B-4585-4007-9319-9DB0635AE2B0}" type="presParOf" srcId="{12871D57-0F47-428D-9147-0CD988EE4B17}" destId="{368B88AC-BDE3-45F8-A784-B22A2264C0B5}" srcOrd="0" destOrd="0" presId="urn:microsoft.com/office/officeart/2005/8/layout/orgChart1"/>
    <dgm:cxn modelId="{5776046B-D331-48CA-BDB9-9505879C670D}" type="presParOf" srcId="{12871D57-0F47-428D-9147-0CD988EE4B17}" destId="{0E8FEFC0-0C47-40A0-92AE-DE9BAE171762}" srcOrd="1" destOrd="0" presId="urn:microsoft.com/office/officeart/2005/8/layout/orgChart1"/>
    <dgm:cxn modelId="{E74FCD9B-A8C9-42C3-A5BC-2E2B8BA1DECA}" type="presParOf" srcId="{A41E9BB5-D7C6-415E-8C8D-C0F6C0A2F80C}" destId="{5E748D1F-BC64-4EE9-9172-BE9A10B989FF}" srcOrd="1" destOrd="0" presId="urn:microsoft.com/office/officeart/2005/8/layout/orgChart1"/>
    <dgm:cxn modelId="{8804C37B-BD92-4695-8C1F-C108B92FE218}" type="presParOf" srcId="{A41E9BB5-D7C6-415E-8C8D-C0F6C0A2F80C}" destId="{4E5E6E52-345D-405A-9B5B-0043ED8FC4F0}" srcOrd="2" destOrd="0" presId="urn:microsoft.com/office/officeart/2005/8/layout/orgChart1"/>
    <dgm:cxn modelId="{DBE62A33-668E-4893-8E0B-5C03D1DEC2A8}" type="presParOf" srcId="{C9426279-31BF-42D7-8E44-41AA19A818CD}" destId="{F01486DD-7F28-4647-9E06-AEC160CF797D}" srcOrd="2" destOrd="0" presId="urn:microsoft.com/office/officeart/2005/8/layout/orgChart1"/>
    <dgm:cxn modelId="{1EB962EA-A8D3-422B-B64A-2D1B5DA44A35}" type="presParOf" srcId="{C9426279-31BF-42D7-8E44-41AA19A818CD}" destId="{B57698AC-5DFB-4341-8AA8-C518C5C2CC6D}" srcOrd="3" destOrd="0" presId="urn:microsoft.com/office/officeart/2005/8/layout/orgChart1"/>
    <dgm:cxn modelId="{2B036106-F597-4FC7-B0D5-1154E677A977}" type="presParOf" srcId="{B57698AC-5DFB-4341-8AA8-C518C5C2CC6D}" destId="{A928D508-2CFB-4C01-A8A3-9E69885C29F3}" srcOrd="0" destOrd="0" presId="urn:microsoft.com/office/officeart/2005/8/layout/orgChart1"/>
    <dgm:cxn modelId="{8A5AC4C0-1425-4BA6-A1C1-3B98D00A2EC0}" type="presParOf" srcId="{A928D508-2CFB-4C01-A8A3-9E69885C29F3}" destId="{F35D9960-A97A-466A-9AEA-AD5DE66A68EF}" srcOrd="0" destOrd="0" presId="urn:microsoft.com/office/officeart/2005/8/layout/orgChart1"/>
    <dgm:cxn modelId="{A753506A-1E80-4278-B4E2-0081B9910C19}" type="presParOf" srcId="{A928D508-2CFB-4C01-A8A3-9E69885C29F3}" destId="{10CAC97D-F9C8-4349-9970-C46B79E2102B}" srcOrd="1" destOrd="0" presId="urn:microsoft.com/office/officeart/2005/8/layout/orgChart1"/>
    <dgm:cxn modelId="{7C13AD7B-875B-4EEC-A181-E0602F466F46}" type="presParOf" srcId="{B57698AC-5DFB-4341-8AA8-C518C5C2CC6D}" destId="{35997A57-DD35-49A3-9FA4-92AF50F523D6}" srcOrd="1" destOrd="0" presId="urn:microsoft.com/office/officeart/2005/8/layout/orgChart1"/>
    <dgm:cxn modelId="{1628C3D7-B9FC-4665-8CB2-6DF112398AA6}" type="presParOf" srcId="{B57698AC-5DFB-4341-8AA8-C518C5C2CC6D}" destId="{B71E33E2-BEB1-4434-895C-923B2DAD8129}" srcOrd="2" destOrd="0" presId="urn:microsoft.com/office/officeart/2005/8/layout/orgChart1"/>
    <dgm:cxn modelId="{DD1C09D5-6AF1-4D5A-9373-F98B53101B0B}" type="presParOf" srcId="{B71E33E2-BEB1-4434-895C-923B2DAD8129}" destId="{7745B060-9805-4491-BC37-99EDC67DBB3A}" srcOrd="0" destOrd="0" presId="urn:microsoft.com/office/officeart/2005/8/layout/orgChart1"/>
    <dgm:cxn modelId="{094735C5-BA29-4A2C-A0EC-057D53CE5CFA}" type="presParOf" srcId="{B71E33E2-BEB1-4434-895C-923B2DAD8129}" destId="{9BC9F876-5D3C-4AA8-85BC-9181FB5E9640}" srcOrd="1" destOrd="0" presId="urn:microsoft.com/office/officeart/2005/8/layout/orgChart1"/>
    <dgm:cxn modelId="{9BED7D88-D6D1-4C64-A319-E14B1CB19E79}" type="presParOf" srcId="{9BC9F876-5D3C-4AA8-85BC-9181FB5E9640}" destId="{192CBA02-8728-4F5F-891C-9AFFDEE807EB}" srcOrd="0" destOrd="0" presId="urn:microsoft.com/office/officeart/2005/8/layout/orgChart1"/>
    <dgm:cxn modelId="{0462A988-9E33-4594-9153-37BC244F061D}" type="presParOf" srcId="{192CBA02-8728-4F5F-891C-9AFFDEE807EB}" destId="{C2A71D97-E800-4B5B-9EB8-9B44A87D51D0}" srcOrd="0" destOrd="0" presId="urn:microsoft.com/office/officeart/2005/8/layout/orgChart1"/>
    <dgm:cxn modelId="{A5D9A793-AB74-4959-B16B-B14FF46F7633}" type="presParOf" srcId="{192CBA02-8728-4F5F-891C-9AFFDEE807EB}" destId="{5F0D1AE8-4B25-4542-AD42-8B0C14E20DAB}" srcOrd="1" destOrd="0" presId="urn:microsoft.com/office/officeart/2005/8/layout/orgChart1"/>
    <dgm:cxn modelId="{D5CF3AD1-B14A-4E7A-9085-290EA6A61E8E}" type="presParOf" srcId="{9BC9F876-5D3C-4AA8-85BC-9181FB5E9640}" destId="{F2F9C5FA-F658-493D-950B-8562EEAFCDCC}" srcOrd="1" destOrd="0" presId="urn:microsoft.com/office/officeart/2005/8/layout/orgChart1"/>
    <dgm:cxn modelId="{000DFBE1-5E8C-449A-A6B0-C9900549D4F3}" type="presParOf" srcId="{9BC9F876-5D3C-4AA8-85BC-9181FB5E9640}" destId="{EEFD9FEB-7288-4B0F-B085-24AFFA0265C7}" srcOrd="2" destOrd="0" presId="urn:microsoft.com/office/officeart/2005/8/layout/orgChart1"/>
    <dgm:cxn modelId="{2594C4A6-99F0-4914-AE69-E805FE1E379F}" type="presParOf" srcId="{C9426279-31BF-42D7-8E44-41AA19A818CD}" destId="{B5DA1E0A-265A-42F7-A985-BB4DDA4E2B51}" srcOrd="4" destOrd="0" presId="urn:microsoft.com/office/officeart/2005/8/layout/orgChart1"/>
    <dgm:cxn modelId="{7BE13062-50F7-43B8-BFD6-F714FEDB997E}" type="presParOf" srcId="{C9426279-31BF-42D7-8E44-41AA19A818CD}" destId="{36F0F767-6703-40E5-BE3D-63AB75C9067D}" srcOrd="5" destOrd="0" presId="urn:microsoft.com/office/officeart/2005/8/layout/orgChart1"/>
    <dgm:cxn modelId="{F21571C8-BB02-4DE0-A24F-FEE636489011}" type="presParOf" srcId="{36F0F767-6703-40E5-BE3D-63AB75C9067D}" destId="{6EA92E3B-23F9-440D-B1BA-2F2C38C13747}" srcOrd="0" destOrd="0" presId="urn:microsoft.com/office/officeart/2005/8/layout/orgChart1"/>
    <dgm:cxn modelId="{E5D4B655-591F-4680-8B1D-DA9A4CC32647}" type="presParOf" srcId="{6EA92E3B-23F9-440D-B1BA-2F2C38C13747}" destId="{154CF0B8-622A-4D2C-8AB3-78ED1FA72C6D}" srcOrd="0" destOrd="0" presId="urn:microsoft.com/office/officeart/2005/8/layout/orgChart1"/>
    <dgm:cxn modelId="{D3E2D1B3-325A-4EA9-BCD8-7094A55016C8}" type="presParOf" srcId="{6EA92E3B-23F9-440D-B1BA-2F2C38C13747}" destId="{5F9E092F-8D91-4ABB-84EE-A37EEA50E4B8}" srcOrd="1" destOrd="0" presId="urn:microsoft.com/office/officeart/2005/8/layout/orgChart1"/>
    <dgm:cxn modelId="{739151A0-3503-4A69-AD1C-4A05114418F1}" type="presParOf" srcId="{36F0F767-6703-40E5-BE3D-63AB75C9067D}" destId="{1C87E432-B1A0-4E2E-BAAF-3CCE20BBB434}" srcOrd="1" destOrd="0" presId="urn:microsoft.com/office/officeart/2005/8/layout/orgChart1"/>
    <dgm:cxn modelId="{BD102585-A521-46C4-B1B1-D664BD4CA648}" type="presParOf" srcId="{36F0F767-6703-40E5-BE3D-63AB75C9067D}" destId="{8AD56925-EA37-4E0F-B9F1-4DBD63E79D73}" srcOrd="2" destOrd="0" presId="urn:microsoft.com/office/officeart/2005/8/layout/orgChart1"/>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3B74939-35AF-489C-9BDC-FE9FB8C924D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EAF2F21-24D3-4725-AF47-72982D3E11BF}">
      <dgm:prSet phldrT="[Text]"/>
      <dgm:spPr/>
      <dgm:t>
        <a:bodyPr/>
        <a:lstStyle/>
        <a:p>
          <a:r>
            <a:rPr lang="en-US"/>
            <a:t>In Level (UI)</a:t>
          </a:r>
        </a:p>
      </dgm:t>
    </dgm:pt>
    <dgm:pt modelId="{AFF4E5C1-2460-4A97-A9CC-721317F0B137}" type="parTrans" cxnId="{C8512745-D474-4FD6-AD5A-F688C1C83738}">
      <dgm:prSet/>
      <dgm:spPr/>
      <dgm:t>
        <a:bodyPr/>
        <a:lstStyle/>
        <a:p>
          <a:endParaRPr lang="en-US"/>
        </a:p>
      </dgm:t>
    </dgm:pt>
    <dgm:pt modelId="{DA5CEC49-B6DA-4DBD-B138-BCFEC5E06279}" type="sibTrans" cxnId="{C8512745-D474-4FD6-AD5A-F688C1C83738}">
      <dgm:prSet/>
      <dgm:spPr/>
      <dgm:t>
        <a:bodyPr/>
        <a:lstStyle/>
        <a:p>
          <a:endParaRPr lang="en-US"/>
        </a:p>
      </dgm:t>
    </dgm:pt>
    <dgm:pt modelId="{B962C2CE-925C-4412-90A7-FFD8B11BCF27}" type="asst">
      <dgm:prSet phldrT="[Text]"/>
      <dgm:spPr/>
      <dgm:t>
        <a:bodyPr/>
        <a:lstStyle/>
        <a:p>
          <a:r>
            <a:rPr lang="en-US"/>
            <a:t>Restart Level Button</a:t>
          </a:r>
        </a:p>
      </dgm:t>
    </dgm:pt>
    <dgm:pt modelId="{B6001B48-034C-48BD-B2F1-338ED63B4552}" type="parTrans" cxnId="{3CE5645E-7169-44E0-A0F2-FE4DD6F78A27}">
      <dgm:prSet/>
      <dgm:spPr/>
      <dgm:t>
        <a:bodyPr/>
        <a:lstStyle/>
        <a:p>
          <a:endParaRPr lang="en-US"/>
        </a:p>
      </dgm:t>
    </dgm:pt>
    <dgm:pt modelId="{220E6881-BD63-4963-8316-CAFABDED14A2}" type="sibTrans" cxnId="{3CE5645E-7169-44E0-A0F2-FE4DD6F78A27}">
      <dgm:prSet/>
      <dgm:spPr/>
      <dgm:t>
        <a:bodyPr/>
        <a:lstStyle/>
        <a:p>
          <a:endParaRPr lang="en-US"/>
        </a:p>
      </dgm:t>
    </dgm:pt>
    <dgm:pt modelId="{A5D979D1-9D9D-49B5-ACA6-7A590A8A7B57}" type="asst">
      <dgm:prSet phldrT="[Text]"/>
      <dgm:spPr/>
      <dgm:t>
        <a:bodyPr/>
        <a:lstStyle/>
        <a:p>
          <a:r>
            <a:rPr lang="en-US"/>
            <a:t>Menu Button</a:t>
          </a:r>
        </a:p>
      </dgm:t>
    </dgm:pt>
    <dgm:pt modelId="{A4D900C9-F29E-4FD7-A96E-AE7E1FB5CC99}" type="parTrans" cxnId="{9C10E6F2-2758-40B3-97F4-FD5E1170C793}">
      <dgm:prSet/>
      <dgm:spPr/>
      <dgm:t>
        <a:bodyPr/>
        <a:lstStyle/>
        <a:p>
          <a:endParaRPr lang="en-US"/>
        </a:p>
      </dgm:t>
    </dgm:pt>
    <dgm:pt modelId="{6AED015A-1626-4CFE-9C42-46EB9565BB33}" type="sibTrans" cxnId="{9C10E6F2-2758-40B3-97F4-FD5E1170C793}">
      <dgm:prSet/>
      <dgm:spPr/>
      <dgm:t>
        <a:bodyPr/>
        <a:lstStyle/>
        <a:p>
          <a:endParaRPr lang="en-US"/>
        </a:p>
      </dgm:t>
    </dgm:pt>
    <dgm:pt modelId="{C9E7B32D-895F-4DFD-8125-F917FD9ABA66}" type="asst">
      <dgm:prSet phldrT="[Text]"/>
      <dgm:spPr/>
      <dgm:t>
        <a:bodyPr/>
        <a:lstStyle/>
        <a:p>
          <a:r>
            <a:rPr lang="en-US"/>
            <a:t>Home Screen Button</a:t>
          </a:r>
        </a:p>
      </dgm:t>
    </dgm:pt>
    <dgm:pt modelId="{B67B30A1-3165-4469-87F4-2D5F2EF368B2}" type="parTrans" cxnId="{1A48551E-FEB6-4628-A5D6-5AC39DCB0D00}">
      <dgm:prSet/>
      <dgm:spPr/>
      <dgm:t>
        <a:bodyPr/>
        <a:lstStyle/>
        <a:p>
          <a:endParaRPr lang="en-US"/>
        </a:p>
      </dgm:t>
    </dgm:pt>
    <dgm:pt modelId="{A30BDBDA-44A1-42C6-9549-C0DA9B2A98A1}" type="sibTrans" cxnId="{1A48551E-FEB6-4628-A5D6-5AC39DCB0D00}">
      <dgm:prSet/>
      <dgm:spPr/>
      <dgm:t>
        <a:bodyPr/>
        <a:lstStyle/>
        <a:p>
          <a:endParaRPr lang="en-US"/>
        </a:p>
      </dgm:t>
    </dgm:pt>
    <dgm:pt modelId="{3EF5175A-02D0-4EE0-81E6-C5AC43C73D61}" type="asst">
      <dgm:prSet phldrT="[Text]"/>
      <dgm:spPr/>
      <dgm:t>
        <a:bodyPr/>
        <a:lstStyle/>
        <a:p>
          <a:r>
            <a:rPr lang="en-US"/>
            <a:t>Restart Level Button</a:t>
          </a:r>
        </a:p>
      </dgm:t>
    </dgm:pt>
    <dgm:pt modelId="{1A0E3705-BE45-4939-8373-0FC9D9CC666B}" type="parTrans" cxnId="{F1FDAD1D-842D-456D-B4C4-62281EC77F79}">
      <dgm:prSet/>
      <dgm:spPr/>
      <dgm:t>
        <a:bodyPr/>
        <a:lstStyle/>
        <a:p>
          <a:endParaRPr lang="en-US"/>
        </a:p>
      </dgm:t>
    </dgm:pt>
    <dgm:pt modelId="{178450C7-3950-450D-B845-911C2E25B17D}" type="sibTrans" cxnId="{F1FDAD1D-842D-456D-B4C4-62281EC77F79}">
      <dgm:prSet/>
      <dgm:spPr/>
      <dgm:t>
        <a:bodyPr/>
        <a:lstStyle/>
        <a:p>
          <a:endParaRPr lang="en-US"/>
        </a:p>
      </dgm:t>
    </dgm:pt>
    <dgm:pt modelId="{B31A37AA-FB6B-43B8-8F8D-1D3727D832DB}" type="asst">
      <dgm:prSet phldrT="[Text]"/>
      <dgm:spPr/>
      <dgm:t>
        <a:bodyPr/>
        <a:lstStyle/>
        <a:p>
          <a:r>
            <a:rPr lang="en-US"/>
            <a:t>Information button</a:t>
          </a:r>
        </a:p>
      </dgm:t>
    </dgm:pt>
    <dgm:pt modelId="{F890B901-B12E-4875-BE9C-965A6D3C9C84}" type="parTrans" cxnId="{32B57A31-89A0-4184-92B1-5AC4109559FF}">
      <dgm:prSet/>
      <dgm:spPr/>
      <dgm:t>
        <a:bodyPr/>
        <a:lstStyle/>
        <a:p>
          <a:endParaRPr lang="en-US"/>
        </a:p>
      </dgm:t>
    </dgm:pt>
    <dgm:pt modelId="{E9627B08-41AC-40EB-906E-0317A3B755A8}" type="sibTrans" cxnId="{32B57A31-89A0-4184-92B1-5AC4109559FF}">
      <dgm:prSet/>
      <dgm:spPr/>
      <dgm:t>
        <a:bodyPr/>
        <a:lstStyle/>
        <a:p>
          <a:endParaRPr lang="en-US"/>
        </a:p>
      </dgm:t>
    </dgm:pt>
    <dgm:pt modelId="{C75D72A9-6FBF-4389-9771-47B47A3F716A}" type="asst">
      <dgm:prSet phldrT="[Text]"/>
      <dgm:spPr/>
      <dgm:t>
        <a:bodyPr/>
        <a:lstStyle/>
        <a:p>
          <a:r>
            <a:rPr lang="en-US"/>
            <a:t>Resume level</a:t>
          </a:r>
        </a:p>
      </dgm:t>
    </dgm:pt>
    <dgm:pt modelId="{86142F6E-C00E-47CA-BF3E-2351DD38AAFE}" type="parTrans" cxnId="{7141E260-D424-43F7-8959-766FAF41E67B}">
      <dgm:prSet/>
      <dgm:spPr/>
      <dgm:t>
        <a:bodyPr/>
        <a:lstStyle/>
        <a:p>
          <a:endParaRPr lang="en-US"/>
        </a:p>
      </dgm:t>
    </dgm:pt>
    <dgm:pt modelId="{90E1D536-5F0A-471E-8C5B-1DF7876ABD10}" type="sibTrans" cxnId="{7141E260-D424-43F7-8959-766FAF41E67B}">
      <dgm:prSet/>
      <dgm:spPr/>
      <dgm:t>
        <a:bodyPr/>
        <a:lstStyle/>
        <a:p>
          <a:endParaRPr lang="en-US"/>
        </a:p>
      </dgm:t>
    </dgm:pt>
    <dgm:pt modelId="{51AA046E-4BF0-4499-AB24-DE4AB56DCE5A}" type="pres">
      <dgm:prSet presAssocID="{A3B74939-35AF-489C-9BDC-FE9FB8C924D4}" presName="hierChild1" presStyleCnt="0">
        <dgm:presLayoutVars>
          <dgm:orgChart val="1"/>
          <dgm:chPref val="1"/>
          <dgm:dir/>
          <dgm:animOne val="branch"/>
          <dgm:animLvl val="lvl"/>
          <dgm:resizeHandles/>
        </dgm:presLayoutVars>
      </dgm:prSet>
      <dgm:spPr/>
    </dgm:pt>
    <dgm:pt modelId="{3C265601-79EA-443B-968E-A78B4A9B76F7}" type="pres">
      <dgm:prSet presAssocID="{CEAF2F21-24D3-4725-AF47-72982D3E11BF}" presName="hierRoot1" presStyleCnt="0">
        <dgm:presLayoutVars>
          <dgm:hierBranch val="init"/>
        </dgm:presLayoutVars>
      </dgm:prSet>
      <dgm:spPr/>
    </dgm:pt>
    <dgm:pt modelId="{D68F300C-EEE0-43AE-B9F2-208965FABE4E}" type="pres">
      <dgm:prSet presAssocID="{CEAF2F21-24D3-4725-AF47-72982D3E11BF}" presName="rootComposite1" presStyleCnt="0"/>
      <dgm:spPr/>
    </dgm:pt>
    <dgm:pt modelId="{12F61DC4-5A6C-4F3E-B3FD-6CC8F5D225F6}" type="pres">
      <dgm:prSet presAssocID="{CEAF2F21-24D3-4725-AF47-72982D3E11BF}" presName="rootText1" presStyleLbl="node0" presStyleIdx="0" presStyleCnt="1">
        <dgm:presLayoutVars>
          <dgm:chPref val="3"/>
        </dgm:presLayoutVars>
      </dgm:prSet>
      <dgm:spPr/>
    </dgm:pt>
    <dgm:pt modelId="{71C8FC86-278C-470B-842E-7DE6F4BC6A11}" type="pres">
      <dgm:prSet presAssocID="{CEAF2F21-24D3-4725-AF47-72982D3E11BF}" presName="rootConnector1" presStyleLbl="node1" presStyleIdx="0" presStyleCnt="0"/>
      <dgm:spPr/>
    </dgm:pt>
    <dgm:pt modelId="{C02BEAB2-AD5A-47F5-9BAB-CB1F1DEC5D7C}" type="pres">
      <dgm:prSet presAssocID="{CEAF2F21-24D3-4725-AF47-72982D3E11BF}" presName="hierChild2" presStyleCnt="0"/>
      <dgm:spPr/>
    </dgm:pt>
    <dgm:pt modelId="{C8640E92-189B-4961-8A6D-ED71CBE55DA9}" type="pres">
      <dgm:prSet presAssocID="{CEAF2F21-24D3-4725-AF47-72982D3E11BF}" presName="hierChild3" presStyleCnt="0"/>
      <dgm:spPr/>
    </dgm:pt>
    <dgm:pt modelId="{7D434E42-6241-46D4-8F25-20D5B316F26D}" type="pres">
      <dgm:prSet presAssocID="{B6001B48-034C-48BD-B2F1-338ED63B4552}" presName="Name111" presStyleLbl="parChTrans1D2" presStyleIdx="0" presStyleCnt="2"/>
      <dgm:spPr/>
    </dgm:pt>
    <dgm:pt modelId="{C161A374-459D-4321-9319-3A7211E8BEBF}" type="pres">
      <dgm:prSet presAssocID="{B962C2CE-925C-4412-90A7-FFD8B11BCF27}" presName="hierRoot3" presStyleCnt="0">
        <dgm:presLayoutVars>
          <dgm:hierBranch val="init"/>
        </dgm:presLayoutVars>
      </dgm:prSet>
      <dgm:spPr/>
    </dgm:pt>
    <dgm:pt modelId="{D4C506FD-96AD-4385-8DB5-80ED0B683B21}" type="pres">
      <dgm:prSet presAssocID="{B962C2CE-925C-4412-90A7-FFD8B11BCF27}" presName="rootComposite3" presStyleCnt="0"/>
      <dgm:spPr/>
    </dgm:pt>
    <dgm:pt modelId="{0285DBC4-91E1-4404-9B17-7F4A535F6566}" type="pres">
      <dgm:prSet presAssocID="{B962C2CE-925C-4412-90A7-FFD8B11BCF27}" presName="rootText3" presStyleLbl="asst1" presStyleIdx="0" presStyleCnt="6">
        <dgm:presLayoutVars>
          <dgm:chPref val="3"/>
        </dgm:presLayoutVars>
      </dgm:prSet>
      <dgm:spPr/>
    </dgm:pt>
    <dgm:pt modelId="{9DF5FEFA-0AB2-4DC4-ABF7-55D5BD1005B1}" type="pres">
      <dgm:prSet presAssocID="{B962C2CE-925C-4412-90A7-FFD8B11BCF27}" presName="rootConnector3" presStyleLbl="asst1" presStyleIdx="0" presStyleCnt="6"/>
      <dgm:spPr/>
    </dgm:pt>
    <dgm:pt modelId="{EB346D53-7CBC-438F-BF09-048E7CC24EBE}" type="pres">
      <dgm:prSet presAssocID="{B962C2CE-925C-4412-90A7-FFD8B11BCF27}" presName="hierChild6" presStyleCnt="0"/>
      <dgm:spPr/>
    </dgm:pt>
    <dgm:pt modelId="{DB022A37-AA38-4231-BFCC-C236A3CABCE4}" type="pres">
      <dgm:prSet presAssocID="{B962C2CE-925C-4412-90A7-FFD8B11BCF27}" presName="hierChild7" presStyleCnt="0"/>
      <dgm:spPr/>
    </dgm:pt>
    <dgm:pt modelId="{B6D0094B-FAC8-4811-99EB-FBFB2013666B}" type="pres">
      <dgm:prSet presAssocID="{A4D900C9-F29E-4FD7-A96E-AE7E1FB5CC99}" presName="Name111" presStyleLbl="parChTrans1D2" presStyleIdx="1" presStyleCnt="2"/>
      <dgm:spPr/>
    </dgm:pt>
    <dgm:pt modelId="{C2576B21-893C-4C6D-9CB2-32BD07C8F474}" type="pres">
      <dgm:prSet presAssocID="{A5D979D1-9D9D-49B5-ACA6-7A590A8A7B57}" presName="hierRoot3" presStyleCnt="0">
        <dgm:presLayoutVars>
          <dgm:hierBranch val="init"/>
        </dgm:presLayoutVars>
      </dgm:prSet>
      <dgm:spPr/>
    </dgm:pt>
    <dgm:pt modelId="{06DE0497-FCCB-4152-A64B-680D190D3C0C}" type="pres">
      <dgm:prSet presAssocID="{A5D979D1-9D9D-49B5-ACA6-7A590A8A7B57}" presName="rootComposite3" presStyleCnt="0"/>
      <dgm:spPr/>
    </dgm:pt>
    <dgm:pt modelId="{6609F83E-0B61-4AA3-96EE-3E2840EC06CE}" type="pres">
      <dgm:prSet presAssocID="{A5D979D1-9D9D-49B5-ACA6-7A590A8A7B57}" presName="rootText3" presStyleLbl="asst1" presStyleIdx="1" presStyleCnt="6">
        <dgm:presLayoutVars>
          <dgm:chPref val="3"/>
        </dgm:presLayoutVars>
      </dgm:prSet>
      <dgm:spPr/>
    </dgm:pt>
    <dgm:pt modelId="{49A20F6C-3F7E-4570-9739-88FE785A416F}" type="pres">
      <dgm:prSet presAssocID="{A5D979D1-9D9D-49B5-ACA6-7A590A8A7B57}" presName="rootConnector3" presStyleLbl="asst1" presStyleIdx="1" presStyleCnt="6"/>
      <dgm:spPr/>
    </dgm:pt>
    <dgm:pt modelId="{0BCD65DB-125A-474C-A86F-0DBE20586FCE}" type="pres">
      <dgm:prSet presAssocID="{A5D979D1-9D9D-49B5-ACA6-7A590A8A7B57}" presName="hierChild6" presStyleCnt="0"/>
      <dgm:spPr/>
    </dgm:pt>
    <dgm:pt modelId="{A804F47D-B93C-4E85-AB9E-79C5A82AE984}" type="pres">
      <dgm:prSet presAssocID="{A5D979D1-9D9D-49B5-ACA6-7A590A8A7B57}" presName="hierChild7" presStyleCnt="0"/>
      <dgm:spPr/>
    </dgm:pt>
    <dgm:pt modelId="{0EF80DDF-4E3E-499C-BFC1-A72D5290A185}" type="pres">
      <dgm:prSet presAssocID="{B67B30A1-3165-4469-87F4-2D5F2EF368B2}" presName="Name111" presStyleLbl="parChTrans1D3" presStyleIdx="0" presStyleCnt="4"/>
      <dgm:spPr/>
    </dgm:pt>
    <dgm:pt modelId="{FAAEEAC3-E909-4267-B723-B761CB02300B}" type="pres">
      <dgm:prSet presAssocID="{C9E7B32D-895F-4DFD-8125-F917FD9ABA66}" presName="hierRoot3" presStyleCnt="0">
        <dgm:presLayoutVars>
          <dgm:hierBranch val="init"/>
        </dgm:presLayoutVars>
      </dgm:prSet>
      <dgm:spPr/>
    </dgm:pt>
    <dgm:pt modelId="{31A6001B-9BA1-4C16-85F9-33C40B8DD274}" type="pres">
      <dgm:prSet presAssocID="{C9E7B32D-895F-4DFD-8125-F917FD9ABA66}" presName="rootComposite3" presStyleCnt="0"/>
      <dgm:spPr/>
    </dgm:pt>
    <dgm:pt modelId="{52539C02-4970-4AC6-90D3-EFBF897812B8}" type="pres">
      <dgm:prSet presAssocID="{C9E7B32D-895F-4DFD-8125-F917FD9ABA66}" presName="rootText3" presStyleLbl="asst1" presStyleIdx="2" presStyleCnt="6">
        <dgm:presLayoutVars>
          <dgm:chPref val="3"/>
        </dgm:presLayoutVars>
      </dgm:prSet>
      <dgm:spPr/>
    </dgm:pt>
    <dgm:pt modelId="{B0A88721-C66F-49B7-BAC3-B1D56EFF3CF3}" type="pres">
      <dgm:prSet presAssocID="{C9E7B32D-895F-4DFD-8125-F917FD9ABA66}" presName="rootConnector3" presStyleLbl="asst1" presStyleIdx="2" presStyleCnt="6"/>
      <dgm:spPr/>
    </dgm:pt>
    <dgm:pt modelId="{E8A6A73E-8BCC-42DD-9AE4-41F1D5A7E821}" type="pres">
      <dgm:prSet presAssocID="{C9E7B32D-895F-4DFD-8125-F917FD9ABA66}" presName="hierChild6" presStyleCnt="0"/>
      <dgm:spPr/>
    </dgm:pt>
    <dgm:pt modelId="{22014EF1-BB76-4E7E-AA9E-E9A906B7CDE2}" type="pres">
      <dgm:prSet presAssocID="{C9E7B32D-895F-4DFD-8125-F917FD9ABA66}" presName="hierChild7" presStyleCnt="0"/>
      <dgm:spPr/>
    </dgm:pt>
    <dgm:pt modelId="{121DDF3A-535D-47DF-91AD-1A47CB7D49F5}" type="pres">
      <dgm:prSet presAssocID="{1A0E3705-BE45-4939-8373-0FC9D9CC666B}" presName="Name111" presStyleLbl="parChTrans1D3" presStyleIdx="1" presStyleCnt="4"/>
      <dgm:spPr/>
    </dgm:pt>
    <dgm:pt modelId="{5E2B68C2-1F3E-428B-86E4-AB26D5BD17AE}" type="pres">
      <dgm:prSet presAssocID="{3EF5175A-02D0-4EE0-81E6-C5AC43C73D61}" presName="hierRoot3" presStyleCnt="0">
        <dgm:presLayoutVars>
          <dgm:hierBranch val="init"/>
        </dgm:presLayoutVars>
      </dgm:prSet>
      <dgm:spPr/>
    </dgm:pt>
    <dgm:pt modelId="{1F54C1EA-E2FC-4244-AED2-5F69B9845BB6}" type="pres">
      <dgm:prSet presAssocID="{3EF5175A-02D0-4EE0-81E6-C5AC43C73D61}" presName="rootComposite3" presStyleCnt="0"/>
      <dgm:spPr/>
    </dgm:pt>
    <dgm:pt modelId="{8AF764DC-0049-49B5-9ECE-6A1F7D67DDCE}" type="pres">
      <dgm:prSet presAssocID="{3EF5175A-02D0-4EE0-81E6-C5AC43C73D61}" presName="rootText3" presStyleLbl="asst1" presStyleIdx="3" presStyleCnt="6">
        <dgm:presLayoutVars>
          <dgm:chPref val="3"/>
        </dgm:presLayoutVars>
      </dgm:prSet>
      <dgm:spPr/>
    </dgm:pt>
    <dgm:pt modelId="{18ADC7DF-EAA0-4C76-A5ED-FA4EECFC4B7C}" type="pres">
      <dgm:prSet presAssocID="{3EF5175A-02D0-4EE0-81E6-C5AC43C73D61}" presName="rootConnector3" presStyleLbl="asst1" presStyleIdx="3" presStyleCnt="6"/>
      <dgm:spPr/>
    </dgm:pt>
    <dgm:pt modelId="{7CB7967F-3A75-45FD-9405-EE650883FBCA}" type="pres">
      <dgm:prSet presAssocID="{3EF5175A-02D0-4EE0-81E6-C5AC43C73D61}" presName="hierChild6" presStyleCnt="0"/>
      <dgm:spPr/>
    </dgm:pt>
    <dgm:pt modelId="{7F75D6A4-ED76-4EA3-9981-5C586528910C}" type="pres">
      <dgm:prSet presAssocID="{3EF5175A-02D0-4EE0-81E6-C5AC43C73D61}" presName="hierChild7" presStyleCnt="0"/>
      <dgm:spPr/>
    </dgm:pt>
    <dgm:pt modelId="{B99BFCA5-69AB-43C0-A1E7-A4D2D2622062}" type="pres">
      <dgm:prSet presAssocID="{F890B901-B12E-4875-BE9C-965A6D3C9C84}" presName="Name111" presStyleLbl="parChTrans1D3" presStyleIdx="2" presStyleCnt="4"/>
      <dgm:spPr/>
    </dgm:pt>
    <dgm:pt modelId="{061D1137-9E56-4F27-8AD7-2433C74DEF6D}" type="pres">
      <dgm:prSet presAssocID="{B31A37AA-FB6B-43B8-8F8D-1D3727D832DB}" presName="hierRoot3" presStyleCnt="0">
        <dgm:presLayoutVars>
          <dgm:hierBranch val="init"/>
        </dgm:presLayoutVars>
      </dgm:prSet>
      <dgm:spPr/>
    </dgm:pt>
    <dgm:pt modelId="{A6B0678F-CACB-4838-B8D6-03193933847C}" type="pres">
      <dgm:prSet presAssocID="{B31A37AA-FB6B-43B8-8F8D-1D3727D832DB}" presName="rootComposite3" presStyleCnt="0"/>
      <dgm:spPr/>
    </dgm:pt>
    <dgm:pt modelId="{49642A60-678E-4284-B2AB-DE25326189E1}" type="pres">
      <dgm:prSet presAssocID="{B31A37AA-FB6B-43B8-8F8D-1D3727D832DB}" presName="rootText3" presStyleLbl="asst1" presStyleIdx="4" presStyleCnt="6">
        <dgm:presLayoutVars>
          <dgm:chPref val="3"/>
        </dgm:presLayoutVars>
      </dgm:prSet>
      <dgm:spPr/>
    </dgm:pt>
    <dgm:pt modelId="{932E55BD-D148-4110-87FC-4D4C6C131C84}" type="pres">
      <dgm:prSet presAssocID="{B31A37AA-FB6B-43B8-8F8D-1D3727D832DB}" presName="rootConnector3" presStyleLbl="asst1" presStyleIdx="4" presStyleCnt="6"/>
      <dgm:spPr/>
    </dgm:pt>
    <dgm:pt modelId="{CBEB6E62-E7C6-47F5-B7A5-B4D57CC45045}" type="pres">
      <dgm:prSet presAssocID="{B31A37AA-FB6B-43B8-8F8D-1D3727D832DB}" presName="hierChild6" presStyleCnt="0"/>
      <dgm:spPr/>
    </dgm:pt>
    <dgm:pt modelId="{9B821472-BAE9-445A-A223-DD0C2FFBA51C}" type="pres">
      <dgm:prSet presAssocID="{B31A37AA-FB6B-43B8-8F8D-1D3727D832DB}" presName="hierChild7" presStyleCnt="0"/>
      <dgm:spPr/>
    </dgm:pt>
    <dgm:pt modelId="{C37F90D1-2BEE-4B2A-8EC7-A7FC77283F46}" type="pres">
      <dgm:prSet presAssocID="{86142F6E-C00E-47CA-BF3E-2351DD38AAFE}" presName="Name111" presStyleLbl="parChTrans1D3" presStyleIdx="3" presStyleCnt="4"/>
      <dgm:spPr/>
    </dgm:pt>
    <dgm:pt modelId="{22770F3A-39A7-4A53-827B-1D13CE81B4F2}" type="pres">
      <dgm:prSet presAssocID="{C75D72A9-6FBF-4389-9771-47B47A3F716A}" presName="hierRoot3" presStyleCnt="0">
        <dgm:presLayoutVars>
          <dgm:hierBranch val="init"/>
        </dgm:presLayoutVars>
      </dgm:prSet>
      <dgm:spPr/>
    </dgm:pt>
    <dgm:pt modelId="{9681F70D-23AD-453B-A51F-083AD98CFEE9}" type="pres">
      <dgm:prSet presAssocID="{C75D72A9-6FBF-4389-9771-47B47A3F716A}" presName="rootComposite3" presStyleCnt="0"/>
      <dgm:spPr/>
    </dgm:pt>
    <dgm:pt modelId="{EAA5BE2D-31F2-4BA1-9EA4-1412F4C6D469}" type="pres">
      <dgm:prSet presAssocID="{C75D72A9-6FBF-4389-9771-47B47A3F716A}" presName="rootText3" presStyleLbl="asst1" presStyleIdx="5" presStyleCnt="6">
        <dgm:presLayoutVars>
          <dgm:chPref val="3"/>
        </dgm:presLayoutVars>
      </dgm:prSet>
      <dgm:spPr/>
    </dgm:pt>
    <dgm:pt modelId="{4263B661-562F-4693-9224-EE978B2E8620}" type="pres">
      <dgm:prSet presAssocID="{C75D72A9-6FBF-4389-9771-47B47A3F716A}" presName="rootConnector3" presStyleLbl="asst1" presStyleIdx="5" presStyleCnt="6"/>
      <dgm:spPr/>
    </dgm:pt>
    <dgm:pt modelId="{2371F8BB-A9BD-4459-99B0-C9A0DC29A225}" type="pres">
      <dgm:prSet presAssocID="{C75D72A9-6FBF-4389-9771-47B47A3F716A}" presName="hierChild6" presStyleCnt="0"/>
      <dgm:spPr/>
    </dgm:pt>
    <dgm:pt modelId="{DE8CADAE-B90C-4247-AA35-58A64FC3BCC0}" type="pres">
      <dgm:prSet presAssocID="{C75D72A9-6FBF-4389-9771-47B47A3F716A}" presName="hierChild7" presStyleCnt="0"/>
      <dgm:spPr/>
    </dgm:pt>
  </dgm:ptLst>
  <dgm:cxnLst>
    <dgm:cxn modelId="{C931BB07-6F7C-4185-BDC9-A16FDA4F4AF5}" type="presOf" srcId="{CEAF2F21-24D3-4725-AF47-72982D3E11BF}" destId="{71C8FC86-278C-470B-842E-7DE6F4BC6A11}" srcOrd="1" destOrd="0" presId="urn:microsoft.com/office/officeart/2005/8/layout/orgChart1"/>
    <dgm:cxn modelId="{B36BF917-4604-4197-AF3E-BB902B090520}" type="presOf" srcId="{A5D979D1-9D9D-49B5-ACA6-7A590A8A7B57}" destId="{6609F83E-0B61-4AA3-96EE-3E2840EC06CE}" srcOrd="0" destOrd="0" presId="urn:microsoft.com/office/officeart/2005/8/layout/orgChart1"/>
    <dgm:cxn modelId="{F1FDAD1D-842D-456D-B4C4-62281EC77F79}" srcId="{A5D979D1-9D9D-49B5-ACA6-7A590A8A7B57}" destId="{3EF5175A-02D0-4EE0-81E6-C5AC43C73D61}" srcOrd="1" destOrd="0" parTransId="{1A0E3705-BE45-4939-8373-0FC9D9CC666B}" sibTransId="{178450C7-3950-450D-B845-911C2E25B17D}"/>
    <dgm:cxn modelId="{1A48551E-FEB6-4628-A5D6-5AC39DCB0D00}" srcId="{A5D979D1-9D9D-49B5-ACA6-7A590A8A7B57}" destId="{C9E7B32D-895F-4DFD-8125-F917FD9ABA66}" srcOrd="0" destOrd="0" parTransId="{B67B30A1-3165-4469-87F4-2D5F2EF368B2}" sibTransId="{A30BDBDA-44A1-42C6-9549-C0DA9B2A98A1}"/>
    <dgm:cxn modelId="{32B57A31-89A0-4184-92B1-5AC4109559FF}" srcId="{A5D979D1-9D9D-49B5-ACA6-7A590A8A7B57}" destId="{B31A37AA-FB6B-43B8-8F8D-1D3727D832DB}" srcOrd="2" destOrd="0" parTransId="{F890B901-B12E-4875-BE9C-965A6D3C9C84}" sibTransId="{E9627B08-41AC-40EB-906E-0317A3B755A8}"/>
    <dgm:cxn modelId="{3CE5645E-7169-44E0-A0F2-FE4DD6F78A27}" srcId="{CEAF2F21-24D3-4725-AF47-72982D3E11BF}" destId="{B962C2CE-925C-4412-90A7-FFD8B11BCF27}" srcOrd="0" destOrd="0" parTransId="{B6001B48-034C-48BD-B2F1-338ED63B4552}" sibTransId="{220E6881-BD63-4963-8316-CAFABDED14A2}"/>
    <dgm:cxn modelId="{7141E260-D424-43F7-8959-766FAF41E67B}" srcId="{A5D979D1-9D9D-49B5-ACA6-7A590A8A7B57}" destId="{C75D72A9-6FBF-4389-9771-47B47A3F716A}" srcOrd="3" destOrd="0" parTransId="{86142F6E-C00E-47CA-BF3E-2351DD38AAFE}" sibTransId="{90E1D536-5F0A-471E-8C5B-1DF7876ABD10}"/>
    <dgm:cxn modelId="{A9427D43-9D2B-494A-8476-79DB93C4EE7A}" type="presOf" srcId="{B31A37AA-FB6B-43B8-8F8D-1D3727D832DB}" destId="{49642A60-678E-4284-B2AB-DE25326189E1}" srcOrd="0" destOrd="0" presId="urn:microsoft.com/office/officeart/2005/8/layout/orgChart1"/>
    <dgm:cxn modelId="{C8512745-D474-4FD6-AD5A-F688C1C83738}" srcId="{A3B74939-35AF-489C-9BDC-FE9FB8C924D4}" destId="{CEAF2F21-24D3-4725-AF47-72982D3E11BF}" srcOrd="0" destOrd="0" parTransId="{AFF4E5C1-2460-4A97-A9CC-721317F0B137}" sibTransId="{DA5CEC49-B6DA-4DBD-B138-BCFEC5E06279}"/>
    <dgm:cxn modelId="{69B85E4D-0143-4F6B-A03A-6684908268F0}" type="presOf" srcId="{B31A37AA-FB6B-43B8-8F8D-1D3727D832DB}" destId="{932E55BD-D148-4110-87FC-4D4C6C131C84}" srcOrd="1" destOrd="0" presId="urn:microsoft.com/office/officeart/2005/8/layout/orgChart1"/>
    <dgm:cxn modelId="{546A0A74-60FF-464D-8762-4BC668DFA563}" type="presOf" srcId="{1A0E3705-BE45-4939-8373-0FC9D9CC666B}" destId="{121DDF3A-535D-47DF-91AD-1A47CB7D49F5}" srcOrd="0" destOrd="0" presId="urn:microsoft.com/office/officeart/2005/8/layout/orgChart1"/>
    <dgm:cxn modelId="{5087A077-D4D5-47E6-BA4D-A80EB09CECA9}" type="presOf" srcId="{C9E7B32D-895F-4DFD-8125-F917FD9ABA66}" destId="{B0A88721-C66F-49B7-BAC3-B1D56EFF3CF3}" srcOrd="1" destOrd="0" presId="urn:microsoft.com/office/officeart/2005/8/layout/orgChart1"/>
    <dgm:cxn modelId="{F17A3059-7266-4B52-9B74-3BCE1D63ECBC}" type="presOf" srcId="{B962C2CE-925C-4412-90A7-FFD8B11BCF27}" destId="{0285DBC4-91E1-4404-9B17-7F4A535F6566}" srcOrd="0" destOrd="0" presId="urn:microsoft.com/office/officeart/2005/8/layout/orgChart1"/>
    <dgm:cxn modelId="{758FC97F-9E4F-4B2B-A8E9-2EDD6F9517AA}" type="presOf" srcId="{B6001B48-034C-48BD-B2F1-338ED63B4552}" destId="{7D434E42-6241-46D4-8F25-20D5B316F26D}" srcOrd="0" destOrd="0" presId="urn:microsoft.com/office/officeart/2005/8/layout/orgChart1"/>
    <dgm:cxn modelId="{6B373A85-B371-42EE-B562-CF177A70CF4D}" type="presOf" srcId="{C75D72A9-6FBF-4389-9771-47B47A3F716A}" destId="{EAA5BE2D-31F2-4BA1-9EA4-1412F4C6D469}" srcOrd="0" destOrd="0" presId="urn:microsoft.com/office/officeart/2005/8/layout/orgChart1"/>
    <dgm:cxn modelId="{44C455A3-E1C8-4FF5-8B8B-7D153BF4758C}" type="presOf" srcId="{A3B74939-35AF-489C-9BDC-FE9FB8C924D4}" destId="{51AA046E-4BF0-4499-AB24-DE4AB56DCE5A}" srcOrd="0" destOrd="0" presId="urn:microsoft.com/office/officeart/2005/8/layout/orgChart1"/>
    <dgm:cxn modelId="{417BDEA9-1A0F-465C-B76E-60D211A08F04}" type="presOf" srcId="{3EF5175A-02D0-4EE0-81E6-C5AC43C73D61}" destId="{8AF764DC-0049-49B5-9ECE-6A1F7D67DDCE}" srcOrd="0" destOrd="0" presId="urn:microsoft.com/office/officeart/2005/8/layout/orgChart1"/>
    <dgm:cxn modelId="{58F087B3-DAF0-4D26-B998-512F8895BE3A}" type="presOf" srcId="{A4D900C9-F29E-4FD7-A96E-AE7E1FB5CC99}" destId="{B6D0094B-FAC8-4811-99EB-FBFB2013666B}" srcOrd="0" destOrd="0" presId="urn:microsoft.com/office/officeart/2005/8/layout/orgChart1"/>
    <dgm:cxn modelId="{437AD4B8-47F3-478F-9AFC-AC3F9470A088}" type="presOf" srcId="{F890B901-B12E-4875-BE9C-965A6D3C9C84}" destId="{B99BFCA5-69AB-43C0-A1E7-A4D2D2622062}" srcOrd="0" destOrd="0" presId="urn:microsoft.com/office/officeart/2005/8/layout/orgChart1"/>
    <dgm:cxn modelId="{16661FBF-919E-4803-A4AE-808159BDBE1E}" type="presOf" srcId="{C75D72A9-6FBF-4389-9771-47B47A3F716A}" destId="{4263B661-562F-4693-9224-EE978B2E8620}" srcOrd="1" destOrd="0" presId="urn:microsoft.com/office/officeart/2005/8/layout/orgChart1"/>
    <dgm:cxn modelId="{2DE561C6-8F5F-460A-9D55-E6CF901580C7}" type="presOf" srcId="{B67B30A1-3165-4469-87F4-2D5F2EF368B2}" destId="{0EF80DDF-4E3E-499C-BFC1-A72D5290A185}" srcOrd="0" destOrd="0" presId="urn:microsoft.com/office/officeart/2005/8/layout/orgChart1"/>
    <dgm:cxn modelId="{081523CE-5B21-4AE3-9CC1-5DB7BF571DF6}" type="presOf" srcId="{CEAF2F21-24D3-4725-AF47-72982D3E11BF}" destId="{12F61DC4-5A6C-4F3E-B3FD-6CC8F5D225F6}" srcOrd="0" destOrd="0" presId="urn:microsoft.com/office/officeart/2005/8/layout/orgChart1"/>
    <dgm:cxn modelId="{E9E0BECF-AD42-41C5-B2C2-AE97145EE0F0}" type="presOf" srcId="{B962C2CE-925C-4412-90A7-FFD8B11BCF27}" destId="{9DF5FEFA-0AB2-4DC4-ABF7-55D5BD1005B1}" srcOrd="1" destOrd="0" presId="urn:microsoft.com/office/officeart/2005/8/layout/orgChart1"/>
    <dgm:cxn modelId="{B7679AD1-C5EE-4CA6-B5D5-ACBC69093D1A}" type="presOf" srcId="{3EF5175A-02D0-4EE0-81E6-C5AC43C73D61}" destId="{18ADC7DF-EAA0-4C76-A5ED-FA4EECFC4B7C}" srcOrd="1" destOrd="0" presId="urn:microsoft.com/office/officeart/2005/8/layout/orgChart1"/>
    <dgm:cxn modelId="{349146E2-5789-48D3-B3D8-B174F2AFE8DF}" type="presOf" srcId="{86142F6E-C00E-47CA-BF3E-2351DD38AAFE}" destId="{C37F90D1-2BEE-4B2A-8EC7-A7FC77283F46}" srcOrd="0" destOrd="0" presId="urn:microsoft.com/office/officeart/2005/8/layout/orgChart1"/>
    <dgm:cxn modelId="{9C10E6F2-2758-40B3-97F4-FD5E1170C793}" srcId="{CEAF2F21-24D3-4725-AF47-72982D3E11BF}" destId="{A5D979D1-9D9D-49B5-ACA6-7A590A8A7B57}" srcOrd="1" destOrd="0" parTransId="{A4D900C9-F29E-4FD7-A96E-AE7E1FB5CC99}" sibTransId="{6AED015A-1626-4CFE-9C42-46EB9565BB33}"/>
    <dgm:cxn modelId="{4B6911F9-7C2F-4217-BEDD-6FCE08AC78C1}" type="presOf" srcId="{A5D979D1-9D9D-49B5-ACA6-7A590A8A7B57}" destId="{49A20F6C-3F7E-4570-9739-88FE785A416F}" srcOrd="1" destOrd="0" presId="urn:microsoft.com/office/officeart/2005/8/layout/orgChart1"/>
    <dgm:cxn modelId="{541C60FA-902E-427F-A463-7F19188BC1FB}" type="presOf" srcId="{C9E7B32D-895F-4DFD-8125-F917FD9ABA66}" destId="{52539C02-4970-4AC6-90D3-EFBF897812B8}" srcOrd="0" destOrd="0" presId="urn:microsoft.com/office/officeart/2005/8/layout/orgChart1"/>
    <dgm:cxn modelId="{D133A7CE-3E92-4301-B4E1-E9931BEB14A8}" type="presParOf" srcId="{51AA046E-4BF0-4499-AB24-DE4AB56DCE5A}" destId="{3C265601-79EA-443B-968E-A78B4A9B76F7}" srcOrd="0" destOrd="0" presId="urn:microsoft.com/office/officeart/2005/8/layout/orgChart1"/>
    <dgm:cxn modelId="{0C5295F0-EE40-4A5A-A5E9-EF337CCC7F40}" type="presParOf" srcId="{3C265601-79EA-443B-968E-A78B4A9B76F7}" destId="{D68F300C-EEE0-43AE-B9F2-208965FABE4E}" srcOrd="0" destOrd="0" presId="urn:microsoft.com/office/officeart/2005/8/layout/orgChart1"/>
    <dgm:cxn modelId="{B98AD4D9-0CC7-4E33-A867-BDFE8E57620F}" type="presParOf" srcId="{D68F300C-EEE0-43AE-B9F2-208965FABE4E}" destId="{12F61DC4-5A6C-4F3E-B3FD-6CC8F5D225F6}" srcOrd="0" destOrd="0" presId="urn:microsoft.com/office/officeart/2005/8/layout/orgChart1"/>
    <dgm:cxn modelId="{FEBDD7BE-CB56-4240-A524-AEC2C9228028}" type="presParOf" srcId="{D68F300C-EEE0-43AE-B9F2-208965FABE4E}" destId="{71C8FC86-278C-470B-842E-7DE6F4BC6A11}" srcOrd="1" destOrd="0" presId="urn:microsoft.com/office/officeart/2005/8/layout/orgChart1"/>
    <dgm:cxn modelId="{B957843F-5297-4F41-B01B-D5958C829CD0}" type="presParOf" srcId="{3C265601-79EA-443B-968E-A78B4A9B76F7}" destId="{C02BEAB2-AD5A-47F5-9BAB-CB1F1DEC5D7C}" srcOrd="1" destOrd="0" presId="urn:microsoft.com/office/officeart/2005/8/layout/orgChart1"/>
    <dgm:cxn modelId="{5FDD5C4A-11FC-4378-8D92-CFA17591F61D}" type="presParOf" srcId="{3C265601-79EA-443B-968E-A78B4A9B76F7}" destId="{C8640E92-189B-4961-8A6D-ED71CBE55DA9}" srcOrd="2" destOrd="0" presId="urn:microsoft.com/office/officeart/2005/8/layout/orgChart1"/>
    <dgm:cxn modelId="{1008479E-35DA-46CD-B21A-04140612AB93}" type="presParOf" srcId="{C8640E92-189B-4961-8A6D-ED71CBE55DA9}" destId="{7D434E42-6241-46D4-8F25-20D5B316F26D}" srcOrd="0" destOrd="0" presId="urn:microsoft.com/office/officeart/2005/8/layout/orgChart1"/>
    <dgm:cxn modelId="{849C4244-8FD2-4F41-8B4E-0D480FF40907}" type="presParOf" srcId="{C8640E92-189B-4961-8A6D-ED71CBE55DA9}" destId="{C161A374-459D-4321-9319-3A7211E8BEBF}" srcOrd="1" destOrd="0" presId="urn:microsoft.com/office/officeart/2005/8/layout/orgChart1"/>
    <dgm:cxn modelId="{A594A084-9D6C-4C59-BFBF-79D7409D0677}" type="presParOf" srcId="{C161A374-459D-4321-9319-3A7211E8BEBF}" destId="{D4C506FD-96AD-4385-8DB5-80ED0B683B21}" srcOrd="0" destOrd="0" presId="urn:microsoft.com/office/officeart/2005/8/layout/orgChart1"/>
    <dgm:cxn modelId="{2D41B63A-02C9-45EA-A39D-A2D0A1DCAAE2}" type="presParOf" srcId="{D4C506FD-96AD-4385-8DB5-80ED0B683B21}" destId="{0285DBC4-91E1-4404-9B17-7F4A535F6566}" srcOrd="0" destOrd="0" presId="urn:microsoft.com/office/officeart/2005/8/layout/orgChart1"/>
    <dgm:cxn modelId="{AA6A5CC1-5D00-452A-99D0-D09F47DFC684}" type="presParOf" srcId="{D4C506FD-96AD-4385-8DB5-80ED0B683B21}" destId="{9DF5FEFA-0AB2-4DC4-ABF7-55D5BD1005B1}" srcOrd="1" destOrd="0" presId="urn:microsoft.com/office/officeart/2005/8/layout/orgChart1"/>
    <dgm:cxn modelId="{4E9218F4-D85C-4F7B-9D3D-2C16BBBCDAFB}" type="presParOf" srcId="{C161A374-459D-4321-9319-3A7211E8BEBF}" destId="{EB346D53-7CBC-438F-BF09-048E7CC24EBE}" srcOrd="1" destOrd="0" presId="urn:microsoft.com/office/officeart/2005/8/layout/orgChart1"/>
    <dgm:cxn modelId="{9905FE8E-AFE8-4A38-B720-650C02AA2260}" type="presParOf" srcId="{C161A374-459D-4321-9319-3A7211E8BEBF}" destId="{DB022A37-AA38-4231-BFCC-C236A3CABCE4}" srcOrd="2" destOrd="0" presId="urn:microsoft.com/office/officeart/2005/8/layout/orgChart1"/>
    <dgm:cxn modelId="{B7B38CBA-60E9-40E7-BE81-B83A34D06F26}" type="presParOf" srcId="{C8640E92-189B-4961-8A6D-ED71CBE55DA9}" destId="{B6D0094B-FAC8-4811-99EB-FBFB2013666B}" srcOrd="2" destOrd="0" presId="urn:microsoft.com/office/officeart/2005/8/layout/orgChart1"/>
    <dgm:cxn modelId="{3E8CA1EE-72DB-4271-97C1-0B62E530EF84}" type="presParOf" srcId="{C8640E92-189B-4961-8A6D-ED71CBE55DA9}" destId="{C2576B21-893C-4C6D-9CB2-32BD07C8F474}" srcOrd="3" destOrd="0" presId="urn:microsoft.com/office/officeart/2005/8/layout/orgChart1"/>
    <dgm:cxn modelId="{55DA7ABC-235D-4B7D-AF2E-CC715F353D4C}" type="presParOf" srcId="{C2576B21-893C-4C6D-9CB2-32BD07C8F474}" destId="{06DE0497-FCCB-4152-A64B-680D190D3C0C}" srcOrd="0" destOrd="0" presId="urn:microsoft.com/office/officeart/2005/8/layout/orgChart1"/>
    <dgm:cxn modelId="{D0250177-8010-4A39-AB84-F59CC7351FB0}" type="presParOf" srcId="{06DE0497-FCCB-4152-A64B-680D190D3C0C}" destId="{6609F83E-0B61-4AA3-96EE-3E2840EC06CE}" srcOrd="0" destOrd="0" presId="urn:microsoft.com/office/officeart/2005/8/layout/orgChart1"/>
    <dgm:cxn modelId="{4A5C2B50-0D3D-4A50-97A2-566298215C9B}" type="presParOf" srcId="{06DE0497-FCCB-4152-A64B-680D190D3C0C}" destId="{49A20F6C-3F7E-4570-9739-88FE785A416F}" srcOrd="1" destOrd="0" presId="urn:microsoft.com/office/officeart/2005/8/layout/orgChart1"/>
    <dgm:cxn modelId="{4569AE81-5445-4A6F-9267-7A9EFDBDFC1E}" type="presParOf" srcId="{C2576B21-893C-4C6D-9CB2-32BD07C8F474}" destId="{0BCD65DB-125A-474C-A86F-0DBE20586FCE}" srcOrd="1" destOrd="0" presId="urn:microsoft.com/office/officeart/2005/8/layout/orgChart1"/>
    <dgm:cxn modelId="{93B880F3-E105-4B80-AFFA-4CC9EA3AF175}" type="presParOf" srcId="{C2576B21-893C-4C6D-9CB2-32BD07C8F474}" destId="{A804F47D-B93C-4E85-AB9E-79C5A82AE984}" srcOrd="2" destOrd="0" presId="urn:microsoft.com/office/officeart/2005/8/layout/orgChart1"/>
    <dgm:cxn modelId="{83F28402-3A82-483A-9F76-2128786343EF}" type="presParOf" srcId="{A804F47D-B93C-4E85-AB9E-79C5A82AE984}" destId="{0EF80DDF-4E3E-499C-BFC1-A72D5290A185}" srcOrd="0" destOrd="0" presId="urn:microsoft.com/office/officeart/2005/8/layout/orgChart1"/>
    <dgm:cxn modelId="{C1FDDEBD-3746-43D9-BCC1-E46CEFCD34F0}" type="presParOf" srcId="{A804F47D-B93C-4E85-AB9E-79C5A82AE984}" destId="{FAAEEAC3-E909-4267-B723-B761CB02300B}" srcOrd="1" destOrd="0" presId="urn:microsoft.com/office/officeart/2005/8/layout/orgChart1"/>
    <dgm:cxn modelId="{C59FFA55-6F88-4931-BE9A-9F1E4FDDC5FE}" type="presParOf" srcId="{FAAEEAC3-E909-4267-B723-B761CB02300B}" destId="{31A6001B-9BA1-4C16-85F9-33C40B8DD274}" srcOrd="0" destOrd="0" presId="urn:microsoft.com/office/officeart/2005/8/layout/orgChart1"/>
    <dgm:cxn modelId="{175893BA-EBF9-4481-A79A-AB0CBB14BF9A}" type="presParOf" srcId="{31A6001B-9BA1-4C16-85F9-33C40B8DD274}" destId="{52539C02-4970-4AC6-90D3-EFBF897812B8}" srcOrd="0" destOrd="0" presId="urn:microsoft.com/office/officeart/2005/8/layout/orgChart1"/>
    <dgm:cxn modelId="{3651706C-7CD8-4C15-99D0-D5E103ED0F7B}" type="presParOf" srcId="{31A6001B-9BA1-4C16-85F9-33C40B8DD274}" destId="{B0A88721-C66F-49B7-BAC3-B1D56EFF3CF3}" srcOrd="1" destOrd="0" presId="urn:microsoft.com/office/officeart/2005/8/layout/orgChart1"/>
    <dgm:cxn modelId="{E7FDCA1D-1B6D-4E63-89DA-90E97CB7990F}" type="presParOf" srcId="{FAAEEAC3-E909-4267-B723-B761CB02300B}" destId="{E8A6A73E-8BCC-42DD-9AE4-41F1D5A7E821}" srcOrd="1" destOrd="0" presId="urn:microsoft.com/office/officeart/2005/8/layout/orgChart1"/>
    <dgm:cxn modelId="{71CAF651-F6AF-466C-81FB-24FC61A527E2}" type="presParOf" srcId="{FAAEEAC3-E909-4267-B723-B761CB02300B}" destId="{22014EF1-BB76-4E7E-AA9E-E9A906B7CDE2}" srcOrd="2" destOrd="0" presId="urn:microsoft.com/office/officeart/2005/8/layout/orgChart1"/>
    <dgm:cxn modelId="{8E081B8F-C03C-472D-954A-4142F8E49900}" type="presParOf" srcId="{A804F47D-B93C-4E85-AB9E-79C5A82AE984}" destId="{121DDF3A-535D-47DF-91AD-1A47CB7D49F5}" srcOrd="2" destOrd="0" presId="urn:microsoft.com/office/officeart/2005/8/layout/orgChart1"/>
    <dgm:cxn modelId="{2BD2F4E4-D1F6-4707-A509-E51D96102F72}" type="presParOf" srcId="{A804F47D-B93C-4E85-AB9E-79C5A82AE984}" destId="{5E2B68C2-1F3E-428B-86E4-AB26D5BD17AE}" srcOrd="3" destOrd="0" presId="urn:microsoft.com/office/officeart/2005/8/layout/orgChart1"/>
    <dgm:cxn modelId="{C2534881-2CC2-4F02-9DFB-248FF7602EE5}" type="presParOf" srcId="{5E2B68C2-1F3E-428B-86E4-AB26D5BD17AE}" destId="{1F54C1EA-E2FC-4244-AED2-5F69B9845BB6}" srcOrd="0" destOrd="0" presId="urn:microsoft.com/office/officeart/2005/8/layout/orgChart1"/>
    <dgm:cxn modelId="{D0A2BEA3-F869-45DC-9188-E3CF38C38D8F}" type="presParOf" srcId="{1F54C1EA-E2FC-4244-AED2-5F69B9845BB6}" destId="{8AF764DC-0049-49B5-9ECE-6A1F7D67DDCE}" srcOrd="0" destOrd="0" presId="urn:microsoft.com/office/officeart/2005/8/layout/orgChart1"/>
    <dgm:cxn modelId="{4B91F999-9CD0-40E6-811F-7D8682C155C8}" type="presParOf" srcId="{1F54C1EA-E2FC-4244-AED2-5F69B9845BB6}" destId="{18ADC7DF-EAA0-4C76-A5ED-FA4EECFC4B7C}" srcOrd="1" destOrd="0" presId="urn:microsoft.com/office/officeart/2005/8/layout/orgChart1"/>
    <dgm:cxn modelId="{55BA356C-D3B3-4533-BB2B-EB20265BB51F}" type="presParOf" srcId="{5E2B68C2-1F3E-428B-86E4-AB26D5BD17AE}" destId="{7CB7967F-3A75-45FD-9405-EE650883FBCA}" srcOrd="1" destOrd="0" presId="urn:microsoft.com/office/officeart/2005/8/layout/orgChart1"/>
    <dgm:cxn modelId="{D94223D7-E79E-41A1-804D-77FB8E1063B0}" type="presParOf" srcId="{5E2B68C2-1F3E-428B-86E4-AB26D5BD17AE}" destId="{7F75D6A4-ED76-4EA3-9981-5C586528910C}" srcOrd="2" destOrd="0" presId="urn:microsoft.com/office/officeart/2005/8/layout/orgChart1"/>
    <dgm:cxn modelId="{4270BBDD-BB62-4771-ADC9-90249665701A}" type="presParOf" srcId="{A804F47D-B93C-4E85-AB9E-79C5A82AE984}" destId="{B99BFCA5-69AB-43C0-A1E7-A4D2D2622062}" srcOrd="4" destOrd="0" presId="urn:microsoft.com/office/officeart/2005/8/layout/orgChart1"/>
    <dgm:cxn modelId="{D416374E-0C8E-488F-BA34-66E32DD3D427}" type="presParOf" srcId="{A804F47D-B93C-4E85-AB9E-79C5A82AE984}" destId="{061D1137-9E56-4F27-8AD7-2433C74DEF6D}" srcOrd="5" destOrd="0" presId="urn:microsoft.com/office/officeart/2005/8/layout/orgChart1"/>
    <dgm:cxn modelId="{6F5CECE9-2AEC-42BC-8DCC-902BDD5C314B}" type="presParOf" srcId="{061D1137-9E56-4F27-8AD7-2433C74DEF6D}" destId="{A6B0678F-CACB-4838-B8D6-03193933847C}" srcOrd="0" destOrd="0" presId="urn:microsoft.com/office/officeart/2005/8/layout/orgChart1"/>
    <dgm:cxn modelId="{6F91EB45-5FB6-4701-A021-239B840D1A7D}" type="presParOf" srcId="{A6B0678F-CACB-4838-B8D6-03193933847C}" destId="{49642A60-678E-4284-B2AB-DE25326189E1}" srcOrd="0" destOrd="0" presId="urn:microsoft.com/office/officeart/2005/8/layout/orgChart1"/>
    <dgm:cxn modelId="{B66E3737-494C-41C8-B4DB-578A8285E8B5}" type="presParOf" srcId="{A6B0678F-CACB-4838-B8D6-03193933847C}" destId="{932E55BD-D148-4110-87FC-4D4C6C131C84}" srcOrd="1" destOrd="0" presId="urn:microsoft.com/office/officeart/2005/8/layout/orgChart1"/>
    <dgm:cxn modelId="{DD73D21C-F57B-4807-90F9-EFEACDD26CBF}" type="presParOf" srcId="{061D1137-9E56-4F27-8AD7-2433C74DEF6D}" destId="{CBEB6E62-E7C6-47F5-B7A5-B4D57CC45045}" srcOrd="1" destOrd="0" presId="urn:microsoft.com/office/officeart/2005/8/layout/orgChart1"/>
    <dgm:cxn modelId="{19D7BDA7-E2AF-4D18-91C7-92B1161C79E1}" type="presParOf" srcId="{061D1137-9E56-4F27-8AD7-2433C74DEF6D}" destId="{9B821472-BAE9-445A-A223-DD0C2FFBA51C}" srcOrd="2" destOrd="0" presId="urn:microsoft.com/office/officeart/2005/8/layout/orgChart1"/>
    <dgm:cxn modelId="{5506C4EB-4EDE-4255-B7F1-BD51D399A9F7}" type="presParOf" srcId="{A804F47D-B93C-4E85-AB9E-79C5A82AE984}" destId="{C37F90D1-2BEE-4B2A-8EC7-A7FC77283F46}" srcOrd="6" destOrd="0" presId="urn:microsoft.com/office/officeart/2005/8/layout/orgChart1"/>
    <dgm:cxn modelId="{F86C2E07-645A-43E3-9718-52A25A4146D3}" type="presParOf" srcId="{A804F47D-B93C-4E85-AB9E-79C5A82AE984}" destId="{22770F3A-39A7-4A53-827B-1D13CE81B4F2}" srcOrd="7" destOrd="0" presId="urn:microsoft.com/office/officeart/2005/8/layout/orgChart1"/>
    <dgm:cxn modelId="{57D32FC3-76D6-421D-9BAE-7AECC80C2176}" type="presParOf" srcId="{22770F3A-39A7-4A53-827B-1D13CE81B4F2}" destId="{9681F70D-23AD-453B-A51F-083AD98CFEE9}" srcOrd="0" destOrd="0" presId="urn:microsoft.com/office/officeart/2005/8/layout/orgChart1"/>
    <dgm:cxn modelId="{DDDB56FE-013E-4449-84A5-9613E5BBB9DC}" type="presParOf" srcId="{9681F70D-23AD-453B-A51F-083AD98CFEE9}" destId="{EAA5BE2D-31F2-4BA1-9EA4-1412F4C6D469}" srcOrd="0" destOrd="0" presId="urn:microsoft.com/office/officeart/2005/8/layout/orgChart1"/>
    <dgm:cxn modelId="{B7358C4B-37B3-4653-8204-D43AB08134FE}" type="presParOf" srcId="{9681F70D-23AD-453B-A51F-083AD98CFEE9}" destId="{4263B661-562F-4693-9224-EE978B2E8620}" srcOrd="1" destOrd="0" presId="urn:microsoft.com/office/officeart/2005/8/layout/orgChart1"/>
    <dgm:cxn modelId="{9D7374A4-C39D-415A-A4BF-7DD524E75E5C}" type="presParOf" srcId="{22770F3A-39A7-4A53-827B-1D13CE81B4F2}" destId="{2371F8BB-A9BD-4459-99B0-C9A0DC29A225}" srcOrd="1" destOrd="0" presId="urn:microsoft.com/office/officeart/2005/8/layout/orgChart1"/>
    <dgm:cxn modelId="{F9721BA4-4BC4-4A9E-915D-1E64069A57C3}" type="presParOf" srcId="{22770F3A-39A7-4A53-827B-1D13CE81B4F2}" destId="{DE8CADAE-B90C-4247-AA35-58A64FC3BCC0}" srcOrd="2" destOrd="0" presId="urn:microsoft.com/office/officeart/2005/8/layout/orgChart1"/>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F9909E-3522-4FCE-BF05-77D539DBD08F}">
      <dsp:nvSpPr>
        <dsp:cNvPr id="0" name=""/>
        <dsp:cNvSpPr/>
      </dsp:nvSpPr>
      <dsp:spPr>
        <a:xfrm>
          <a:off x="312584" y="359076"/>
          <a:ext cx="2394256" cy="2394256"/>
        </a:xfrm>
        <a:prstGeom prst="blockArc">
          <a:avLst>
            <a:gd name="adj1" fmla="val 9000000"/>
            <a:gd name="adj2" fmla="val 16200000"/>
            <a:gd name="adj3" fmla="val 464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7E27714-6BF7-4E33-B0FF-6E09F8CDAF85}">
      <dsp:nvSpPr>
        <dsp:cNvPr id="0" name=""/>
        <dsp:cNvSpPr/>
      </dsp:nvSpPr>
      <dsp:spPr>
        <a:xfrm>
          <a:off x="312584" y="359076"/>
          <a:ext cx="2394256" cy="2394256"/>
        </a:xfrm>
        <a:prstGeom prst="blockArc">
          <a:avLst>
            <a:gd name="adj1" fmla="val 1800000"/>
            <a:gd name="adj2" fmla="val 9000000"/>
            <a:gd name="adj3" fmla="val 464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29C93B-C8DD-439E-9EC8-2CAD0AA5A763}">
      <dsp:nvSpPr>
        <dsp:cNvPr id="0" name=""/>
        <dsp:cNvSpPr/>
      </dsp:nvSpPr>
      <dsp:spPr>
        <a:xfrm>
          <a:off x="312584" y="359076"/>
          <a:ext cx="2394256" cy="2394256"/>
        </a:xfrm>
        <a:prstGeom prst="blockArc">
          <a:avLst>
            <a:gd name="adj1" fmla="val 16200000"/>
            <a:gd name="adj2" fmla="val 1800000"/>
            <a:gd name="adj3" fmla="val 464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FEDBCF9-1A68-4097-8581-3C7C8E5E0B9F}">
      <dsp:nvSpPr>
        <dsp:cNvPr id="0" name=""/>
        <dsp:cNvSpPr/>
      </dsp:nvSpPr>
      <dsp:spPr>
        <a:xfrm>
          <a:off x="958313" y="1004805"/>
          <a:ext cx="1102797" cy="110279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kern="1200"/>
            <a:t>Secondary Loop</a:t>
          </a:r>
        </a:p>
      </dsp:txBody>
      <dsp:txXfrm>
        <a:off x="1119814" y="1166306"/>
        <a:ext cx="779795" cy="779795"/>
      </dsp:txXfrm>
    </dsp:sp>
    <dsp:sp modelId="{4F384428-8021-4C48-8FA1-BC244EEDC74B}">
      <dsp:nvSpPr>
        <dsp:cNvPr id="0" name=""/>
        <dsp:cNvSpPr/>
      </dsp:nvSpPr>
      <dsp:spPr>
        <a:xfrm>
          <a:off x="1123733" y="887"/>
          <a:ext cx="771958" cy="7719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Lead</a:t>
          </a:r>
        </a:p>
      </dsp:txBody>
      <dsp:txXfrm>
        <a:off x="1236784" y="113938"/>
        <a:ext cx="545856" cy="545856"/>
      </dsp:txXfrm>
    </dsp:sp>
    <dsp:sp modelId="{85F52E11-D86D-46E4-B7F1-811B48F7E406}">
      <dsp:nvSpPr>
        <dsp:cNvPr id="0" name=""/>
        <dsp:cNvSpPr/>
      </dsp:nvSpPr>
      <dsp:spPr>
        <a:xfrm>
          <a:off x="2136409" y="1754893"/>
          <a:ext cx="771958" cy="7719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Unblock</a:t>
          </a:r>
        </a:p>
      </dsp:txBody>
      <dsp:txXfrm>
        <a:off x="2249460" y="1867944"/>
        <a:ext cx="545856" cy="545856"/>
      </dsp:txXfrm>
    </dsp:sp>
    <dsp:sp modelId="{82D6D724-F3B0-46B0-A722-206F072E8124}">
      <dsp:nvSpPr>
        <dsp:cNvPr id="0" name=""/>
        <dsp:cNvSpPr/>
      </dsp:nvSpPr>
      <dsp:spPr>
        <a:xfrm>
          <a:off x="111057" y="1754893"/>
          <a:ext cx="771958" cy="7719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Meet</a:t>
          </a:r>
        </a:p>
      </dsp:txBody>
      <dsp:txXfrm>
        <a:off x="224108" y="1867944"/>
        <a:ext cx="545856" cy="5458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AD4018-972A-4F02-AB32-D85717B9916D}">
      <dsp:nvSpPr>
        <dsp:cNvPr id="0" name=""/>
        <dsp:cNvSpPr/>
      </dsp:nvSpPr>
      <dsp:spPr>
        <a:xfrm>
          <a:off x="267784" y="334459"/>
          <a:ext cx="2236206" cy="2236206"/>
        </a:xfrm>
        <a:prstGeom prst="blockArc">
          <a:avLst>
            <a:gd name="adj1" fmla="val 5400000"/>
            <a:gd name="adj2" fmla="val 16200000"/>
            <a:gd name="adj3" fmla="val 4637"/>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4BC6C93-3508-418B-8F8E-603A7739FD69}">
      <dsp:nvSpPr>
        <dsp:cNvPr id="0" name=""/>
        <dsp:cNvSpPr/>
      </dsp:nvSpPr>
      <dsp:spPr>
        <a:xfrm>
          <a:off x="267784" y="334459"/>
          <a:ext cx="2236206" cy="2236206"/>
        </a:xfrm>
        <a:prstGeom prst="blockArc">
          <a:avLst>
            <a:gd name="adj1" fmla="val 16200000"/>
            <a:gd name="adj2" fmla="val 5400000"/>
            <a:gd name="adj3" fmla="val 4637"/>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17D9F1B-EDDF-432A-B311-1BBF348C8670}">
      <dsp:nvSpPr>
        <dsp:cNvPr id="0" name=""/>
        <dsp:cNvSpPr/>
      </dsp:nvSpPr>
      <dsp:spPr>
        <a:xfrm>
          <a:off x="871593" y="938268"/>
          <a:ext cx="1028588" cy="102858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marL="0" lvl="0" indent="0" algn="ctr" defTabSz="1022350">
            <a:lnSpc>
              <a:spcPct val="90000"/>
            </a:lnSpc>
            <a:spcBef>
              <a:spcPct val="0"/>
            </a:spcBef>
            <a:spcAft>
              <a:spcPct val="35000"/>
            </a:spcAft>
            <a:buNone/>
          </a:pPr>
          <a:r>
            <a:rPr lang="en-US" sz="2300" kern="1200"/>
            <a:t>Core Loop</a:t>
          </a:r>
        </a:p>
      </dsp:txBody>
      <dsp:txXfrm>
        <a:off x="1022226" y="1088901"/>
        <a:ext cx="727322" cy="727322"/>
      </dsp:txXfrm>
    </dsp:sp>
    <dsp:sp modelId="{613E979E-837F-4A7D-ABA6-1F013FEB4D77}">
      <dsp:nvSpPr>
        <dsp:cNvPr id="0" name=""/>
        <dsp:cNvSpPr/>
      </dsp:nvSpPr>
      <dsp:spPr>
        <a:xfrm>
          <a:off x="1025881" y="373"/>
          <a:ext cx="720011" cy="72001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en-US" sz="1500" kern="1200"/>
            <a:t>Plan</a:t>
          </a:r>
        </a:p>
      </dsp:txBody>
      <dsp:txXfrm>
        <a:off x="1131324" y="105816"/>
        <a:ext cx="509125" cy="509125"/>
      </dsp:txXfrm>
    </dsp:sp>
    <dsp:sp modelId="{A08E182D-4544-47B5-9707-06EE5537BE9F}">
      <dsp:nvSpPr>
        <dsp:cNvPr id="0" name=""/>
        <dsp:cNvSpPr/>
      </dsp:nvSpPr>
      <dsp:spPr>
        <a:xfrm>
          <a:off x="1025881" y="2184739"/>
          <a:ext cx="720011" cy="72001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en-US" sz="1500" kern="1200"/>
            <a:t>Move</a:t>
          </a:r>
        </a:p>
      </dsp:txBody>
      <dsp:txXfrm>
        <a:off x="1131324" y="2290182"/>
        <a:ext cx="509125" cy="50912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DA1E0A-265A-42F7-A985-BB4DDA4E2B51}">
      <dsp:nvSpPr>
        <dsp:cNvPr id="0" name=""/>
        <dsp:cNvSpPr/>
      </dsp:nvSpPr>
      <dsp:spPr>
        <a:xfrm>
          <a:off x="2247861" y="609523"/>
          <a:ext cx="127633" cy="2285240"/>
        </a:xfrm>
        <a:custGeom>
          <a:avLst/>
          <a:gdLst/>
          <a:ahLst/>
          <a:cxnLst/>
          <a:rect l="0" t="0" r="0" b="0"/>
          <a:pathLst>
            <a:path>
              <a:moveTo>
                <a:pt x="127633" y="0"/>
              </a:moveTo>
              <a:lnTo>
                <a:pt x="127633" y="2285240"/>
              </a:lnTo>
              <a:lnTo>
                <a:pt x="0" y="228524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45B060-9805-4491-BC37-99EDC67DBB3A}">
      <dsp:nvSpPr>
        <dsp:cNvPr id="0" name=""/>
        <dsp:cNvSpPr/>
      </dsp:nvSpPr>
      <dsp:spPr>
        <a:xfrm>
          <a:off x="3718681" y="1472566"/>
          <a:ext cx="127633" cy="559154"/>
        </a:xfrm>
        <a:custGeom>
          <a:avLst/>
          <a:gdLst/>
          <a:ahLst/>
          <a:cxnLst/>
          <a:rect l="0" t="0" r="0" b="0"/>
          <a:pathLst>
            <a:path>
              <a:moveTo>
                <a:pt x="127633" y="0"/>
              </a:moveTo>
              <a:lnTo>
                <a:pt x="127633" y="559154"/>
              </a:lnTo>
              <a:lnTo>
                <a:pt x="0" y="5591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1486DD-7F28-4647-9E06-AEC160CF797D}">
      <dsp:nvSpPr>
        <dsp:cNvPr id="0" name=""/>
        <dsp:cNvSpPr/>
      </dsp:nvSpPr>
      <dsp:spPr>
        <a:xfrm>
          <a:off x="2375495" y="609523"/>
          <a:ext cx="863043" cy="559154"/>
        </a:xfrm>
        <a:custGeom>
          <a:avLst/>
          <a:gdLst/>
          <a:ahLst/>
          <a:cxnLst/>
          <a:rect l="0" t="0" r="0" b="0"/>
          <a:pathLst>
            <a:path>
              <a:moveTo>
                <a:pt x="0" y="0"/>
              </a:moveTo>
              <a:lnTo>
                <a:pt x="0" y="559154"/>
              </a:lnTo>
              <a:lnTo>
                <a:pt x="863043" y="55915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DE4C07-6309-4BCA-85DB-0E7462DB96B2}">
      <dsp:nvSpPr>
        <dsp:cNvPr id="0" name=""/>
        <dsp:cNvSpPr/>
      </dsp:nvSpPr>
      <dsp:spPr>
        <a:xfrm>
          <a:off x="2247861" y="609523"/>
          <a:ext cx="127633" cy="559154"/>
        </a:xfrm>
        <a:custGeom>
          <a:avLst/>
          <a:gdLst/>
          <a:ahLst/>
          <a:cxnLst/>
          <a:rect l="0" t="0" r="0" b="0"/>
          <a:pathLst>
            <a:path>
              <a:moveTo>
                <a:pt x="127633" y="0"/>
              </a:moveTo>
              <a:lnTo>
                <a:pt x="127633" y="559154"/>
              </a:lnTo>
              <a:lnTo>
                <a:pt x="0" y="55915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8543D4-797F-408A-8E8E-CD8246D67C5E}">
      <dsp:nvSpPr>
        <dsp:cNvPr id="0" name=""/>
        <dsp:cNvSpPr/>
      </dsp:nvSpPr>
      <dsp:spPr>
        <a:xfrm>
          <a:off x="1767718" y="1746"/>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Home Screen</a:t>
          </a:r>
        </a:p>
      </dsp:txBody>
      <dsp:txXfrm>
        <a:off x="1767718" y="1746"/>
        <a:ext cx="1215553" cy="607776"/>
      </dsp:txXfrm>
    </dsp:sp>
    <dsp:sp modelId="{368B88AC-BDE3-45F8-A784-B22A2264C0B5}">
      <dsp:nvSpPr>
        <dsp:cNvPr id="0" name=""/>
        <dsp:cNvSpPr/>
      </dsp:nvSpPr>
      <dsp:spPr>
        <a:xfrm>
          <a:off x="1032308" y="864790"/>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Play</a:t>
          </a:r>
        </a:p>
      </dsp:txBody>
      <dsp:txXfrm>
        <a:off x="1032308" y="864790"/>
        <a:ext cx="1215553" cy="607776"/>
      </dsp:txXfrm>
    </dsp:sp>
    <dsp:sp modelId="{F35D9960-A97A-466A-9AEA-AD5DE66A68EF}">
      <dsp:nvSpPr>
        <dsp:cNvPr id="0" name=""/>
        <dsp:cNvSpPr/>
      </dsp:nvSpPr>
      <dsp:spPr>
        <a:xfrm>
          <a:off x="3238538" y="864790"/>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Level select</a:t>
          </a:r>
        </a:p>
      </dsp:txBody>
      <dsp:txXfrm>
        <a:off x="3238538" y="864790"/>
        <a:ext cx="1215553" cy="607776"/>
      </dsp:txXfrm>
    </dsp:sp>
    <dsp:sp modelId="{C2A71D97-E800-4B5B-9EB8-9B44A87D51D0}">
      <dsp:nvSpPr>
        <dsp:cNvPr id="0" name=""/>
        <dsp:cNvSpPr/>
      </dsp:nvSpPr>
      <dsp:spPr>
        <a:xfrm>
          <a:off x="2503128" y="1727833"/>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Level [Number]</a:t>
          </a:r>
        </a:p>
      </dsp:txBody>
      <dsp:txXfrm>
        <a:off x="2503128" y="1727833"/>
        <a:ext cx="1215553" cy="607776"/>
      </dsp:txXfrm>
    </dsp:sp>
    <dsp:sp modelId="{154CF0B8-622A-4D2C-8AB3-78ED1FA72C6D}">
      <dsp:nvSpPr>
        <dsp:cNvPr id="0" name=""/>
        <dsp:cNvSpPr/>
      </dsp:nvSpPr>
      <dsp:spPr>
        <a:xfrm>
          <a:off x="1032308" y="2590876"/>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Credits</a:t>
          </a:r>
        </a:p>
      </dsp:txBody>
      <dsp:txXfrm>
        <a:off x="1032308" y="2590876"/>
        <a:ext cx="1215553" cy="60777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7F90D1-2BEE-4B2A-8EC7-A7FC77283F46}">
      <dsp:nvSpPr>
        <dsp:cNvPr id="0" name=""/>
        <dsp:cNvSpPr/>
      </dsp:nvSpPr>
      <dsp:spPr>
        <a:xfrm>
          <a:off x="3478609" y="1472566"/>
          <a:ext cx="127633" cy="1422197"/>
        </a:xfrm>
        <a:custGeom>
          <a:avLst/>
          <a:gdLst/>
          <a:ahLst/>
          <a:cxnLst/>
          <a:rect l="0" t="0" r="0" b="0"/>
          <a:pathLst>
            <a:path>
              <a:moveTo>
                <a:pt x="0" y="0"/>
              </a:moveTo>
              <a:lnTo>
                <a:pt x="0" y="1422197"/>
              </a:lnTo>
              <a:lnTo>
                <a:pt x="127633" y="14221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9BFCA5-69AB-43C0-A1E7-A4D2D2622062}">
      <dsp:nvSpPr>
        <dsp:cNvPr id="0" name=""/>
        <dsp:cNvSpPr/>
      </dsp:nvSpPr>
      <dsp:spPr>
        <a:xfrm>
          <a:off x="3350976" y="1472566"/>
          <a:ext cx="127633" cy="1422197"/>
        </a:xfrm>
        <a:custGeom>
          <a:avLst/>
          <a:gdLst/>
          <a:ahLst/>
          <a:cxnLst/>
          <a:rect l="0" t="0" r="0" b="0"/>
          <a:pathLst>
            <a:path>
              <a:moveTo>
                <a:pt x="127633" y="0"/>
              </a:moveTo>
              <a:lnTo>
                <a:pt x="127633" y="1422197"/>
              </a:lnTo>
              <a:lnTo>
                <a:pt x="0" y="14221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1DDF3A-535D-47DF-91AD-1A47CB7D49F5}">
      <dsp:nvSpPr>
        <dsp:cNvPr id="0" name=""/>
        <dsp:cNvSpPr/>
      </dsp:nvSpPr>
      <dsp:spPr>
        <a:xfrm>
          <a:off x="3478609" y="1472566"/>
          <a:ext cx="127633" cy="559154"/>
        </a:xfrm>
        <a:custGeom>
          <a:avLst/>
          <a:gdLst/>
          <a:ahLst/>
          <a:cxnLst/>
          <a:rect l="0" t="0" r="0" b="0"/>
          <a:pathLst>
            <a:path>
              <a:moveTo>
                <a:pt x="0" y="0"/>
              </a:moveTo>
              <a:lnTo>
                <a:pt x="0" y="559154"/>
              </a:lnTo>
              <a:lnTo>
                <a:pt x="127633" y="5591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F80DDF-4E3E-499C-BFC1-A72D5290A185}">
      <dsp:nvSpPr>
        <dsp:cNvPr id="0" name=""/>
        <dsp:cNvSpPr/>
      </dsp:nvSpPr>
      <dsp:spPr>
        <a:xfrm>
          <a:off x="3350976" y="1472566"/>
          <a:ext cx="127633" cy="559154"/>
        </a:xfrm>
        <a:custGeom>
          <a:avLst/>
          <a:gdLst/>
          <a:ahLst/>
          <a:cxnLst/>
          <a:rect l="0" t="0" r="0" b="0"/>
          <a:pathLst>
            <a:path>
              <a:moveTo>
                <a:pt x="127633" y="0"/>
              </a:moveTo>
              <a:lnTo>
                <a:pt x="127633" y="559154"/>
              </a:lnTo>
              <a:lnTo>
                <a:pt x="0" y="5591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D0094B-FAC8-4811-99EB-FBFB2013666B}">
      <dsp:nvSpPr>
        <dsp:cNvPr id="0" name=""/>
        <dsp:cNvSpPr/>
      </dsp:nvSpPr>
      <dsp:spPr>
        <a:xfrm>
          <a:off x="2007790" y="609523"/>
          <a:ext cx="863043" cy="559154"/>
        </a:xfrm>
        <a:custGeom>
          <a:avLst/>
          <a:gdLst/>
          <a:ahLst/>
          <a:cxnLst/>
          <a:rect l="0" t="0" r="0" b="0"/>
          <a:pathLst>
            <a:path>
              <a:moveTo>
                <a:pt x="0" y="0"/>
              </a:moveTo>
              <a:lnTo>
                <a:pt x="0" y="559154"/>
              </a:lnTo>
              <a:lnTo>
                <a:pt x="863043" y="55915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434E42-6241-46D4-8F25-20D5B316F26D}">
      <dsp:nvSpPr>
        <dsp:cNvPr id="0" name=""/>
        <dsp:cNvSpPr/>
      </dsp:nvSpPr>
      <dsp:spPr>
        <a:xfrm>
          <a:off x="1880156" y="609523"/>
          <a:ext cx="127633" cy="559154"/>
        </a:xfrm>
        <a:custGeom>
          <a:avLst/>
          <a:gdLst/>
          <a:ahLst/>
          <a:cxnLst/>
          <a:rect l="0" t="0" r="0" b="0"/>
          <a:pathLst>
            <a:path>
              <a:moveTo>
                <a:pt x="127633" y="0"/>
              </a:moveTo>
              <a:lnTo>
                <a:pt x="127633" y="559154"/>
              </a:lnTo>
              <a:lnTo>
                <a:pt x="0" y="55915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F61DC4-5A6C-4F3E-B3FD-6CC8F5D225F6}">
      <dsp:nvSpPr>
        <dsp:cNvPr id="0" name=""/>
        <dsp:cNvSpPr/>
      </dsp:nvSpPr>
      <dsp:spPr>
        <a:xfrm>
          <a:off x="1400013" y="1746"/>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In Level (UI)</a:t>
          </a:r>
        </a:p>
      </dsp:txBody>
      <dsp:txXfrm>
        <a:off x="1400013" y="1746"/>
        <a:ext cx="1215553" cy="607776"/>
      </dsp:txXfrm>
    </dsp:sp>
    <dsp:sp modelId="{0285DBC4-91E1-4404-9B17-7F4A535F6566}">
      <dsp:nvSpPr>
        <dsp:cNvPr id="0" name=""/>
        <dsp:cNvSpPr/>
      </dsp:nvSpPr>
      <dsp:spPr>
        <a:xfrm>
          <a:off x="664603" y="864790"/>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Restart Level Button</a:t>
          </a:r>
        </a:p>
      </dsp:txBody>
      <dsp:txXfrm>
        <a:off x="664603" y="864790"/>
        <a:ext cx="1215553" cy="607776"/>
      </dsp:txXfrm>
    </dsp:sp>
    <dsp:sp modelId="{6609F83E-0B61-4AA3-96EE-3E2840EC06CE}">
      <dsp:nvSpPr>
        <dsp:cNvPr id="0" name=""/>
        <dsp:cNvSpPr/>
      </dsp:nvSpPr>
      <dsp:spPr>
        <a:xfrm>
          <a:off x="2870833" y="864790"/>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Menu Button</a:t>
          </a:r>
        </a:p>
      </dsp:txBody>
      <dsp:txXfrm>
        <a:off x="2870833" y="864790"/>
        <a:ext cx="1215553" cy="607776"/>
      </dsp:txXfrm>
    </dsp:sp>
    <dsp:sp modelId="{52539C02-4970-4AC6-90D3-EFBF897812B8}">
      <dsp:nvSpPr>
        <dsp:cNvPr id="0" name=""/>
        <dsp:cNvSpPr/>
      </dsp:nvSpPr>
      <dsp:spPr>
        <a:xfrm>
          <a:off x="2135423" y="1727833"/>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Home Screen Button</a:t>
          </a:r>
        </a:p>
      </dsp:txBody>
      <dsp:txXfrm>
        <a:off x="2135423" y="1727833"/>
        <a:ext cx="1215553" cy="607776"/>
      </dsp:txXfrm>
    </dsp:sp>
    <dsp:sp modelId="{8AF764DC-0049-49B5-9ECE-6A1F7D67DDCE}">
      <dsp:nvSpPr>
        <dsp:cNvPr id="0" name=""/>
        <dsp:cNvSpPr/>
      </dsp:nvSpPr>
      <dsp:spPr>
        <a:xfrm>
          <a:off x="3606243" y="1727833"/>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Restart Level Button</a:t>
          </a:r>
        </a:p>
      </dsp:txBody>
      <dsp:txXfrm>
        <a:off x="3606243" y="1727833"/>
        <a:ext cx="1215553" cy="607776"/>
      </dsp:txXfrm>
    </dsp:sp>
    <dsp:sp modelId="{49642A60-678E-4284-B2AB-DE25326189E1}">
      <dsp:nvSpPr>
        <dsp:cNvPr id="0" name=""/>
        <dsp:cNvSpPr/>
      </dsp:nvSpPr>
      <dsp:spPr>
        <a:xfrm>
          <a:off x="2135423" y="2590876"/>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Information button</a:t>
          </a:r>
        </a:p>
      </dsp:txBody>
      <dsp:txXfrm>
        <a:off x="2135423" y="2590876"/>
        <a:ext cx="1215553" cy="607776"/>
      </dsp:txXfrm>
    </dsp:sp>
    <dsp:sp modelId="{EAA5BE2D-31F2-4BA1-9EA4-1412F4C6D469}">
      <dsp:nvSpPr>
        <dsp:cNvPr id="0" name=""/>
        <dsp:cNvSpPr/>
      </dsp:nvSpPr>
      <dsp:spPr>
        <a:xfrm>
          <a:off x="3606243" y="2590876"/>
          <a:ext cx="1215553" cy="6077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Resume level</a:t>
          </a:r>
        </a:p>
      </dsp:txBody>
      <dsp:txXfrm>
        <a:off x="3606243" y="2590876"/>
        <a:ext cx="1215553" cy="607776"/>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AD8B46-72F9-464A-B15A-7822596FB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Game Design Document (Template)(C26b).dotx</Template>
  <TotalTime>0</TotalTime>
  <Pages>39</Pages>
  <Words>4745</Words>
  <Characters>27050</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31732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 Wysocki</dc:creator>
  <cp:lastModifiedBy>Pancho, Ashley</cp:lastModifiedBy>
  <cp:revision>3</cp:revision>
  <cp:lastPrinted>2012-10-15T16:01:00Z</cp:lastPrinted>
  <dcterms:created xsi:type="dcterms:W3CDTF">2017-12-01T17:28:00Z</dcterms:created>
  <dcterms:modified xsi:type="dcterms:W3CDTF">2017-12-01T17:53:00Z</dcterms:modified>
</cp:coreProperties>
</file>